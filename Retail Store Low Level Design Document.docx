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180"/>
      </w:tblGrid>
      <w:tr w:rsidR="00FA0FF2" w:rsidRPr="000B5139" w:rsidTr="005A766F">
        <w:trPr>
          <w:trHeight w:val="2880"/>
          <w:jc w:val="center"/>
        </w:trPr>
        <w:tc>
          <w:tcPr>
            <w:tcW w:w="5000" w:type="pct"/>
          </w:tcPr>
          <w:p w:rsidR="00FA0FF2" w:rsidRPr="000B5139" w:rsidRDefault="00FA0FF2" w:rsidP="00993F06">
            <w:pPr>
              <w:pStyle w:val="NoSpacing"/>
              <w:rPr>
                <w:rFonts w:eastAsiaTheme="majorEastAsia" w:cstheme="majorBidi"/>
                <w:caps/>
              </w:rPr>
            </w:pPr>
          </w:p>
        </w:tc>
      </w:tr>
      <w:tr w:rsidR="00FA0FF2" w:rsidRPr="000B5139" w:rsidTr="005A766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A0FF2" w:rsidRPr="000B5139" w:rsidRDefault="00993F06" w:rsidP="005A766F">
                <w:pPr>
                  <w:pStyle w:val="NoSpacing"/>
                  <w:jc w:val="center"/>
                  <w:rPr>
                    <w:rFonts w:eastAsiaTheme="majorEastAsia" w:cstheme="majorBidi"/>
                    <w:sz w:val="80"/>
                    <w:szCs w:val="80"/>
                  </w:rPr>
                </w:pPr>
                <w:r>
                  <w:rPr>
                    <w:rFonts w:asciiTheme="majorHAnsi" w:eastAsiaTheme="majorEastAsia" w:hAnsiTheme="majorHAnsi" w:cstheme="majorBidi"/>
                    <w:sz w:val="80"/>
                    <w:szCs w:val="80"/>
                    <w:lang w:val="en-IN"/>
                  </w:rPr>
                  <w:t>Retail Store Low</w:t>
                </w:r>
                <w:r w:rsidR="00E86A32" w:rsidRPr="000B5139">
                  <w:rPr>
                    <w:rFonts w:asciiTheme="majorHAnsi" w:eastAsiaTheme="majorEastAsia" w:hAnsiTheme="majorHAnsi" w:cstheme="majorBidi"/>
                    <w:sz w:val="80"/>
                    <w:szCs w:val="80"/>
                    <w:lang w:val="en-IN"/>
                  </w:rPr>
                  <w:t xml:space="preserve"> Level Design</w:t>
                </w:r>
              </w:p>
            </w:tc>
          </w:sdtContent>
        </w:sdt>
      </w:tr>
      <w:tr w:rsidR="00FA0FF2" w:rsidRPr="000B5139" w:rsidTr="005A766F">
        <w:trPr>
          <w:trHeight w:val="720"/>
          <w:jc w:val="center"/>
        </w:trPr>
        <w:tc>
          <w:tcPr>
            <w:tcW w:w="5000" w:type="pct"/>
            <w:tcBorders>
              <w:top w:val="single" w:sz="4" w:space="0" w:color="4F81BD" w:themeColor="accent1"/>
            </w:tcBorders>
            <w:vAlign w:val="center"/>
          </w:tcPr>
          <w:p w:rsidR="00FA0FF2" w:rsidRPr="000B5139" w:rsidRDefault="00FA0FF2" w:rsidP="005A766F">
            <w:pPr>
              <w:pStyle w:val="NoSpacing"/>
              <w:jc w:val="center"/>
              <w:rPr>
                <w:rFonts w:eastAsiaTheme="majorEastAsia" w:cstheme="majorBidi"/>
                <w:sz w:val="44"/>
                <w:szCs w:val="44"/>
              </w:rPr>
            </w:pPr>
          </w:p>
        </w:tc>
      </w:tr>
    </w:tbl>
    <w:p w:rsidR="002D6182" w:rsidRPr="000B5139" w:rsidRDefault="002D6182" w:rsidP="00447EDC">
      <w:pPr>
        <w:tabs>
          <w:tab w:val="left" w:pos="4077"/>
        </w:tabs>
        <w:rPr>
          <w:sz w:val="56"/>
          <w:szCs w:val="56"/>
        </w:rPr>
      </w:pPr>
    </w:p>
    <w:p w:rsidR="00FA633F" w:rsidRPr="000B5139" w:rsidRDefault="002D6182" w:rsidP="002D6182">
      <w:pPr>
        <w:tabs>
          <w:tab w:val="left" w:pos="5950"/>
        </w:tabs>
        <w:rPr>
          <w:sz w:val="56"/>
          <w:szCs w:val="56"/>
        </w:rPr>
      </w:pPr>
      <w:r w:rsidRPr="000B5139">
        <w:rPr>
          <w:sz w:val="56"/>
          <w:szCs w:val="56"/>
        </w:rPr>
        <w:tab/>
      </w:r>
    </w:p>
    <w:p w:rsidR="00FA633F" w:rsidRPr="000B5139" w:rsidRDefault="00FA633F" w:rsidP="00120FFC">
      <w:pPr>
        <w:jc w:val="center"/>
        <w:rPr>
          <w:sz w:val="56"/>
          <w:szCs w:val="56"/>
        </w:rPr>
      </w:pPr>
    </w:p>
    <w:p w:rsidR="00FA633F" w:rsidRPr="000B5139" w:rsidRDefault="00FA633F" w:rsidP="00FA633F">
      <w:pPr>
        <w:rPr>
          <w:sz w:val="56"/>
          <w:szCs w:val="56"/>
        </w:rPr>
      </w:pPr>
    </w:p>
    <w:p w:rsidR="00FA633F" w:rsidRPr="000B5139" w:rsidRDefault="00FA633F" w:rsidP="00FA633F">
      <w:pPr>
        <w:rPr>
          <w:sz w:val="56"/>
          <w:szCs w:val="56"/>
        </w:rPr>
      </w:pPr>
    </w:p>
    <w:p w:rsidR="00FA633F" w:rsidRPr="000B5139" w:rsidRDefault="00FA633F" w:rsidP="00FA633F">
      <w:pPr>
        <w:rPr>
          <w:sz w:val="56"/>
          <w:szCs w:val="56"/>
        </w:rPr>
      </w:pPr>
    </w:p>
    <w:p w:rsidR="00FA633F" w:rsidRPr="000B5139" w:rsidRDefault="00FA633F" w:rsidP="00FA633F">
      <w:pPr>
        <w:rPr>
          <w:sz w:val="56"/>
          <w:szCs w:val="56"/>
        </w:rPr>
      </w:pPr>
    </w:p>
    <w:p w:rsidR="00FA633F" w:rsidRPr="000B5139" w:rsidRDefault="00FA633F" w:rsidP="00FA633F">
      <w:pPr>
        <w:rPr>
          <w:sz w:val="56"/>
          <w:szCs w:val="56"/>
        </w:rPr>
      </w:pPr>
    </w:p>
    <w:p w:rsidR="000B0D7E" w:rsidRPr="000B5139" w:rsidRDefault="000B0D7E" w:rsidP="000B0D7E">
      <w:pPr>
        <w:pStyle w:val="HRTHeading0"/>
        <w:widowControl w:val="0"/>
        <w:rPr>
          <w:rFonts w:asciiTheme="minorHAnsi" w:hAnsiTheme="minorHAnsi"/>
        </w:rPr>
      </w:pPr>
      <w:r w:rsidRPr="000B5139">
        <w:rPr>
          <w:rFonts w:asciiTheme="minorHAnsi" w:hAnsiTheme="minorHAnsi"/>
        </w:rPr>
        <w:lastRenderedPageBreak/>
        <w:t>Version control</w:t>
      </w:r>
    </w:p>
    <w:tbl>
      <w:tblPr>
        <w:tblW w:w="0" w:type="auto"/>
        <w:tblInd w:w="562" w:type="dxa"/>
        <w:tblLayout w:type="fixed"/>
        <w:tblLook w:val="0000" w:firstRow="0" w:lastRow="0" w:firstColumn="0" w:lastColumn="0" w:noHBand="0" w:noVBand="0"/>
      </w:tblPr>
      <w:tblGrid>
        <w:gridCol w:w="2951"/>
        <w:gridCol w:w="5730"/>
      </w:tblGrid>
      <w:tr w:rsidR="000B0D7E" w:rsidRPr="000B5139" w:rsidTr="006A5C9E">
        <w:trPr>
          <w:cantSplit/>
        </w:trPr>
        <w:tc>
          <w:tcPr>
            <w:tcW w:w="2951" w:type="dxa"/>
            <w:tcBorders>
              <w:top w:val="single" w:sz="4" w:space="0" w:color="000000"/>
              <w:left w:val="single" w:sz="4" w:space="0" w:color="000000"/>
              <w:bottom w:val="single" w:sz="4" w:space="0" w:color="000000"/>
            </w:tcBorders>
          </w:tcPr>
          <w:p w:rsidR="000B0D7E" w:rsidRPr="000B5139" w:rsidRDefault="000B0D7E" w:rsidP="006A5C9E">
            <w:pPr>
              <w:pStyle w:val="HRTTableText"/>
              <w:snapToGrid w:val="0"/>
              <w:rPr>
                <w:rFonts w:asciiTheme="minorHAnsi" w:hAnsiTheme="minorHAnsi"/>
                <w:b/>
              </w:rPr>
            </w:pPr>
            <w:r w:rsidRPr="000B5139">
              <w:rPr>
                <w:rFonts w:asciiTheme="minorHAnsi" w:hAnsiTheme="minorHAnsi"/>
                <w:b/>
              </w:rPr>
              <w:t>Prepared by:</w:t>
            </w:r>
          </w:p>
        </w:tc>
        <w:tc>
          <w:tcPr>
            <w:tcW w:w="5730" w:type="dxa"/>
            <w:tcBorders>
              <w:top w:val="single" w:sz="4" w:space="0" w:color="000000"/>
              <w:left w:val="single" w:sz="4" w:space="0" w:color="000000"/>
              <w:bottom w:val="single" w:sz="4" w:space="0" w:color="000000"/>
              <w:right w:val="single" w:sz="4" w:space="0" w:color="000000"/>
            </w:tcBorders>
          </w:tcPr>
          <w:p w:rsidR="000B0D7E" w:rsidRPr="000B5139" w:rsidRDefault="00993F06" w:rsidP="00B92714">
            <w:pPr>
              <w:pStyle w:val="HRTTableText"/>
              <w:tabs>
                <w:tab w:val="left" w:pos="2055"/>
              </w:tabs>
              <w:snapToGrid w:val="0"/>
              <w:rPr>
                <w:rFonts w:asciiTheme="minorHAnsi" w:hAnsiTheme="minorHAnsi"/>
              </w:rPr>
            </w:pPr>
            <w:r>
              <w:rPr>
                <w:rFonts w:asciiTheme="minorHAnsi" w:hAnsiTheme="minorHAnsi"/>
              </w:rPr>
              <w:t>Santosh kumar singh</w:t>
            </w:r>
          </w:p>
        </w:tc>
      </w:tr>
      <w:tr w:rsidR="000B0D7E" w:rsidRPr="000B5139" w:rsidTr="006A5C9E">
        <w:trPr>
          <w:cantSplit/>
        </w:trPr>
        <w:tc>
          <w:tcPr>
            <w:tcW w:w="2951" w:type="dxa"/>
            <w:tcBorders>
              <w:left w:val="single" w:sz="4" w:space="0" w:color="000000"/>
              <w:bottom w:val="single" w:sz="4" w:space="0" w:color="000000"/>
            </w:tcBorders>
            <w:shd w:val="clear" w:color="auto" w:fill="C0C0C0"/>
          </w:tcPr>
          <w:p w:rsidR="000B0D7E" w:rsidRPr="000B5139" w:rsidRDefault="000B0D7E" w:rsidP="006A5C9E">
            <w:pPr>
              <w:pStyle w:val="HRTTableText"/>
              <w:snapToGrid w:val="0"/>
              <w:rPr>
                <w:rFonts w:asciiTheme="minorHAnsi" w:hAnsiTheme="minorHAnsi"/>
                <w:b/>
              </w:rPr>
            </w:pPr>
            <w:r w:rsidRPr="000B5139">
              <w:rPr>
                <w:rFonts w:asciiTheme="minorHAnsi" w:hAnsiTheme="minorHAnsi"/>
                <w:b/>
              </w:rPr>
              <w:t>Date:</w:t>
            </w:r>
          </w:p>
        </w:tc>
        <w:tc>
          <w:tcPr>
            <w:tcW w:w="5730" w:type="dxa"/>
            <w:tcBorders>
              <w:left w:val="single" w:sz="4" w:space="0" w:color="000000"/>
              <w:bottom w:val="single" w:sz="4" w:space="0" w:color="000000"/>
              <w:right w:val="single" w:sz="4" w:space="0" w:color="000000"/>
            </w:tcBorders>
          </w:tcPr>
          <w:p w:rsidR="000B0D7E" w:rsidRPr="000B5139" w:rsidRDefault="00B92714" w:rsidP="0013655C">
            <w:pPr>
              <w:pStyle w:val="HRTTableText"/>
              <w:snapToGrid w:val="0"/>
              <w:rPr>
                <w:rFonts w:asciiTheme="minorHAnsi" w:hAnsiTheme="minorHAnsi"/>
              </w:rPr>
            </w:pPr>
            <w:r w:rsidRPr="000B5139">
              <w:rPr>
                <w:rFonts w:asciiTheme="minorHAnsi" w:hAnsiTheme="minorHAnsi"/>
              </w:rPr>
              <w:t>Dec</w:t>
            </w:r>
            <w:r w:rsidR="00120FFC" w:rsidRPr="000B5139">
              <w:rPr>
                <w:rFonts w:asciiTheme="minorHAnsi" w:hAnsiTheme="minorHAnsi"/>
              </w:rPr>
              <w:t xml:space="preserve"> </w:t>
            </w:r>
            <w:r w:rsidR="00993F06">
              <w:rPr>
                <w:rFonts w:asciiTheme="minorHAnsi" w:hAnsiTheme="minorHAnsi"/>
              </w:rPr>
              <w:t>10, 2019</w:t>
            </w:r>
          </w:p>
        </w:tc>
      </w:tr>
      <w:tr w:rsidR="000B0D7E" w:rsidRPr="000B5139" w:rsidTr="006A5C9E">
        <w:trPr>
          <w:cantSplit/>
        </w:trPr>
        <w:tc>
          <w:tcPr>
            <w:tcW w:w="2951" w:type="dxa"/>
            <w:tcBorders>
              <w:left w:val="single" w:sz="4" w:space="0" w:color="000000"/>
              <w:bottom w:val="single" w:sz="4" w:space="0" w:color="000000"/>
            </w:tcBorders>
            <w:shd w:val="clear" w:color="auto" w:fill="C0C0C0"/>
          </w:tcPr>
          <w:p w:rsidR="000B0D7E" w:rsidRPr="000B5139" w:rsidRDefault="000B0D7E" w:rsidP="006A5C9E">
            <w:pPr>
              <w:pStyle w:val="HRTTableText"/>
              <w:snapToGrid w:val="0"/>
              <w:rPr>
                <w:rFonts w:asciiTheme="minorHAnsi" w:hAnsiTheme="minorHAnsi"/>
                <w:b/>
              </w:rPr>
            </w:pPr>
            <w:r w:rsidRPr="000B5139">
              <w:rPr>
                <w:rFonts w:asciiTheme="minorHAnsi" w:hAnsiTheme="minorHAnsi"/>
                <w:b/>
              </w:rPr>
              <w:t>Reviewed by:</w:t>
            </w:r>
          </w:p>
        </w:tc>
        <w:tc>
          <w:tcPr>
            <w:tcW w:w="5730" w:type="dxa"/>
            <w:tcBorders>
              <w:left w:val="single" w:sz="4" w:space="0" w:color="000000"/>
              <w:bottom w:val="single" w:sz="4" w:space="0" w:color="000000"/>
              <w:right w:val="single" w:sz="4" w:space="0" w:color="000000"/>
            </w:tcBorders>
          </w:tcPr>
          <w:p w:rsidR="000B0D7E" w:rsidRPr="000B5139" w:rsidRDefault="000B0D7E" w:rsidP="006A5C9E">
            <w:pPr>
              <w:pStyle w:val="HRTTableText"/>
              <w:snapToGrid w:val="0"/>
              <w:rPr>
                <w:rFonts w:asciiTheme="minorHAnsi" w:hAnsiTheme="minorHAnsi"/>
              </w:rPr>
            </w:pPr>
          </w:p>
        </w:tc>
      </w:tr>
      <w:tr w:rsidR="000B0D7E" w:rsidRPr="000B5139" w:rsidTr="006A5C9E">
        <w:trPr>
          <w:cantSplit/>
        </w:trPr>
        <w:tc>
          <w:tcPr>
            <w:tcW w:w="2951" w:type="dxa"/>
            <w:tcBorders>
              <w:left w:val="single" w:sz="4" w:space="0" w:color="000000"/>
              <w:bottom w:val="single" w:sz="4" w:space="0" w:color="000000"/>
            </w:tcBorders>
            <w:shd w:val="clear" w:color="auto" w:fill="C0C0C0"/>
          </w:tcPr>
          <w:p w:rsidR="000B0D7E" w:rsidRPr="000B5139" w:rsidRDefault="000B0D7E" w:rsidP="006A5C9E">
            <w:pPr>
              <w:pStyle w:val="HRTTableText"/>
              <w:snapToGrid w:val="0"/>
              <w:rPr>
                <w:rFonts w:asciiTheme="minorHAnsi" w:hAnsiTheme="minorHAnsi"/>
                <w:b/>
              </w:rPr>
            </w:pPr>
            <w:r w:rsidRPr="000B5139">
              <w:rPr>
                <w:rFonts w:asciiTheme="minorHAnsi" w:hAnsiTheme="minorHAnsi"/>
                <w:b/>
              </w:rPr>
              <w:t>Date:</w:t>
            </w:r>
          </w:p>
        </w:tc>
        <w:tc>
          <w:tcPr>
            <w:tcW w:w="5730" w:type="dxa"/>
            <w:tcBorders>
              <w:left w:val="single" w:sz="4" w:space="0" w:color="000000"/>
              <w:bottom w:val="single" w:sz="4" w:space="0" w:color="000000"/>
              <w:right w:val="single" w:sz="4" w:space="0" w:color="000000"/>
            </w:tcBorders>
          </w:tcPr>
          <w:p w:rsidR="000B0D7E" w:rsidRPr="000B5139" w:rsidRDefault="000B0D7E" w:rsidP="003859A6">
            <w:pPr>
              <w:pStyle w:val="HRTTableText"/>
              <w:snapToGrid w:val="0"/>
              <w:rPr>
                <w:rFonts w:asciiTheme="minorHAnsi" w:hAnsiTheme="minorHAnsi"/>
              </w:rPr>
            </w:pPr>
          </w:p>
        </w:tc>
      </w:tr>
      <w:tr w:rsidR="000B0D7E" w:rsidRPr="000B5139" w:rsidTr="006A5C9E">
        <w:trPr>
          <w:cantSplit/>
        </w:trPr>
        <w:tc>
          <w:tcPr>
            <w:tcW w:w="2951" w:type="dxa"/>
            <w:tcBorders>
              <w:left w:val="single" w:sz="4" w:space="0" w:color="000000"/>
              <w:bottom w:val="single" w:sz="4" w:space="0" w:color="000000"/>
            </w:tcBorders>
            <w:shd w:val="clear" w:color="auto" w:fill="C0C0C0"/>
          </w:tcPr>
          <w:p w:rsidR="000B0D7E" w:rsidRPr="000B5139" w:rsidRDefault="000B0D7E" w:rsidP="006A5C9E">
            <w:pPr>
              <w:pStyle w:val="HRTTableText"/>
              <w:snapToGrid w:val="0"/>
              <w:rPr>
                <w:rFonts w:asciiTheme="minorHAnsi" w:hAnsiTheme="minorHAnsi"/>
                <w:b/>
              </w:rPr>
            </w:pPr>
            <w:r w:rsidRPr="000B5139">
              <w:rPr>
                <w:rFonts w:asciiTheme="minorHAnsi" w:hAnsiTheme="minorHAnsi"/>
                <w:b/>
              </w:rPr>
              <w:t>Approved by:</w:t>
            </w:r>
          </w:p>
        </w:tc>
        <w:tc>
          <w:tcPr>
            <w:tcW w:w="5730" w:type="dxa"/>
            <w:tcBorders>
              <w:left w:val="single" w:sz="4" w:space="0" w:color="000000"/>
              <w:bottom w:val="single" w:sz="4" w:space="0" w:color="000000"/>
              <w:right w:val="single" w:sz="4" w:space="0" w:color="000000"/>
            </w:tcBorders>
          </w:tcPr>
          <w:p w:rsidR="000B0D7E" w:rsidRPr="000B5139" w:rsidRDefault="000B0D7E" w:rsidP="00120FFC">
            <w:pPr>
              <w:pStyle w:val="HRTTableText"/>
              <w:snapToGrid w:val="0"/>
              <w:ind w:left="0"/>
              <w:rPr>
                <w:rFonts w:asciiTheme="minorHAnsi" w:hAnsiTheme="minorHAnsi"/>
              </w:rPr>
            </w:pPr>
          </w:p>
        </w:tc>
      </w:tr>
      <w:tr w:rsidR="000974C7" w:rsidRPr="000B5139" w:rsidTr="006A5C9E">
        <w:trPr>
          <w:cantSplit/>
        </w:trPr>
        <w:tc>
          <w:tcPr>
            <w:tcW w:w="2951" w:type="dxa"/>
            <w:tcBorders>
              <w:left w:val="single" w:sz="4" w:space="0" w:color="000000"/>
              <w:bottom w:val="single" w:sz="4" w:space="0" w:color="000000"/>
            </w:tcBorders>
            <w:shd w:val="clear" w:color="auto" w:fill="C0C0C0"/>
          </w:tcPr>
          <w:p w:rsidR="000974C7" w:rsidRPr="000B5139" w:rsidRDefault="000974C7" w:rsidP="000974C7">
            <w:pPr>
              <w:pStyle w:val="HRTTableText"/>
              <w:snapToGrid w:val="0"/>
              <w:rPr>
                <w:rFonts w:asciiTheme="minorHAnsi" w:hAnsiTheme="minorHAnsi"/>
                <w:b/>
              </w:rPr>
            </w:pPr>
            <w:r w:rsidRPr="000B5139">
              <w:rPr>
                <w:rFonts w:asciiTheme="minorHAnsi" w:hAnsiTheme="minorHAnsi"/>
                <w:b/>
              </w:rPr>
              <w:t>Date:</w:t>
            </w:r>
          </w:p>
        </w:tc>
        <w:tc>
          <w:tcPr>
            <w:tcW w:w="5730" w:type="dxa"/>
            <w:tcBorders>
              <w:left w:val="single" w:sz="4" w:space="0" w:color="000000"/>
              <w:bottom w:val="single" w:sz="4" w:space="0" w:color="000000"/>
              <w:right w:val="single" w:sz="4" w:space="0" w:color="000000"/>
            </w:tcBorders>
          </w:tcPr>
          <w:p w:rsidR="000974C7" w:rsidRPr="000B5139" w:rsidRDefault="000974C7" w:rsidP="003859A6">
            <w:pPr>
              <w:pStyle w:val="HRTTableText"/>
              <w:snapToGrid w:val="0"/>
              <w:rPr>
                <w:rFonts w:asciiTheme="minorHAnsi" w:hAnsiTheme="minorHAnsi"/>
              </w:rPr>
            </w:pPr>
          </w:p>
        </w:tc>
      </w:tr>
    </w:tbl>
    <w:p w:rsidR="000B0D7E" w:rsidRPr="000B5139" w:rsidRDefault="000B0D7E" w:rsidP="000B0D7E">
      <w:pPr>
        <w:pStyle w:val="HRTBodyText"/>
        <w:rPr>
          <w:rFonts w:asciiTheme="minorHAnsi" w:hAnsiTheme="minorHAnsi"/>
        </w:rPr>
      </w:pPr>
    </w:p>
    <w:p w:rsidR="000B0D7E" w:rsidRPr="000B5139" w:rsidRDefault="000B0D7E" w:rsidP="000B0D7E">
      <w:pPr>
        <w:pStyle w:val="HRTBodyText"/>
        <w:rPr>
          <w:rFonts w:asciiTheme="minorHAnsi" w:hAnsiTheme="minorHAnsi"/>
          <w:b/>
        </w:rPr>
      </w:pPr>
    </w:p>
    <w:p w:rsidR="00A86208" w:rsidRPr="000B5139" w:rsidRDefault="00A86208" w:rsidP="00034A8F">
      <w:pPr>
        <w:rPr>
          <w:b/>
          <w:bCs/>
          <w:color w:val="365F91" w:themeColor="accent1" w:themeShade="BF"/>
          <w:sz w:val="28"/>
          <w:szCs w:val="28"/>
          <w:lang w:val="en-GB"/>
        </w:rPr>
      </w:pPr>
    </w:p>
    <w:p w:rsidR="005F7428" w:rsidRPr="000B5139" w:rsidRDefault="005F7428" w:rsidP="00034A8F">
      <w:pPr>
        <w:rPr>
          <w:b/>
          <w:bCs/>
          <w:color w:val="365F91" w:themeColor="accent1" w:themeShade="BF"/>
          <w:sz w:val="28"/>
          <w:szCs w:val="28"/>
          <w:lang w:val="en-GB"/>
        </w:rPr>
      </w:pPr>
    </w:p>
    <w:p w:rsidR="005F7428" w:rsidRPr="000B5139" w:rsidRDefault="005F7428" w:rsidP="00034A8F">
      <w:pPr>
        <w:rPr>
          <w:b/>
          <w:bCs/>
          <w:color w:val="365F91" w:themeColor="accent1" w:themeShade="BF"/>
          <w:sz w:val="28"/>
          <w:szCs w:val="28"/>
          <w:lang w:val="en-GB"/>
        </w:rPr>
      </w:pPr>
    </w:p>
    <w:p w:rsidR="005F7428" w:rsidRPr="000B5139" w:rsidRDefault="005F7428" w:rsidP="00034A8F">
      <w:pPr>
        <w:rPr>
          <w:b/>
          <w:bCs/>
          <w:color w:val="365F91" w:themeColor="accent1" w:themeShade="BF"/>
          <w:sz w:val="28"/>
          <w:szCs w:val="28"/>
          <w:lang w:val="en-GB"/>
        </w:rPr>
      </w:pPr>
    </w:p>
    <w:p w:rsidR="005F7428" w:rsidRPr="000B5139" w:rsidRDefault="005F7428" w:rsidP="00034A8F">
      <w:pPr>
        <w:rPr>
          <w:b/>
          <w:bCs/>
          <w:color w:val="365F91" w:themeColor="accent1" w:themeShade="BF"/>
          <w:sz w:val="28"/>
          <w:szCs w:val="28"/>
          <w:lang w:val="en-GB"/>
        </w:rPr>
      </w:pPr>
    </w:p>
    <w:p w:rsidR="00A70163" w:rsidRPr="000B5139" w:rsidRDefault="0004792F" w:rsidP="00A70163">
      <w:pPr>
        <w:pStyle w:val="Heading1"/>
        <w:keepLines w:val="0"/>
        <w:widowControl w:val="0"/>
        <w:numPr>
          <w:ilvl w:val="0"/>
          <w:numId w:val="31"/>
        </w:numPr>
        <w:spacing w:before="240"/>
        <w:ind w:left="680" w:hanging="680"/>
        <w:rPr>
          <w:rFonts w:asciiTheme="minorHAnsi" w:hAnsiTheme="minorHAnsi"/>
        </w:rPr>
      </w:pPr>
      <w:bookmarkStart w:id="0" w:name="_Toc426379200"/>
      <w:bookmarkStart w:id="1" w:name="_Toc426379496"/>
      <w:bookmarkStart w:id="2" w:name="_Toc442608624"/>
      <w:r w:rsidRPr="000B5139">
        <w:rPr>
          <w:rFonts w:asciiTheme="minorHAnsi" w:hAnsiTheme="minorHAnsi"/>
        </w:rPr>
        <w:lastRenderedPageBreak/>
        <w:t>Executive Summary</w:t>
      </w:r>
      <w:bookmarkEnd w:id="0"/>
      <w:bookmarkEnd w:id="1"/>
      <w:bookmarkEnd w:id="2"/>
    </w:p>
    <w:p w:rsidR="004E719D" w:rsidRPr="000B5139" w:rsidRDefault="0004792F" w:rsidP="004E719D">
      <w:pPr>
        <w:pStyle w:val="Heading2"/>
        <w:keepLines w:val="0"/>
        <w:widowControl w:val="0"/>
        <w:numPr>
          <w:ilvl w:val="1"/>
          <w:numId w:val="31"/>
        </w:numPr>
        <w:spacing w:before="240"/>
        <w:ind w:left="680" w:hanging="680"/>
        <w:rPr>
          <w:rFonts w:asciiTheme="minorHAnsi" w:hAnsiTheme="minorHAnsi"/>
        </w:rPr>
      </w:pPr>
      <w:bookmarkStart w:id="3" w:name="_Toc426379201"/>
      <w:bookmarkStart w:id="4" w:name="_Toc426379497"/>
      <w:bookmarkStart w:id="5" w:name="_Toc442608625"/>
      <w:r w:rsidRPr="000B5139">
        <w:rPr>
          <w:rFonts w:asciiTheme="minorHAnsi" w:hAnsiTheme="minorHAnsi"/>
        </w:rPr>
        <w:t>Introduction</w:t>
      </w:r>
      <w:bookmarkStart w:id="6" w:name="_Toc393980723"/>
      <w:bookmarkStart w:id="7" w:name="_Toc426379202"/>
      <w:bookmarkStart w:id="8" w:name="_Toc426379498"/>
      <w:bookmarkStart w:id="9" w:name="_Toc527193509"/>
      <w:bookmarkEnd w:id="3"/>
      <w:bookmarkEnd w:id="4"/>
      <w:bookmarkEnd w:id="5"/>
    </w:p>
    <w:p w:rsidR="00E51C7C" w:rsidRPr="000B5139" w:rsidRDefault="00E51C7C" w:rsidP="00E51C7C">
      <w:pPr>
        <w:ind w:left="680"/>
        <w:rPr>
          <w:rFonts w:cstheme="minorHAnsi"/>
        </w:rPr>
      </w:pPr>
      <w:r w:rsidRPr="000B5139">
        <w:rPr>
          <w:rFonts w:cstheme="minorHAnsi"/>
        </w:rPr>
        <w:t xml:space="preserve">The purpose of the document is </w:t>
      </w:r>
      <w:r w:rsidR="00614B9F" w:rsidRPr="000B5139">
        <w:rPr>
          <w:rFonts w:cstheme="minorHAnsi"/>
        </w:rPr>
        <w:t>to detail</w:t>
      </w:r>
      <w:r w:rsidRPr="000B5139">
        <w:rPr>
          <w:rFonts w:cstheme="minorHAnsi"/>
        </w:rPr>
        <w:t xml:space="preserve"> </w:t>
      </w:r>
      <w:r w:rsidR="00614B9F" w:rsidRPr="000B5139">
        <w:rPr>
          <w:rFonts w:cstheme="minorHAnsi"/>
        </w:rPr>
        <w:t>the requirements</w:t>
      </w:r>
      <w:r w:rsidRPr="000B5139">
        <w:rPr>
          <w:rFonts w:cstheme="minorHAnsi"/>
        </w:rPr>
        <w:t xml:space="preserve"> related to </w:t>
      </w:r>
      <w:r w:rsidR="008A1073">
        <w:rPr>
          <w:rFonts w:cstheme="minorHAnsi"/>
        </w:rPr>
        <w:t>retail store</w:t>
      </w:r>
      <w:r w:rsidRPr="000B5139">
        <w:rPr>
          <w:rFonts w:cstheme="minorHAnsi"/>
        </w:rPr>
        <w:t>. This has been done through</w:t>
      </w:r>
    </w:p>
    <w:p w:rsidR="00E51C7C" w:rsidRPr="000B5139" w:rsidRDefault="00E51C7C" w:rsidP="009832A5">
      <w:pPr>
        <w:pStyle w:val="ListParagraph"/>
        <w:numPr>
          <w:ilvl w:val="0"/>
          <w:numId w:val="35"/>
        </w:numPr>
        <w:spacing w:line="276" w:lineRule="auto"/>
        <w:rPr>
          <w:rFonts w:cstheme="minorHAnsi"/>
        </w:rPr>
      </w:pPr>
      <w:r w:rsidRPr="000B5139">
        <w:rPr>
          <w:rFonts w:cstheme="minorHAnsi"/>
        </w:rPr>
        <w:t>Study of the requirements captured in SRS</w:t>
      </w:r>
    </w:p>
    <w:p w:rsidR="00E51C7C" w:rsidRPr="008A1073" w:rsidRDefault="00E51C7C" w:rsidP="008A1073">
      <w:pPr>
        <w:spacing w:line="276" w:lineRule="auto"/>
        <w:rPr>
          <w:rFonts w:cstheme="minorHAnsi"/>
        </w:rPr>
      </w:pPr>
    </w:p>
    <w:p w:rsidR="00E51C7C" w:rsidRPr="000B5139" w:rsidRDefault="00E51C7C" w:rsidP="00E51C7C">
      <w:pPr>
        <w:ind w:left="680"/>
        <w:rPr>
          <w:rFonts w:cstheme="minorHAnsi"/>
        </w:rPr>
      </w:pPr>
    </w:p>
    <w:p w:rsidR="00E51C7C" w:rsidRPr="000B5139" w:rsidRDefault="008A1073" w:rsidP="00E51C7C">
      <w:pPr>
        <w:ind w:left="680"/>
        <w:rPr>
          <w:rFonts w:cstheme="minorHAnsi"/>
        </w:rPr>
      </w:pPr>
      <w:r>
        <w:rPr>
          <w:rFonts w:cstheme="minorHAnsi"/>
        </w:rPr>
        <w:t>LLD</w:t>
      </w:r>
      <w:r w:rsidR="00E51C7C" w:rsidRPr="000B5139">
        <w:rPr>
          <w:rFonts w:cstheme="minorHAnsi"/>
        </w:rPr>
        <w:t xml:space="preserve"> document includes</w:t>
      </w:r>
    </w:p>
    <w:p w:rsidR="00E51C7C" w:rsidRPr="000B5139" w:rsidRDefault="00614B9F" w:rsidP="009832A5">
      <w:pPr>
        <w:pStyle w:val="ListParagraph"/>
        <w:numPr>
          <w:ilvl w:val="0"/>
          <w:numId w:val="36"/>
        </w:numPr>
        <w:spacing w:line="276" w:lineRule="auto"/>
        <w:rPr>
          <w:rFonts w:cstheme="minorHAnsi"/>
        </w:rPr>
      </w:pPr>
      <w:r w:rsidRPr="000B5139">
        <w:rPr>
          <w:rFonts w:cstheme="minorHAnsi"/>
        </w:rPr>
        <w:t>Triggering</w:t>
      </w:r>
      <w:r w:rsidR="00E51C7C" w:rsidRPr="000B5139">
        <w:rPr>
          <w:rFonts w:cstheme="minorHAnsi"/>
        </w:rPr>
        <w:t xml:space="preserve"> Event</w:t>
      </w:r>
    </w:p>
    <w:p w:rsidR="00E51C7C" w:rsidRPr="000B5139" w:rsidRDefault="00E51C7C" w:rsidP="009832A5">
      <w:pPr>
        <w:pStyle w:val="ListParagraph"/>
        <w:numPr>
          <w:ilvl w:val="0"/>
          <w:numId w:val="36"/>
        </w:numPr>
        <w:spacing w:line="276" w:lineRule="auto"/>
        <w:rPr>
          <w:rFonts w:cstheme="minorHAnsi"/>
        </w:rPr>
      </w:pPr>
      <w:r w:rsidRPr="000B5139">
        <w:rPr>
          <w:rFonts w:cstheme="minorHAnsi"/>
        </w:rPr>
        <w:t>Navigation</w:t>
      </w:r>
    </w:p>
    <w:p w:rsidR="00E51C7C" w:rsidRPr="000B5139" w:rsidRDefault="00E51C7C" w:rsidP="009832A5">
      <w:pPr>
        <w:pStyle w:val="ListParagraph"/>
        <w:numPr>
          <w:ilvl w:val="0"/>
          <w:numId w:val="36"/>
        </w:numPr>
        <w:spacing w:line="276" w:lineRule="auto"/>
        <w:rPr>
          <w:rFonts w:cstheme="minorHAnsi"/>
        </w:rPr>
      </w:pPr>
      <w:r w:rsidRPr="000B5139">
        <w:rPr>
          <w:rFonts w:cstheme="minorHAnsi"/>
        </w:rPr>
        <w:t>Workflow</w:t>
      </w:r>
    </w:p>
    <w:p w:rsidR="00E51C7C" w:rsidRPr="000B5139" w:rsidRDefault="00E51C7C" w:rsidP="009832A5">
      <w:pPr>
        <w:pStyle w:val="ListParagraph"/>
        <w:numPr>
          <w:ilvl w:val="0"/>
          <w:numId w:val="36"/>
        </w:numPr>
        <w:spacing w:line="276" w:lineRule="auto"/>
        <w:rPr>
          <w:rFonts w:cstheme="minorHAnsi"/>
        </w:rPr>
      </w:pPr>
      <w:r w:rsidRPr="000B5139">
        <w:rPr>
          <w:rFonts w:cstheme="minorHAnsi"/>
        </w:rPr>
        <w:t>User interface</w:t>
      </w:r>
    </w:p>
    <w:p w:rsidR="00E51C7C" w:rsidRPr="000B5139" w:rsidRDefault="00E51C7C" w:rsidP="009832A5">
      <w:pPr>
        <w:pStyle w:val="ListParagraph"/>
        <w:numPr>
          <w:ilvl w:val="0"/>
          <w:numId w:val="36"/>
        </w:numPr>
        <w:spacing w:line="276" w:lineRule="auto"/>
        <w:rPr>
          <w:rFonts w:cstheme="minorHAnsi"/>
        </w:rPr>
      </w:pPr>
      <w:r w:rsidRPr="000B5139">
        <w:rPr>
          <w:rFonts w:cstheme="minorHAnsi"/>
        </w:rPr>
        <w:t>Attribute Usage</w:t>
      </w:r>
    </w:p>
    <w:p w:rsidR="00E51C7C" w:rsidRPr="000B5139" w:rsidRDefault="00E51C7C" w:rsidP="009832A5">
      <w:pPr>
        <w:pStyle w:val="ListParagraph"/>
        <w:numPr>
          <w:ilvl w:val="0"/>
          <w:numId w:val="36"/>
        </w:numPr>
        <w:spacing w:line="276" w:lineRule="auto"/>
        <w:rPr>
          <w:rFonts w:cstheme="minorHAnsi"/>
        </w:rPr>
      </w:pPr>
      <w:r w:rsidRPr="000B5139">
        <w:rPr>
          <w:rFonts w:cstheme="minorHAnsi"/>
        </w:rPr>
        <w:t xml:space="preserve">Roles &amp; </w:t>
      </w:r>
      <w:r w:rsidR="00614B9F" w:rsidRPr="000B5139">
        <w:rPr>
          <w:rFonts w:cstheme="minorHAnsi"/>
        </w:rPr>
        <w:t>Responsibilities</w:t>
      </w:r>
    </w:p>
    <w:p w:rsidR="00E51C7C" w:rsidRPr="000B5139" w:rsidRDefault="00E51C7C" w:rsidP="009832A5">
      <w:pPr>
        <w:pStyle w:val="ListParagraph"/>
        <w:numPr>
          <w:ilvl w:val="0"/>
          <w:numId w:val="36"/>
        </w:numPr>
        <w:spacing w:line="276" w:lineRule="auto"/>
        <w:rPr>
          <w:rFonts w:cstheme="minorHAnsi"/>
        </w:rPr>
      </w:pPr>
      <w:r w:rsidRPr="000B5139">
        <w:rPr>
          <w:rFonts w:cstheme="minorHAnsi"/>
        </w:rPr>
        <w:t>Validation Messages</w:t>
      </w:r>
    </w:p>
    <w:p w:rsidR="00E51C7C" w:rsidRPr="000B5139" w:rsidRDefault="00E51C7C" w:rsidP="00E51C7C">
      <w:pPr>
        <w:ind w:left="680"/>
        <w:rPr>
          <w:rFonts w:cstheme="minorHAnsi"/>
        </w:rPr>
      </w:pPr>
    </w:p>
    <w:p w:rsidR="00E51C7C" w:rsidRPr="000B5139" w:rsidRDefault="00E51C7C" w:rsidP="00E51C7C">
      <w:pPr>
        <w:ind w:left="680"/>
        <w:rPr>
          <w:rFonts w:cstheme="minorHAnsi"/>
        </w:rPr>
      </w:pPr>
      <w:r w:rsidRPr="000B5139">
        <w:rPr>
          <w:rFonts w:cstheme="minorHAnsi"/>
        </w:rPr>
        <w:t xml:space="preserve">This document will now become the basis for the detailed design, development of application and the deployment thereof. </w:t>
      </w:r>
    </w:p>
    <w:p w:rsidR="00E51C7C" w:rsidRPr="000B5139" w:rsidRDefault="00E51C7C" w:rsidP="00E51C7C">
      <w:pPr>
        <w:ind w:left="680"/>
        <w:rPr>
          <w:rFonts w:cstheme="minorHAnsi"/>
        </w:rPr>
      </w:pPr>
    </w:p>
    <w:p w:rsidR="00E51C7C" w:rsidRPr="000B5139" w:rsidRDefault="00E51C7C" w:rsidP="00E51C7C">
      <w:pPr>
        <w:ind w:left="680"/>
      </w:pPr>
      <w:r w:rsidRPr="000B5139">
        <w:rPr>
          <w:rFonts w:cstheme="minorHAnsi"/>
        </w:rPr>
        <w:t>Any changes to this document once signed off will be controlled through change request proce</w:t>
      </w:r>
      <w:r w:rsidR="008A1073">
        <w:rPr>
          <w:rFonts w:cstheme="minorHAnsi"/>
        </w:rPr>
        <w:t>ss defined for the retail store</w:t>
      </w:r>
      <w:r w:rsidRPr="000B5139">
        <w:rPr>
          <w:rFonts w:cstheme="minorHAnsi"/>
        </w:rPr>
        <w:t>.</w:t>
      </w:r>
    </w:p>
    <w:p w:rsidR="00A70163" w:rsidRPr="000B5139" w:rsidRDefault="00A70163" w:rsidP="00A70163">
      <w:pPr>
        <w:pStyle w:val="Heading2"/>
        <w:keepLines w:val="0"/>
        <w:widowControl w:val="0"/>
        <w:numPr>
          <w:ilvl w:val="1"/>
          <w:numId w:val="31"/>
        </w:numPr>
        <w:spacing w:before="240"/>
        <w:ind w:left="680" w:hanging="680"/>
        <w:rPr>
          <w:rFonts w:asciiTheme="minorHAnsi" w:hAnsiTheme="minorHAnsi"/>
        </w:rPr>
      </w:pPr>
      <w:bookmarkStart w:id="10" w:name="_Toc442608626"/>
      <w:r w:rsidRPr="000B5139">
        <w:rPr>
          <w:rFonts w:asciiTheme="minorHAnsi" w:hAnsiTheme="minorHAnsi"/>
        </w:rPr>
        <w:t>Overview</w:t>
      </w:r>
      <w:bookmarkEnd w:id="6"/>
      <w:bookmarkEnd w:id="7"/>
      <w:bookmarkEnd w:id="8"/>
      <w:bookmarkEnd w:id="10"/>
    </w:p>
    <w:p w:rsidR="00F87E74" w:rsidRPr="000B5139" w:rsidRDefault="008A1073" w:rsidP="008A1073">
      <w:pPr>
        <w:pStyle w:val="ListParagraph"/>
        <w:numPr>
          <w:ilvl w:val="0"/>
          <w:numId w:val="38"/>
        </w:numPr>
        <w:spacing w:line="276" w:lineRule="auto"/>
      </w:pPr>
      <w:bookmarkStart w:id="11" w:name="_Toc434354251"/>
      <w:bookmarkStart w:id="12" w:name="_Toc393980726"/>
      <w:bookmarkStart w:id="13" w:name="_Toc426379205"/>
      <w:bookmarkStart w:id="14" w:name="_Toc426379501"/>
      <w:bookmarkEnd w:id="9"/>
      <w:r>
        <w:t xml:space="preserve">Retail Store - </w:t>
      </w:r>
      <w:r w:rsidR="00B2143F">
        <w:t>is a process for capturing the detail</w:t>
      </w:r>
      <w:r w:rsidR="00C026C4">
        <w:t>ed</w:t>
      </w:r>
      <w:r w:rsidR="00B2143F">
        <w:t xml:space="preserve"> information </w:t>
      </w:r>
      <w:r w:rsidR="00C026C4">
        <w:t>of</w:t>
      </w:r>
      <w:r w:rsidR="00B2143F">
        <w:t xml:space="preserve"> </w:t>
      </w:r>
      <w:r>
        <w:t xml:space="preserve"> </w:t>
      </w:r>
      <w:r w:rsidRPr="008A1073">
        <w:t>groceries.</w:t>
      </w:r>
      <w:r>
        <w:t xml:space="preserve"> </w:t>
      </w:r>
      <w:bookmarkEnd w:id="11"/>
    </w:p>
    <w:p w:rsidR="00B60288" w:rsidRPr="000B5139" w:rsidRDefault="00B60288" w:rsidP="00E53924">
      <w:pPr>
        <w:pStyle w:val="Heading2"/>
        <w:keepLines w:val="0"/>
        <w:widowControl w:val="0"/>
        <w:numPr>
          <w:ilvl w:val="1"/>
          <w:numId w:val="31"/>
        </w:numPr>
        <w:spacing w:before="240"/>
        <w:ind w:left="680" w:hanging="680"/>
        <w:rPr>
          <w:rFonts w:asciiTheme="minorHAnsi" w:hAnsiTheme="minorHAnsi"/>
        </w:rPr>
      </w:pPr>
      <w:bookmarkStart w:id="15" w:name="_Toc442608628"/>
      <w:r w:rsidRPr="000B5139">
        <w:rPr>
          <w:rFonts w:asciiTheme="minorHAnsi" w:hAnsiTheme="minorHAnsi"/>
        </w:rPr>
        <w:t>Scope</w:t>
      </w:r>
      <w:bookmarkEnd w:id="15"/>
    </w:p>
    <w:p w:rsidR="00E51C7C" w:rsidRPr="000B5139" w:rsidRDefault="00E51C7C" w:rsidP="00E51C7C">
      <w:pPr>
        <w:ind w:left="677"/>
      </w:pPr>
      <w:r w:rsidRPr="000B5139">
        <w:t>This document will provide details on the following areas:</w:t>
      </w:r>
    </w:p>
    <w:p w:rsidR="00E51C7C" w:rsidRPr="000B5139" w:rsidRDefault="00E51C7C" w:rsidP="009832A5">
      <w:pPr>
        <w:pStyle w:val="ListParagraph"/>
        <w:numPr>
          <w:ilvl w:val="0"/>
          <w:numId w:val="37"/>
        </w:numPr>
      </w:pPr>
      <w:r w:rsidRPr="000B5139">
        <w:t>Process Flows</w:t>
      </w:r>
    </w:p>
    <w:p w:rsidR="00E51C7C" w:rsidRPr="000B5139" w:rsidRDefault="00E51C7C" w:rsidP="00E51C7C">
      <w:pPr>
        <w:ind w:left="677"/>
      </w:pPr>
      <w:r w:rsidRPr="000B5139">
        <w:t>•</w:t>
      </w:r>
      <w:r w:rsidRPr="000B5139">
        <w:tab/>
        <w:t>Process Designs Patterns</w:t>
      </w:r>
    </w:p>
    <w:p w:rsidR="00E51C7C" w:rsidRPr="000B5139" w:rsidRDefault="00E51C7C" w:rsidP="00E51C7C">
      <w:pPr>
        <w:ind w:left="677"/>
      </w:pPr>
      <w:r w:rsidRPr="000B5139">
        <w:t>•</w:t>
      </w:r>
      <w:r w:rsidRPr="000B5139">
        <w:tab/>
      </w:r>
      <w:r w:rsidR="00F747F8" w:rsidRPr="000B5139">
        <w:t>U</w:t>
      </w:r>
      <w:r w:rsidRPr="000B5139">
        <w:t>ser interface</w:t>
      </w:r>
    </w:p>
    <w:p w:rsidR="00A70163" w:rsidRPr="000B5139" w:rsidRDefault="00BB3348" w:rsidP="00E53924">
      <w:pPr>
        <w:pStyle w:val="Heading2"/>
        <w:keepLines w:val="0"/>
        <w:widowControl w:val="0"/>
        <w:numPr>
          <w:ilvl w:val="1"/>
          <w:numId w:val="31"/>
        </w:numPr>
        <w:spacing w:before="240"/>
        <w:ind w:left="680" w:hanging="680"/>
        <w:rPr>
          <w:rFonts w:asciiTheme="minorHAnsi" w:hAnsiTheme="minorHAnsi"/>
        </w:rPr>
      </w:pPr>
      <w:bookmarkStart w:id="16" w:name="_Toc442608629"/>
      <w:r w:rsidRPr="000B5139">
        <w:rPr>
          <w:rFonts w:asciiTheme="minorHAnsi" w:hAnsiTheme="minorHAnsi"/>
        </w:rPr>
        <w:t>Business Requirements</w:t>
      </w:r>
      <w:bookmarkEnd w:id="12"/>
      <w:bookmarkEnd w:id="13"/>
      <w:bookmarkEnd w:id="14"/>
      <w:bookmarkEnd w:id="16"/>
    </w:p>
    <w:p w:rsidR="0064251F" w:rsidRPr="000B5139" w:rsidRDefault="0064251F" w:rsidP="0064251F">
      <w:pPr>
        <w:ind w:left="677"/>
      </w:pPr>
      <w:r w:rsidRPr="000B5139">
        <w:t xml:space="preserve">Please refer to </w:t>
      </w:r>
      <w:r w:rsidR="008A1073">
        <w:t xml:space="preserve">Retail Store </w:t>
      </w:r>
      <w:r w:rsidR="00DE249A" w:rsidRPr="000B5139">
        <w:t>Information Syst</w:t>
      </w:r>
      <w:r w:rsidR="008A1073">
        <w:t xml:space="preserve">em Requirements Specification </w:t>
      </w:r>
      <w:r w:rsidR="00DE249A" w:rsidRPr="000B5139">
        <w:t xml:space="preserve">for business </w:t>
      </w:r>
      <w:r w:rsidR="00701634" w:rsidRPr="000B5139">
        <w:t>requirements</w:t>
      </w:r>
      <w:r w:rsidR="00DE249A" w:rsidRPr="000B5139">
        <w:t>.</w:t>
      </w:r>
    </w:p>
    <w:p w:rsidR="00760890" w:rsidRPr="000B5139" w:rsidRDefault="00F87E74" w:rsidP="00163AFE">
      <w:pPr>
        <w:pStyle w:val="Heading2"/>
        <w:keepLines w:val="0"/>
        <w:widowControl w:val="0"/>
        <w:numPr>
          <w:ilvl w:val="1"/>
          <w:numId w:val="31"/>
        </w:numPr>
        <w:tabs>
          <w:tab w:val="num" w:pos="1440"/>
        </w:tabs>
        <w:rPr>
          <w:rFonts w:asciiTheme="minorHAnsi" w:hAnsiTheme="minorHAnsi"/>
        </w:rPr>
      </w:pPr>
      <w:bookmarkStart w:id="17" w:name="_Toc434354254"/>
      <w:bookmarkStart w:id="18" w:name="_Toc442608630"/>
      <w:bookmarkStart w:id="19" w:name="_Toc426379203"/>
      <w:bookmarkStart w:id="20" w:name="_Toc426379499"/>
      <w:bookmarkStart w:id="21" w:name="_Toc393980727"/>
      <w:bookmarkStart w:id="22" w:name="_Toc426379206"/>
      <w:bookmarkStart w:id="23" w:name="_Toc426379502"/>
      <w:r w:rsidRPr="000B5139">
        <w:rPr>
          <w:rFonts w:asciiTheme="minorHAnsi" w:hAnsiTheme="minorHAnsi"/>
        </w:rPr>
        <w:t>Assumptions</w:t>
      </w:r>
      <w:bookmarkEnd w:id="17"/>
      <w:bookmarkEnd w:id="18"/>
    </w:p>
    <w:p w:rsidR="00760890" w:rsidRPr="000B5139" w:rsidRDefault="00760890" w:rsidP="00760890">
      <w:pPr>
        <w:ind w:left="677"/>
      </w:pPr>
      <w:r w:rsidRPr="000B5139">
        <w:t>NA</w:t>
      </w:r>
    </w:p>
    <w:p w:rsidR="00A43EDB" w:rsidRPr="000B5139" w:rsidRDefault="008A1073" w:rsidP="00760D7E">
      <w:pPr>
        <w:pStyle w:val="Heading1"/>
        <w:numPr>
          <w:ilvl w:val="0"/>
          <w:numId w:val="31"/>
        </w:numPr>
        <w:rPr>
          <w:rFonts w:asciiTheme="minorHAnsi" w:hAnsiTheme="minorHAnsi"/>
        </w:rPr>
      </w:pPr>
      <w:bookmarkStart w:id="24" w:name="_Toc426379209"/>
      <w:bookmarkStart w:id="25" w:name="_Toc426379505"/>
      <w:bookmarkStart w:id="26" w:name="_Toc442608634"/>
      <w:bookmarkEnd w:id="19"/>
      <w:bookmarkEnd w:id="20"/>
      <w:bookmarkEnd w:id="21"/>
      <w:bookmarkEnd w:id="22"/>
      <w:bookmarkEnd w:id="23"/>
      <w:r>
        <w:rPr>
          <w:rFonts w:asciiTheme="minorHAnsi" w:hAnsiTheme="minorHAnsi" w:cstheme="minorHAnsi"/>
        </w:rPr>
        <w:lastRenderedPageBreak/>
        <w:t xml:space="preserve">Retail Management </w:t>
      </w:r>
      <w:r w:rsidR="00A70163" w:rsidRPr="000B5139">
        <w:rPr>
          <w:rFonts w:asciiTheme="minorHAnsi" w:hAnsiTheme="minorHAnsi"/>
        </w:rPr>
        <w:t xml:space="preserve">– </w:t>
      </w:r>
      <w:r w:rsidR="00BC1D2D" w:rsidRPr="000B5139">
        <w:rPr>
          <w:rFonts w:asciiTheme="minorHAnsi" w:hAnsiTheme="minorHAnsi"/>
        </w:rPr>
        <w:t>Process Flow and Functionality</w:t>
      </w:r>
      <w:bookmarkEnd w:id="24"/>
      <w:bookmarkEnd w:id="25"/>
      <w:bookmarkEnd w:id="26"/>
    </w:p>
    <w:p w:rsidR="00904B80" w:rsidRPr="000B5139" w:rsidRDefault="008A1073" w:rsidP="00D30302">
      <w:pPr>
        <w:ind w:left="720"/>
        <w:jc w:val="both"/>
        <w:rPr>
          <w:rFonts w:cs="Calibri"/>
          <w:sz w:val="21"/>
          <w:szCs w:val="21"/>
        </w:rPr>
      </w:pPr>
      <w:bookmarkStart w:id="27" w:name="_Toc426379507"/>
      <w:r>
        <w:rPr>
          <w:rFonts w:cstheme="minorHAnsi"/>
        </w:rPr>
        <w:t>Retail Management</w:t>
      </w:r>
      <w:r w:rsidR="00FD62FF" w:rsidRPr="000B5139">
        <w:rPr>
          <w:rFonts w:cstheme="minorHAnsi"/>
        </w:rPr>
        <w:t xml:space="preserve"> system </w:t>
      </w:r>
      <w:r w:rsidR="00D30302" w:rsidRPr="000B5139">
        <w:rPr>
          <w:rFonts w:cstheme="minorHAnsi"/>
        </w:rPr>
        <w:t xml:space="preserve">comprises of following </w:t>
      </w:r>
      <w:r w:rsidR="00B81163" w:rsidRPr="000B5139">
        <w:rPr>
          <w:rFonts w:cstheme="minorHAnsi"/>
        </w:rPr>
        <w:t>processes.</w:t>
      </w:r>
    </w:p>
    <w:p w:rsidR="00904B80" w:rsidRPr="000B5139" w:rsidRDefault="00904B80" w:rsidP="008D2503">
      <w:pPr>
        <w:ind w:left="677" w:firstLine="720"/>
      </w:pPr>
    </w:p>
    <w:p w:rsidR="00D1233C" w:rsidRPr="000B5139" w:rsidRDefault="00005DF7" w:rsidP="009832A5">
      <w:pPr>
        <w:pStyle w:val="Heading2"/>
        <w:numPr>
          <w:ilvl w:val="1"/>
          <w:numId w:val="32"/>
        </w:numPr>
        <w:rPr>
          <w:rFonts w:asciiTheme="minorHAnsi" w:hAnsiTheme="minorHAnsi"/>
        </w:rPr>
      </w:pPr>
      <w:bookmarkStart w:id="28" w:name="_Toc442608635"/>
      <w:bookmarkStart w:id="29" w:name="_GoBack"/>
      <w:bookmarkEnd w:id="29"/>
      <w:r w:rsidRPr="000B5139">
        <w:rPr>
          <w:rFonts w:asciiTheme="minorHAnsi" w:hAnsiTheme="minorHAnsi"/>
        </w:rPr>
        <w:t>Process#1 –</w:t>
      </w:r>
      <w:r w:rsidR="00D039DB" w:rsidRPr="000B5139">
        <w:rPr>
          <w:rFonts w:asciiTheme="minorHAnsi" w:hAnsiTheme="minorHAnsi"/>
        </w:rPr>
        <w:t xml:space="preserve"> </w:t>
      </w:r>
      <w:bookmarkEnd w:id="28"/>
      <w:r w:rsidR="008A1073">
        <w:rPr>
          <w:rFonts w:asciiTheme="minorHAnsi" w:hAnsiTheme="minorHAnsi"/>
        </w:rPr>
        <w:t>Retail Store</w:t>
      </w:r>
    </w:p>
    <w:p w:rsidR="00D039DB" w:rsidRPr="000B5139" w:rsidRDefault="008A1073" w:rsidP="009832A5">
      <w:pPr>
        <w:pStyle w:val="Heading3"/>
        <w:keepLines w:val="0"/>
        <w:widowControl w:val="0"/>
        <w:numPr>
          <w:ilvl w:val="2"/>
          <w:numId w:val="32"/>
        </w:numPr>
        <w:spacing w:before="240" w:after="120"/>
        <w:rPr>
          <w:rFonts w:asciiTheme="minorHAnsi" w:hAnsiTheme="minorHAnsi"/>
        </w:rPr>
      </w:pPr>
      <w:bookmarkStart w:id="30" w:name="_Create_CGPB_Meeting_1"/>
      <w:bookmarkEnd w:id="30"/>
      <w:r>
        <w:rPr>
          <w:rFonts w:asciiTheme="minorHAnsi" w:hAnsiTheme="minorHAnsi"/>
        </w:rPr>
        <w:t>Retail Store</w:t>
      </w:r>
    </w:p>
    <w:p w:rsidR="00760D7E" w:rsidRPr="000B5139" w:rsidRDefault="006A4B90" w:rsidP="009832A5">
      <w:pPr>
        <w:pStyle w:val="Heading4"/>
        <w:numPr>
          <w:ilvl w:val="3"/>
          <w:numId w:val="32"/>
        </w:numPr>
        <w:rPr>
          <w:rFonts w:asciiTheme="minorHAnsi" w:hAnsiTheme="minorHAnsi"/>
        </w:rPr>
      </w:pPr>
      <w:bookmarkStart w:id="31" w:name="_Toc442608637"/>
      <w:r w:rsidRPr="000B5139">
        <w:rPr>
          <w:rFonts w:asciiTheme="minorHAnsi" w:hAnsiTheme="minorHAnsi"/>
        </w:rPr>
        <w:t>Triggering Event</w:t>
      </w:r>
      <w:bookmarkEnd w:id="31"/>
    </w:p>
    <w:p w:rsidR="00A272D8" w:rsidRPr="000B5139" w:rsidRDefault="00A272D8" w:rsidP="00A272D8">
      <w:pPr>
        <w:ind w:left="630"/>
        <w:rPr>
          <w:rFonts w:cstheme="minorHAnsi"/>
        </w:rPr>
      </w:pPr>
    </w:p>
    <w:p w:rsidR="0018020A" w:rsidRPr="000B5139" w:rsidRDefault="007463D7" w:rsidP="00A272D8">
      <w:pPr>
        <w:ind w:left="630"/>
        <w:rPr>
          <w:rFonts w:eastAsia="Times New Roman" w:cs="Times New Roman"/>
          <w:color w:val="000000"/>
          <w:sz w:val="22"/>
        </w:rPr>
      </w:pPr>
      <w:r w:rsidRPr="000B5139">
        <w:rPr>
          <w:rFonts w:cstheme="minorHAnsi"/>
          <w:szCs w:val="20"/>
        </w:rPr>
        <w:t xml:space="preserve">The process will start when </w:t>
      </w:r>
      <w:r w:rsidR="008A1073">
        <w:rPr>
          <w:rFonts w:cstheme="minorHAnsi"/>
          <w:szCs w:val="20"/>
        </w:rPr>
        <w:t>employee of Retail Store will click on the menu link Retail -&gt; Store</w:t>
      </w:r>
      <w:r w:rsidRPr="000B5139">
        <w:rPr>
          <w:rFonts w:cstheme="minorHAnsi"/>
          <w:szCs w:val="20"/>
        </w:rPr>
        <w:t>-&gt;</w:t>
      </w:r>
      <w:r w:rsidR="009F5FF3" w:rsidRPr="000B5139">
        <w:rPr>
          <w:rFonts w:eastAsia="Times New Roman" w:cs="Times New Roman"/>
          <w:color w:val="000000"/>
          <w:szCs w:val="20"/>
        </w:rPr>
        <w:t xml:space="preserve"> </w:t>
      </w:r>
      <w:r w:rsidR="008A1073">
        <w:rPr>
          <w:rFonts w:eastAsia="Times New Roman" w:cs="Times New Roman"/>
          <w:color w:val="000000"/>
          <w:szCs w:val="20"/>
        </w:rPr>
        <w:t>Create Retail groceries store</w:t>
      </w:r>
      <w:r w:rsidRPr="000B5139">
        <w:rPr>
          <w:rFonts w:cstheme="minorHAnsi"/>
        </w:rPr>
        <w:t>.</w:t>
      </w:r>
    </w:p>
    <w:p w:rsidR="006A4B90" w:rsidRPr="000B5139" w:rsidRDefault="006A4B90" w:rsidP="009832A5">
      <w:pPr>
        <w:pStyle w:val="Heading4"/>
        <w:numPr>
          <w:ilvl w:val="3"/>
          <w:numId w:val="32"/>
        </w:numPr>
        <w:rPr>
          <w:rFonts w:asciiTheme="minorHAnsi" w:hAnsiTheme="minorHAnsi"/>
        </w:rPr>
      </w:pPr>
      <w:bookmarkStart w:id="32" w:name="_Toc442608638"/>
      <w:r w:rsidRPr="000B5139">
        <w:rPr>
          <w:rFonts w:asciiTheme="minorHAnsi" w:hAnsiTheme="minorHAnsi"/>
        </w:rPr>
        <w:t>Navigation</w:t>
      </w:r>
      <w:bookmarkEnd w:id="32"/>
    </w:p>
    <w:tbl>
      <w:tblPr>
        <w:tblW w:w="4100" w:type="dxa"/>
        <w:tblInd w:w="828" w:type="dxa"/>
        <w:tblLook w:val="04A0" w:firstRow="1" w:lastRow="0" w:firstColumn="1" w:lastColumn="0" w:noHBand="0" w:noVBand="1"/>
      </w:tblPr>
      <w:tblGrid>
        <w:gridCol w:w="762"/>
        <w:gridCol w:w="1495"/>
        <w:gridCol w:w="1843"/>
      </w:tblGrid>
      <w:tr w:rsidR="002965DA" w:rsidRPr="000B5139" w:rsidTr="00971AC0">
        <w:trPr>
          <w:trHeight w:val="233"/>
        </w:trPr>
        <w:tc>
          <w:tcPr>
            <w:tcW w:w="762"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hideMark/>
          </w:tcPr>
          <w:p w:rsidR="002965DA" w:rsidRPr="000B5139" w:rsidRDefault="008A1073" w:rsidP="00FC3531">
            <w:pPr>
              <w:rPr>
                <w:rFonts w:eastAsia="Times New Roman" w:cs="Times New Roman"/>
                <w:szCs w:val="20"/>
              </w:rPr>
            </w:pPr>
            <w:r>
              <w:rPr>
                <w:rFonts w:eastAsia="Times New Roman" w:cs="Times New Roman"/>
                <w:szCs w:val="20"/>
              </w:rPr>
              <w:t>Retail</w:t>
            </w:r>
          </w:p>
        </w:tc>
        <w:tc>
          <w:tcPr>
            <w:tcW w:w="149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2965DA" w:rsidRPr="000B5139" w:rsidRDefault="008A1073" w:rsidP="00FC3531">
            <w:pPr>
              <w:rPr>
                <w:rFonts w:eastAsia="Times New Roman" w:cs="Times New Roman"/>
                <w:szCs w:val="20"/>
              </w:rPr>
            </w:pPr>
            <w:r>
              <w:rPr>
                <w:rFonts w:eastAsia="Times New Roman" w:cs="Times New Roman"/>
                <w:szCs w:val="20"/>
              </w:rPr>
              <w:t>Retail Stor</w:t>
            </w:r>
            <w:r w:rsidR="0065521A">
              <w:rPr>
                <w:rFonts w:eastAsia="Times New Roman" w:cs="Times New Roman"/>
                <w:szCs w:val="20"/>
              </w:rPr>
              <w:t>e</w:t>
            </w:r>
          </w:p>
        </w:tc>
        <w:tc>
          <w:tcPr>
            <w:tcW w:w="1843" w:type="dxa"/>
            <w:tcBorders>
              <w:top w:val="single" w:sz="4" w:space="0" w:color="auto"/>
              <w:left w:val="nil"/>
              <w:bottom w:val="single" w:sz="4" w:space="0" w:color="auto"/>
              <w:right w:val="single" w:sz="4" w:space="0" w:color="auto"/>
            </w:tcBorders>
            <w:shd w:val="clear" w:color="auto" w:fill="0070C0"/>
          </w:tcPr>
          <w:p w:rsidR="002965DA" w:rsidRPr="000B5139" w:rsidRDefault="008A1073" w:rsidP="00FC3531">
            <w:pPr>
              <w:rPr>
                <w:rFonts w:eastAsia="Times New Roman" w:cs="Times New Roman"/>
                <w:color w:val="FFFFFF" w:themeColor="background1"/>
                <w:szCs w:val="20"/>
              </w:rPr>
            </w:pPr>
            <w:r>
              <w:rPr>
                <w:rFonts w:eastAsia="Times New Roman" w:cs="Times New Roman"/>
                <w:color w:val="FFFFFF" w:themeColor="background1"/>
                <w:szCs w:val="20"/>
              </w:rPr>
              <w:t xml:space="preserve">Create </w:t>
            </w:r>
            <w:r w:rsidR="0065521A">
              <w:rPr>
                <w:rFonts w:eastAsia="Times New Roman" w:cs="Times New Roman"/>
                <w:color w:val="FFFFFF" w:themeColor="background1"/>
                <w:szCs w:val="20"/>
              </w:rPr>
              <w:t>Groceries store</w:t>
            </w:r>
          </w:p>
        </w:tc>
      </w:tr>
      <w:tr w:rsidR="002965DA" w:rsidRPr="000B5139" w:rsidTr="00971AC0">
        <w:trPr>
          <w:trHeight w:val="188"/>
        </w:trPr>
        <w:tc>
          <w:tcPr>
            <w:tcW w:w="762" w:type="dxa"/>
            <w:tcBorders>
              <w:top w:val="single" w:sz="4" w:space="0" w:color="auto"/>
            </w:tcBorders>
            <w:shd w:val="clear" w:color="auto" w:fill="auto"/>
            <w:noWrap/>
          </w:tcPr>
          <w:p w:rsidR="002965DA" w:rsidRPr="000B5139" w:rsidRDefault="002965DA" w:rsidP="0061559B">
            <w:pPr>
              <w:rPr>
                <w:rFonts w:eastAsia="Times New Roman" w:cs="Times New Roman"/>
                <w:color w:val="000000"/>
                <w:szCs w:val="20"/>
              </w:rPr>
            </w:pPr>
          </w:p>
        </w:tc>
        <w:tc>
          <w:tcPr>
            <w:tcW w:w="1495" w:type="dxa"/>
            <w:tcBorders>
              <w:top w:val="single" w:sz="4" w:space="0" w:color="auto"/>
              <w:right w:val="single" w:sz="4" w:space="0" w:color="auto"/>
            </w:tcBorders>
            <w:shd w:val="clear" w:color="auto" w:fill="auto"/>
            <w:noWrap/>
            <w:vAlign w:val="bottom"/>
          </w:tcPr>
          <w:p w:rsidR="002965DA" w:rsidRPr="000B5139" w:rsidRDefault="002965DA" w:rsidP="0061559B">
            <w:pPr>
              <w:rPr>
                <w:rFonts w:eastAsia="Times New Roman" w:cs="Times New Roman"/>
                <w:color w:val="00000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965DA" w:rsidRPr="000B5139" w:rsidRDefault="002965DA" w:rsidP="0061559B">
            <w:pPr>
              <w:rPr>
                <w:rFonts w:eastAsia="Times New Roman" w:cs="Times New Roman"/>
                <w:szCs w:val="20"/>
              </w:rPr>
            </w:pPr>
            <w:r w:rsidRPr="000B5139">
              <w:rPr>
                <w:rFonts w:eastAsia="Times New Roman" w:cs="Times New Roman"/>
                <w:szCs w:val="20"/>
              </w:rPr>
              <w:t>Search</w:t>
            </w:r>
          </w:p>
        </w:tc>
      </w:tr>
      <w:tr w:rsidR="002965DA" w:rsidRPr="000B5139" w:rsidTr="00971AC0">
        <w:trPr>
          <w:trHeight w:val="300"/>
        </w:trPr>
        <w:tc>
          <w:tcPr>
            <w:tcW w:w="762" w:type="dxa"/>
            <w:shd w:val="clear" w:color="auto" w:fill="auto"/>
            <w:noWrap/>
          </w:tcPr>
          <w:p w:rsidR="002965DA" w:rsidRPr="000B5139" w:rsidRDefault="002965DA" w:rsidP="0061559B">
            <w:pPr>
              <w:rPr>
                <w:rFonts w:eastAsia="Times New Roman" w:cs="Times New Roman"/>
                <w:color w:val="000000"/>
                <w:szCs w:val="20"/>
              </w:rPr>
            </w:pPr>
          </w:p>
        </w:tc>
        <w:tc>
          <w:tcPr>
            <w:tcW w:w="1495" w:type="dxa"/>
            <w:tcBorders>
              <w:right w:val="single" w:sz="4" w:space="0" w:color="auto"/>
            </w:tcBorders>
            <w:shd w:val="clear" w:color="auto" w:fill="auto"/>
            <w:noWrap/>
            <w:vAlign w:val="bottom"/>
          </w:tcPr>
          <w:p w:rsidR="002965DA" w:rsidRPr="000B5139" w:rsidRDefault="002965DA" w:rsidP="0061559B">
            <w:pPr>
              <w:rPr>
                <w:rFonts w:eastAsia="Times New Roman" w:cs="Times New Roman"/>
                <w:color w:val="00000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965DA" w:rsidRPr="000B5139" w:rsidRDefault="002965DA" w:rsidP="0061559B">
            <w:pPr>
              <w:rPr>
                <w:szCs w:val="20"/>
              </w:rPr>
            </w:pPr>
            <w:r w:rsidRPr="000B5139">
              <w:rPr>
                <w:szCs w:val="20"/>
              </w:rPr>
              <w:t>Tasklist</w:t>
            </w:r>
          </w:p>
        </w:tc>
      </w:tr>
    </w:tbl>
    <w:p w:rsidR="001F4DCF" w:rsidRPr="000B5139" w:rsidRDefault="001F4DCF" w:rsidP="00643E95"/>
    <w:p w:rsidR="003A3A70" w:rsidRPr="000B5139" w:rsidRDefault="0065521A" w:rsidP="00C156D9">
      <w:pPr>
        <w:ind w:left="720"/>
        <w:rPr>
          <w:rFonts w:eastAsia="Times New Roman" w:cs="Times New Roman"/>
          <w:color w:val="000000"/>
          <w:sz w:val="22"/>
        </w:rPr>
      </w:pPr>
      <w:r>
        <w:rPr>
          <w:rFonts w:cstheme="minorHAnsi"/>
        </w:rPr>
        <w:t>Retail-&gt; Retail Store</w:t>
      </w:r>
      <w:r w:rsidR="003A3A70" w:rsidRPr="000B5139">
        <w:rPr>
          <w:rFonts w:cstheme="minorHAnsi"/>
        </w:rPr>
        <w:t>-&gt;</w:t>
      </w:r>
      <w:r w:rsidR="00C156D9" w:rsidRPr="000B5139">
        <w:rPr>
          <w:rFonts w:eastAsia="Times New Roman" w:cs="Times New Roman"/>
          <w:color w:val="000000"/>
          <w:sz w:val="22"/>
        </w:rPr>
        <w:t xml:space="preserve"> </w:t>
      </w:r>
      <w:r>
        <w:rPr>
          <w:rFonts w:eastAsia="Times New Roman" w:cs="Times New Roman"/>
          <w:color w:val="000000"/>
          <w:szCs w:val="20"/>
        </w:rPr>
        <w:t>Create Groceries Store</w:t>
      </w:r>
    </w:p>
    <w:p w:rsidR="00C65079" w:rsidRDefault="00643E95" w:rsidP="009832A5">
      <w:pPr>
        <w:pStyle w:val="Heading4"/>
        <w:numPr>
          <w:ilvl w:val="3"/>
          <w:numId w:val="32"/>
        </w:numPr>
        <w:rPr>
          <w:rFonts w:asciiTheme="minorHAnsi" w:hAnsiTheme="minorHAnsi"/>
        </w:rPr>
      </w:pPr>
      <w:bookmarkStart w:id="33" w:name="_Toc442608639"/>
      <w:r w:rsidRPr="000B5139">
        <w:rPr>
          <w:rFonts w:asciiTheme="minorHAnsi" w:hAnsiTheme="minorHAnsi"/>
        </w:rPr>
        <w:lastRenderedPageBreak/>
        <w:t>Workflow</w:t>
      </w:r>
      <w:bookmarkStart w:id="34" w:name="_Workflow_1"/>
      <w:bookmarkEnd w:id="33"/>
      <w:bookmarkEnd w:id="34"/>
    </w:p>
    <w:p w:rsidR="0065521A" w:rsidRPr="0065521A" w:rsidRDefault="000F3A12" w:rsidP="0065521A">
      <w:r>
        <w:rPr>
          <w:noProof/>
          <w:lang w:val="en-IN" w:eastAsia="en-IN"/>
        </w:rPr>
        <w:drawing>
          <wp:inline distT="0" distB="0" distL="0" distR="0" wp14:anchorId="05ABAC81" wp14:editId="00113037">
            <wp:extent cx="5829300" cy="5504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5504180"/>
                    </a:xfrm>
                    <a:prstGeom prst="rect">
                      <a:avLst/>
                    </a:prstGeom>
                  </pic:spPr>
                </pic:pic>
              </a:graphicData>
            </a:graphic>
          </wp:inline>
        </w:drawing>
      </w:r>
    </w:p>
    <w:p w:rsidR="00B74083" w:rsidRPr="000B5139" w:rsidRDefault="006A4B90" w:rsidP="009832A5">
      <w:pPr>
        <w:pStyle w:val="Heading4"/>
        <w:numPr>
          <w:ilvl w:val="3"/>
          <w:numId w:val="32"/>
        </w:numPr>
        <w:rPr>
          <w:rFonts w:asciiTheme="minorHAnsi" w:hAnsiTheme="minorHAnsi"/>
        </w:rPr>
      </w:pPr>
      <w:bookmarkStart w:id="35" w:name="_Toc442608640"/>
      <w:r w:rsidRPr="000B5139">
        <w:rPr>
          <w:rFonts w:asciiTheme="minorHAnsi" w:hAnsiTheme="minorHAnsi"/>
        </w:rPr>
        <w:t>Interfacing system Details</w:t>
      </w:r>
      <w:bookmarkEnd w:id="35"/>
    </w:p>
    <w:p w:rsidR="00107E7F" w:rsidRPr="000B5139" w:rsidRDefault="007876EE" w:rsidP="00C156D9">
      <w:pPr>
        <w:ind w:left="720"/>
      </w:pPr>
      <w:r w:rsidRPr="000B5139">
        <w:t>NA</w:t>
      </w:r>
    </w:p>
    <w:p w:rsidR="00107E7F" w:rsidRPr="000B5139" w:rsidRDefault="00107E7F" w:rsidP="009832A5">
      <w:pPr>
        <w:pStyle w:val="Heading4"/>
        <w:numPr>
          <w:ilvl w:val="3"/>
          <w:numId w:val="32"/>
        </w:numPr>
        <w:rPr>
          <w:rFonts w:asciiTheme="minorHAnsi" w:hAnsiTheme="minorHAnsi"/>
        </w:rPr>
      </w:pPr>
      <w:bookmarkStart w:id="36" w:name="_Toc442608641"/>
      <w:r w:rsidRPr="000B5139">
        <w:rPr>
          <w:rFonts w:asciiTheme="minorHAnsi" w:hAnsiTheme="minorHAnsi"/>
        </w:rPr>
        <w:t>Design Consideration</w:t>
      </w:r>
      <w:bookmarkEnd w:id="36"/>
    </w:p>
    <w:p w:rsidR="00107E7F" w:rsidRPr="00971AC0" w:rsidRDefault="00107E7F" w:rsidP="00D17FA1">
      <w:pPr>
        <w:ind w:left="720"/>
        <w:rPr>
          <w:b/>
          <w:color w:val="FF0000"/>
        </w:rPr>
      </w:pPr>
      <w:r w:rsidRPr="00971AC0">
        <w:rPr>
          <w:b/>
          <w:color w:val="FF0000"/>
        </w:rPr>
        <w:t>NA</w:t>
      </w:r>
    </w:p>
    <w:p w:rsidR="006A4B90" w:rsidRPr="000B5139" w:rsidRDefault="006A4B90" w:rsidP="009832A5">
      <w:pPr>
        <w:pStyle w:val="Heading4"/>
        <w:numPr>
          <w:ilvl w:val="3"/>
          <w:numId w:val="32"/>
        </w:numPr>
        <w:rPr>
          <w:rFonts w:asciiTheme="minorHAnsi" w:hAnsiTheme="minorHAnsi"/>
        </w:rPr>
      </w:pPr>
      <w:bookmarkStart w:id="37" w:name="_Toc442608642"/>
      <w:r w:rsidRPr="000B5139">
        <w:rPr>
          <w:rFonts w:asciiTheme="minorHAnsi" w:hAnsiTheme="minorHAnsi"/>
        </w:rPr>
        <w:t>Solution Overview</w:t>
      </w:r>
      <w:bookmarkEnd w:id="37"/>
    </w:p>
    <w:p w:rsidR="0037506F" w:rsidRPr="00971AC0" w:rsidRDefault="00C92FC8" w:rsidP="00C156D9">
      <w:pPr>
        <w:ind w:left="720"/>
        <w:rPr>
          <w:b/>
          <w:color w:val="FF0000"/>
        </w:rPr>
      </w:pPr>
      <w:r w:rsidRPr="00971AC0">
        <w:rPr>
          <w:b/>
          <w:color w:val="FF0000"/>
        </w:rPr>
        <w:t>NA</w:t>
      </w:r>
    </w:p>
    <w:p w:rsidR="0037506F" w:rsidRPr="000B5139" w:rsidRDefault="0037506F" w:rsidP="007E47FC"/>
    <w:p w:rsidR="00D601EF" w:rsidRPr="000B5139" w:rsidRDefault="00D601EF" w:rsidP="007E47FC"/>
    <w:p w:rsidR="00D601EF" w:rsidRPr="000B5139" w:rsidRDefault="00D601EF" w:rsidP="007E47FC"/>
    <w:p w:rsidR="00D601EF" w:rsidRPr="000B5139" w:rsidRDefault="00D601EF" w:rsidP="007E47FC"/>
    <w:p w:rsidR="00D601EF" w:rsidRPr="000B5139" w:rsidRDefault="00D601EF" w:rsidP="007E47FC"/>
    <w:p w:rsidR="00D601EF" w:rsidRPr="000B5139" w:rsidRDefault="00D601EF" w:rsidP="007E47FC"/>
    <w:p w:rsidR="00D601EF" w:rsidRPr="000B5139" w:rsidRDefault="00D601EF" w:rsidP="007E47FC"/>
    <w:p w:rsidR="00D601EF" w:rsidRPr="000B5139" w:rsidRDefault="00D601EF" w:rsidP="007E47FC"/>
    <w:p w:rsidR="00D601EF" w:rsidRPr="000B5139" w:rsidRDefault="00D601EF" w:rsidP="007E47FC"/>
    <w:p w:rsidR="00D601EF" w:rsidRPr="000B5139" w:rsidRDefault="00D601EF" w:rsidP="007E47FC"/>
    <w:p w:rsidR="00D601EF" w:rsidRPr="000B5139" w:rsidRDefault="00D601EF" w:rsidP="007E47FC"/>
    <w:p w:rsidR="00D601EF" w:rsidRPr="000B5139" w:rsidRDefault="00D601EF" w:rsidP="007E47FC"/>
    <w:p w:rsidR="00D601EF" w:rsidRPr="000B5139" w:rsidRDefault="00D601EF" w:rsidP="007E47FC"/>
    <w:p w:rsidR="00D601EF" w:rsidRPr="000B5139" w:rsidRDefault="00D601EF" w:rsidP="007E47FC"/>
    <w:p w:rsidR="00D601EF" w:rsidRPr="000B5139" w:rsidRDefault="00D601EF" w:rsidP="007E47FC"/>
    <w:p w:rsidR="00D601EF" w:rsidRDefault="00D601EF" w:rsidP="007E47FC"/>
    <w:p w:rsidR="00993F06" w:rsidRPr="000B5139" w:rsidRDefault="00993F06" w:rsidP="007E47FC"/>
    <w:p w:rsidR="00D601EF" w:rsidRPr="000B5139" w:rsidRDefault="00D601EF" w:rsidP="007E47FC"/>
    <w:p w:rsidR="00D601EF" w:rsidRPr="000B5139" w:rsidRDefault="00D601EF" w:rsidP="007E47FC"/>
    <w:p w:rsidR="00727DF6" w:rsidRPr="000B5139" w:rsidRDefault="006A4B90" w:rsidP="009832A5">
      <w:pPr>
        <w:pStyle w:val="Heading4"/>
        <w:numPr>
          <w:ilvl w:val="3"/>
          <w:numId w:val="32"/>
        </w:numPr>
        <w:rPr>
          <w:rFonts w:asciiTheme="minorHAnsi" w:hAnsiTheme="minorHAnsi"/>
        </w:rPr>
      </w:pPr>
      <w:bookmarkStart w:id="38" w:name="_Sample_Forms"/>
      <w:bookmarkStart w:id="39" w:name="_Toc442608643"/>
      <w:bookmarkEnd w:id="38"/>
      <w:r w:rsidRPr="000B5139">
        <w:rPr>
          <w:rFonts w:asciiTheme="minorHAnsi" w:hAnsiTheme="minorHAnsi"/>
        </w:rPr>
        <w:t>Forms</w:t>
      </w:r>
      <w:bookmarkStart w:id="40" w:name="_New_Joining_Creation"/>
      <w:bookmarkEnd w:id="39"/>
      <w:bookmarkEnd w:id="40"/>
    </w:p>
    <w:p w:rsidR="00C156D9" w:rsidRPr="000B5139" w:rsidRDefault="00C156D9" w:rsidP="00727DF6">
      <w:pPr>
        <w:pStyle w:val="Heading4"/>
        <w:ind w:left="630"/>
        <w:rPr>
          <w:rFonts w:asciiTheme="minorHAnsi" w:hAnsiTheme="minorHAnsi"/>
          <w:b w:val="0"/>
        </w:rPr>
      </w:pPr>
      <w:bookmarkStart w:id="41" w:name="_Toc442608644"/>
      <w:r w:rsidRPr="000B5139">
        <w:rPr>
          <w:rFonts w:asciiTheme="minorHAnsi" w:hAnsiTheme="minorHAnsi"/>
          <w:b w:val="0"/>
        </w:rPr>
        <w:t xml:space="preserve">New </w:t>
      </w:r>
      <w:bookmarkEnd w:id="41"/>
      <w:r w:rsidR="0065521A">
        <w:rPr>
          <w:rFonts w:asciiTheme="minorHAnsi" w:hAnsiTheme="minorHAnsi"/>
          <w:b w:val="0"/>
        </w:rPr>
        <w:t>Create Groceres Store</w:t>
      </w:r>
    </w:p>
    <w:p w:rsidR="00C156D9" w:rsidRPr="000B5139" w:rsidRDefault="00C156D9" w:rsidP="00B03D69">
      <w:pPr>
        <w:rPr>
          <w:rFonts w:eastAsiaTheme="majorEastAsia" w:cstheme="majorBidi"/>
          <w:bCs/>
          <w:iCs/>
          <w:color w:val="4F81BD" w:themeColor="accent1"/>
          <w:sz w:val="22"/>
        </w:rPr>
      </w:pPr>
    </w:p>
    <w:p w:rsidR="00157137" w:rsidRPr="000B5139" w:rsidRDefault="00B03D69" w:rsidP="00157137">
      <w:pPr>
        <w:ind w:left="720"/>
      </w:pPr>
      <w:r w:rsidRPr="000B5139">
        <w:rPr>
          <w:rFonts w:cstheme="minorHAnsi"/>
        </w:rPr>
        <w:t>This form will be used to</w:t>
      </w:r>
      <w:r w:rsidR="0065521A">
        <w:rPr>
          <w:rFonts w:cstheme="minorHAnsi"/>
        </w:rPr>
        <w:t xml:space="preserve"> create groceries store</w:t>
      </w:r>
      <w:r w:rsidR="00642FFA" w:rsidRPr="000B5139">
        <w:t>.</w:t>
      </w:r>
    </w:p>
    <w:p w:rsidR="008302CA" w:rsidRPr="000B5139" w:rsidRDefault="008302CA" w:rsidP="008302CA"/>
    <w:p w:rsidR="008302CA" w:rsidRPr="000B5139" w:rsidRDefault="008302CA" w:rsidP="00F54772">
      <w:pPr>
        <w:ind w:left="720"/>
      </w:pPr>
    </w:p>
    <w:p w:rsidR="00115146" w:rsidRPr="000B5139" w:rsidRDefault="00115146" w:rsidP="000B5139">
      <w:pPr>
        <w:pStyle w:val="Heading5"/>
        <w:rPr>
          <w:rFonts w:asciiTheme="minorHAnsi" w:hAnsiTheme="minorHAnsi"/>
        </w:rPr>
      </w:pPr>
      <w:bookmarkStart w:id="42" w:name="_Toc442608645"/>
      <w:r w:rsidRPr="000B5139">
        <w:rPr>
          <w:rFonts w:asciiTheme="minorHAnsi" w:hAnsiTheme="minorHAnsi"/>
        </w:rPr>
        <w:t>Property Sheet</w:t>
      </w:r>
      <w:bookmarkEnd w:id="42"/>
    </w:p>
    <w:tbl>
      <w:tblPr>
        <w:tblW w:w="5507" w:type="pct"/>
        <w:tblInd w:w="-612" w:type="dxa"/>
        <w:tblLayout w:type="fixed"/>
        <w:tblCellMar>
          <w:left w:w="0" w:type="dxa"/>
          <w:right w:w="0" w:type="dxa"/>
        </w:tblCellMar>
        <w:tblLook w:val="04A0" w:firstRow="1" w:lastRow="0" w:firstColumn="1" w:lastColumn="0" w:noHBand="0" w:noVBand="1"/>
      </w:tblPr>
      <w:tblGrid>
        <w:gridCol w:w="1319"/>
        <w:gridCol w:w="705"/>
        <w:gridCol w:w="973"/>
        <w:gridCol w:w="758"/>
        <w:gridCol w:w="933"/>
        <w:gridCol w:w="623"/>
        <w:gridCol w:w="590"/>
        <w:gridCol w:w="681"/>
        <w:gridCol w:w="79"/>
        <w:gridCol w:w="1163"/>
        <w:gridCol w:w="818"/>
        <w:gridCol w:w="1433"/>
      </w:tblGrid>
      <w:tr w:rsidR="003F25ED" w:rsidRPr="00971AC0" w:rsidTr="00077CC5">
        <w:trPr>
          <w:trHeight w:val="1270"/>
        </w:trPr>
        <w:tc>
          <w:tcPr>
            <w:tcW w:w="655" w:type="pct"/>
            <w:tcBorders>
              <w:top w:val="single" w:sz="18" w:space="0" w:color="FFFFFF"/>
              <w:left w:val="single" w:sz="18" w:space="0" w:color="FFFFFF"/>
              <w:bottom w:val="single" w:sz="18" w:space="0" w:color="FFFFFF"/>
              <w:right w:val="single" w:sz="8" w:space="0" w:color="FFFFFF"/>
            </w:tcBorders>
            <w:shd w:val="clear" w:color="auto" w:fill="4F81BD"/>
            <w:tcMar>
              <w:top w:w="0" w:type="dxa"/>
              <w:left w:w="108" w:type="dxa"/>
              <w:bottom w:w="0" w:type="dxa"/>
              <w:right w:w="108" w:type="dxa"/>
            </w:tcMar>
            <w:vAlign w:val="center"/>
            <w:hideMark/>
          </w:tcPr>
          <w:p w:rsidR="003F25ED" w:rsidRPr="00971AC0" w:rsidRDefault="003F25ED" w:rsidP="00077CC5">
            <w:pPr>
              <w:pStyle w:val="BodyText"/>
              <w:ind w:left="887" w:hanging="887"/>
              <w:jc w:val="center"/>
              <w:rPr>
                <w:rFonts w:asciiTheme="minorHAnsi" w:hAnsiTheme="minorHAnsi"/>
                <w:b/>
                <w:bCs/>
                <w:color w:val="FF0000"/>
                <w:sz w:val="22"/>
                <w:szCs w:val="22"/>
                <w:lang w:eastAsia="de-CH"/>
              </w:rPr>
            </w:pPr>
            <w:r w:rsidRPr="00971AC0">
              <w:rPr>
                <w:rFonts w:asciiTheme="minorHAnsi" w:hAnsiTheme="minorHAnsi"/>
                <w:b/>
                <w:bCs/>
                <w:color w:val="FF0000"/>
                <w:sz w:val="22"/>
                <w:szCs w:val="22"/>
                <w:lang w:eastAsia="de-CH"/>
              </w:rPr>
              <w:t>Field Name</w:t>
            </w:r>
          </w:p>
        </w:tc>
        <w:tc>
          <w:tcPr>
            <w:tcW w:w="350" w:type="pct"/>
            <w:tcBorders>
              <w:top w:val="single" w:sz="8" w:space="0" w:color="FFFFFF"/>
              <w:left w:val="nil"/>
              <w:bottom w:val="single" w:sz="8" w:space="0" w:color="FFFFFF"/>
              <w:right w:val="single" w:sz="8" w:space="0" w:color="FFFFFF"/>
            </w:tcBorders>
            <w:shd w:val="clear" w:color="auto" w:fill="4F81BD"/>
            <w:tcMar>
              <w:top w:w="0" w:type="dxa"/>
              <w:left w:w="108" w:type="dxa"/>
              <w:bottom w:w="0" w:type="dxa"/>
              <w:right w:w="108" w:type="dxa"/>
            </w:tcMar>
          </w:tcPr>
          <w:p w:rsidR="003F25ED" w:rsidRPr="00971AC0" w:rsidRDefault="003F25ED" w:rsidP="00077CC5">
            <w:pPr>
              <w:pStyle w:val="BodyText"/>
              <w:jc w:val="center"/>
              <w:rPr>
                <w:rFonts w:asciiTheme="minorHAnsi" w:hAnsiTheme="minorHAnsi"/>
                <w:b/>
                <w:bCs/>
                <w:color w:val="FF0000"/>
                <w:sz w:val="22"/>
                <w:szCs w:val="22"/>
                <w:lang w:eastAsia="de-CH"/>
              </w:rPr>
            </w:pPr>
          </w:p>
          <w:p w:rsidR="003F25ED" w:rsidRPr="00971AC0" w:rsidRDefault="003F25ED" w:rsidP="00077CC5">
            <w:pPr>
              <w:pStyle w:val="BodyText"/>
              <w:jc w:val="center"/>
              <w:rPr>
                <w:rFonts w:asciiTheme="minorHAnsi" w:hAnsiTheme="minorHAnsi"/>
                <w:b/>
                <w:bCs/>
                <w:color w:val="FF0000"/>
                <w:sz w:val="22"/>
                <w:szCs w:val="22"/>
                <w:lang w:eastAsia="de-CH"/>
              </w:rPr>
            </w:pPr>
            <w:r w:rsidRPr="00971AC0">
              <w:rPr>
                <w:rFonts w:asciiTheme="minorHAnsi" w:hAnsiTheme="minorHAnsi"/>
                <w:b/>
                <w:bCs/>
                <w:color w:val="FF0000"/>
                <w:sz w:val="22"/>
                <w:szCs w:val="22"/>
                <w:lang w:eastAsia="de-CH"/>
              </w:rPr>
              <w:t>Req</w:t>
            </w:r>
          </w:p>
        </w:tc>
        <w:tc>
          <w:tcPr>
            <w:tcW w:w="483" w:type="pct"/>
            <w:tcBorders>
              <w:top w:val="single" w:sz="8" w:space="0" w:color="FFFFFF"/>
              <w:left w:val="single" w:sz="8" w:space="0" w:color="FFFFFF"/>
              <w:bottom w:val="single" w:sz="8" w:space="0" w:color="FFFFFF"/>
              <w:right w:val="single" w:sz="8" w:space="0" w:color="FFFFFF"/>
            </w:tcBorders>
            <w:shd w:val="clear" w:color="auto" w:fill="4F81BD"/>
            <w:tcMar>
              <w:top w:w="0" w:type="dxa"/>
              <w:left w:w="108" w:type="dxa"/>
              <w:bottom w:w="0" w:type="dxa"/>
              <w:right w:w="108" w:type="dxa"/>
            </w:tcMar>
            <w:vAlign w:val="center"/>
            <w:hideMark/>
          </w:tcPr>
          <w:p w:rsidR="003F25ED" w:rsidRPr="00971AC0" w:rsidRDefault="003F25ED" w:rsidP="00077CC5">
            <w:pPr>
              <w:pStyle w:val="BodyText"/>
              <w:jc w:val="center"/>
              <w:rPr>
                <w:rFonts w:asciiTheme="minorHAnsi" w:hAnsiTheme="minorHAnsi"/>
                <w:b/>
                <w:bCs/>
                <w:color w:val="FF0000"/>
                <w:sz w:val="22"/>
                <w:szCs w:val="22"/>
                <w:lang w:eastAsia="de-CH"/>
              </w:rPr>
            </w:pPr>
            <w:r w:rsidRPr="00971AC0">
              <w:rPr>
                <w:rFonts w:asciiTheme="minorHAnsi" w:hAnsiTheme="minorHAnsi"/>
                <w:b/>
                <w:bCs/>
                <w:color w:val="FF0000"/>
                <w:sz w:val="22"/>
                <w:szCs w:val="22"/>
                <w:lang w:eastAsia="de-CH"/>
              </w:rPr>
              <w:t>Type</w:t>
            </w:r>
          </w:p>
        </w:tc>
        <w:tc>
          <w:tcPr>
            <w:tcW w:w="376" w:type="pct"/>
            <w:tcBorders>
              <w:top w:val="single" w:sz="8" w:space="0" w:color="FFFFFF"/>
              <w:left w:val="single" w:sz="8" w:space="0" w:color="FFFFFF"/>
              <w:bottom w:val="single" w:sz="8" w:space="0" w:color="FFFFFF"/>
              <w:right w:val="single" w:sz="8" w:space="0" w:color="FFFFFF"/>
            </w:tcBorders>
            <w:shd w:val="clear" w:color="auto" w:fill="4F81BD"/>
            <w:tcMar>
              <w:top w:w="0" w:type="dxa"/>
              <w:left w:w="108" w:type="dxa"/>
              <w:bottom w:w="0" w:type="dxa"/>
              <w:right w:w="108" w:type="dxa"/>
            </w:tcMar>
            <w:vAlign w:val="center"/>
            <w:hideMark/>
          </w:tcPr>
          <w:p w:rsidR="003F25ED" w:rsidRPr="00971AC0" w:rsidRDefault="003F25ED" w:rsidP="00077CC5">
            <w:pPr>
              <w:pStyle w:val="BodyText"/>
              <w:jc w:val="center"/>
              <w:rPr>
                <w:rFonts w:asciiTheme="minorHAnsi" w:hAnsiTheme="minorHAnsi"/>
                <w:b/>
                <w:bCs/>
                <w:color w:val="FF0000"/>
                <w:sz w:val="22"/>
                <w:szCs w:val="22"/>
                <w:lang w:eastAsia="de-CH"/>
              </w:rPr>
            </w:pPr>
            <w:r w:rsidRPr="00971AC0">
              <w:rPr>
                <w:rFonts w:asciiTheme="minorHAnsi" w:hAnsiTheme="minorHAnsi"/>
                <w:b/>
                <w:bCs/>
                <w:color w:val="FF0000"/>
                <w:sz w:val="22"/>
                <w:szCs w:val="22"/>
                <w:lang w:eastAsia="de-CH"/>
              </w:rPr>
              <w:t>Data Type</w:t>
            </w:r>
          </w:p>
        </w:tc>
        <w:tc>
          <w:tcPr>
            <w:tcW w:w="463" w:type="pct"/>
            <w:tcBorders>
              <w:top w:val="single" w:sz="8" w:space="0" w:color="FFFFFF"/>
              <w:left w:val="single" w:sz="8" w:space="0" w:color="FFFFFF"/>
              <w:bottom w:val="single" w:sz="8" w:space="0" w:color="FFFFFF"/>
              <w:right w:val="single" w:sz="8" w:space="0" w:color="FFFFFF"/>
            </w:tcBorders>
            <w:shd w:val="clear" w:color="auto" w:fill="4F81BD"/>
            <w:tcMar>
              <w:top w:w="0" w:type="dxa"/>
              <w:left w:w="108" w:type="dxa"/>
              <w:bottom w:w="0" w:type="dxa"/>
              <w:right w:w="108" w:type="dxa"/>
            </w:tcMar>
            <w:vAlign w:val="center"/>
            <w:hideMark/>
          </w:tcPr>
          <w:p w:rsidR="003F25ED" w:rsidRPr="00971AC0" w:rsidRDefault="003F25ED" w:rsidP="00077CC5">
            <w:pPr>
              <w:pStyle w:val="BodyText"/>
              <w:jc w:val="center"/>
              <w:rPr>
                <w:rFonts w:asciiTheme="minorHAnsi" w:hAnsiTheme="minorHAnsi"/>
                <w:b/>
                <w:bCs/>
                <w:color w:val="FF0000"/>
                <w:sz w:val="22"/>
                <w:szCs w:val="22"/>
                <w:lang w:eastAsia="de-CH"/>
              </w:rPr>
            </w:pPr>
            <w:r w:rsidRPr="00971AC0">
              <w:rPr>
                <w:rFonts w:asciiTheme="minorHAnsi" w:hAnsiTheme="minorHAnsi"/>
                <w:b/>
                <w:bCs/>
                <w:color w:val="FF0000"/>
                <w:sz w:val="22"/>
                <w:szCs w:val="22"/>
                <w:lang w:eastAsia="de-CH"/>
              </w:rPr>
              <w:t>Master Data</w:t>
            </w:r>
          </w:p>
        </w:tc>
        <w:tc>
          <w:tcPr>
            <w:tcW w:w="309" w:type="pct"/>
            <w:tcBorders>
              <w:top w:val="single" w:sz="8" w:space="0" w:color="FFFFFF"/>
              <w:left w:val="single" w:sz="8" w:space="0" w:color="FFFFFF"/>
              <w:bottom w:val="single" w:sz="8" w:space="0" w:color="FFFFFF"/>
              <w:right w:val="single" w:sz="8" w:space="0" w:color="FFFFFF"/>
            </w:tcBorders>
            <w:shd w:val="clear" w:color="auto" w:fill="4F81BD"/>
            <w:tcMar>
              <w:top w:w="0" w:type="dxa"/>
              <w:left w:w="108" w:type="dxa"/>
              <w:bottom w:w="0" w:type="dxa"/>
              <w:right w:w="108" w:type="dxa"/>
            </w:tcMar>
            <w:vAlign w:val="center"/>
            <w:hideMark/>
          </w:tcPr>
          <w:p w:rsidR="003F25ED" w:rsidRPr="00971AC0" w:rsidRDefault="003F25ED" w:rsidP="00077CC5">
            <w:pPr>
              <w:pStyle w:val="BodyText"/>
              <w:jc w:val="center"/>
              <w:rPr>
                <w:rFonts w:asciiTheme="minorHAnsi" w:hAnsiTheme="minorHAnsi"/>
                <w:b/>
                <w:bCs/>
                <w:color w:val="FF0000"/>
                <w:sz w:val="22"/>
                <w:szCs w:val="22"/>
                <w:lang w:eastAsia="de-CH"/>
              </w:rPr>
            </w:pPr>
            <w:r w:rsidRPr="00971AC0">
              <w:rPr>
                <w:rFonts w:asciiTheme="minorHAnsi" w:hAnsiTheme="minorHAnsi"/>
                <w:b/>
                <w:bCs/>
                <w:color w:val="FF0000"/>
                <w:sz w:val="22"/>
                <w:szCs w:val="22"/>
                <w:lang w:eastAsia="de-CH"/>
              </w:rPr>
              <w:t>Min Len</w:t>
            </w:r>
          </w:p>
        </w:tc>
        <w:tc>
          <w:tcPr>
            <w:tcW w:w="293" w:type="pct"/>
            <w:tcBorders>
              <w:top w:val="single" w:sz="8" w:space="0" w:color="FFFFFF"/>
              <w:left w:val="single" w:sz="8" w:space="0" w:color="FFFFFF"/>
              <w:bottom w:val="single" w:sz="8" w:space="0" w:color="FFFFFF"/>
              <w:right w:val="single" w:sz="8" w:space="0" w:color="FFFFFF"/>
            </w:tcBorders>
            <w:shd w:val="clear" w:color="auto" w:fill="4F81BD"/>
            <w:tcMar>
              <w:top w:w="0" w:type="dxa"/>
              <w:left w:w="108" w:type="dxa"/>
              <w:bottom w:w="0" w:type="dxa"/>
              <w:right w:w="108" w:type="dxa"/>
            </w:tcMar>
            <w:vAlign w:val="center"/>
            <w:hideMark/>
          </w:tcPr>
          <w:p w:rsidR="003F25ED" w:rsidRPr="00971AC0" w:rsidRDefault="003F25ED" w:rsidP="00077CC5">
            <w:pPr>
              <w:pStyle w:val="BodyText"/>
              <w:jc w:val="center"/>
              <w:rPr>
                <w:rFonts w:asciiTheme="minorHAnsi" w:hAnsiTheme="minorHAnsi"/>
                <w:b/>
                <w:bCs/>
                <w:color w:val="FF0000"/>
                <w:sz w:val="22"/>
                <w:szCs w:val="22"/>
                <w:lang w:eastAsia="de-CH"/>
              </w:rPr>
            </w:pPr>
            <w:r w:rsidRPr="00971AC0">
              <w:rPr>
                <w:rFonts w:asciiTheme="minorHAnsi" w:hAnsiTheme="minorHAnsi"/>
                <w:b/>
                <w:bCs/>
                <w:color w:val="FF0000"/>
                <w:sz w:val="22"/>
                <w:szCs w:val="22"/>
                <w:lang w:eastAsia="de-CH"/>
              </w:rPr>
              <w:t>Max Len</w:t>
            </w:r>
          </w:p>
        </w:tc>
        <w:tc>
          <w:tcPr>
            <w:tcW w:w="377" w:type="pct"/>
            <w:gridSpan w:val="2"/>
            <w:tcBorders>
              <w:top w:val="single" w:sz="8" w:space="0" w:color="FFFFFF"/>
              <w:left w:val="single" w:sz="8" w:space="0" w:color="FFFFFF"/>
              <w:bottom w:val="single" w:sz="8" w:space="0" w:color="FFFFFF"/>
              <w:right w:val="single" w:sz="8" w:space="0" w:color="FFFFFF"/>
            </w:tcBorders>
            <w:shd w:val="clear" w:color="auto" w:fill="4F81BD"/>
            <w:tcMar>
              <w:top w:w="0" w:type="dxa"/>
              <w:left w:w="108" w:type="dxa"/>
              <w:bottom w:w="0" w:type="dxa"/>
              <w:right w:w="108" w:type="dxa"/>
            </w:tcMar>
            <w:vAlign w:val="center"/>
            <w:hideMark/>
          </w:tcPr>
          <w:p w:rsidR="003F25ED" w:rsidRPr="00971AC0" w:rsidRDefault="003F25ED" w:rsidP="00077CC5">
            <w:pPr>
              <w:pStyle w:val="BodyText"/>
              <w:jc w:val="center"/>
              <w:rPr>
                <w:rFonts w:asciiTheme="minorHAnsi" w:hAnsiTheme="minorHAnsi"/>
                <w:b/>
                <w:bCs/>
                <w:color w:val="FF0000"/>
                <w:sz w:val="22"/>
                <w:szCs w:val="22"/>
                <w:lang w:eastAsia="de-CH"/>
              </w:rPr>
            </w:pPr>
            <w:r w:rsidRPr="00971AC0">
              <w:rPr>
                <w:rFonts w:asciiTheme="minorHAnsi" w:hAnsiTheme="minorHAnsi"/>
                <w:b/>
                <w:bCs/>
                <w:color w:val="FF0000"/>
                <w:sz w:val="22"/>
                <w:szCs w:val="22"/>
                <w:lang w:eastAsia="de-CH"/>
              </w:rPr>
              <w:t>Validation ID</w:t>
            </w:r>
          </w:p>
        </w:tc>
        <w:tc>
          <w:tcPr>
            <w:tcW w:w="577" w:type="pct"/>
            <w:tcBorders>
              <w:top w:val="single" w:sz="8" w:space="0" w:color="FFFFFF"/>
              <w:left w:val="single" w:sz="8" w:space="0" w:color="FFFFFF"/>
              <w:bottom w:val="single" w:sz="8" w:space="0" w:color="FFFFFF"/>
              <w:right w:val="single" w:sz="8" w:space="0" w:color="FFFFFF"/>
            </w:tcBorders>
            <w:shd w:val="clear" w:color="auto" w:fill="4F81BD"/>
            <w:tcMar>
              <w:top w:w="0" w:type="dxa"/>
              <w:left w:w="108" w:type="dxa"/>
              <w:bottom w:w="0" w:type="dxa"/>
              <w:right w:w="108" w:type="dxa"/>
            </w:tcMar>
            <w:vAlign w:val="center"/>
            <w:hideMark/>
          </w:tcPr>
          <w:p w:rsidR="003F25ED" w:rsidRPr="00971AC0" w:rsidRDefault="003F25ED" w:rsidP="00077CC5">
            <w:pPr>
              <w:pStyle w:val="BodyText"/>
              <w:jc w:val="center"/>
              <w:rPr>
                <w:rFonts w:asciiTheme="minorHAnsi" w:hAnsiTheme="minorHAnsi"/>
                <w:b/>
                <w:bCs/>
                <w:color w:val="FF0000"/>
                <w:sz w:val="22"/>
                <w:szCs w:val="22"/>
                <w:lang w:eastAsia="de-CH"/>
              </w:rPr>
            </w:pPr>
            <w:r w:rsidRPr="00971AC0">
              <w:rPr>
                <w:rFonts w:asciiTheme="minorHAnsi" w:hAnsiTheme="minorHAnsi"/>
                <w:b/>
                <w:bCs/>
                <w:color w:val="FF0000"/>
                <w:sz w:val="22"/>
                <w:szCs w:val="22"/>
                <w:lang w:eastAsia="de-CH"/>
              </w:rPr>
              <w:t>Action Event</w:t>
            </w:r>
          </w:p>
        </w:tc>
        <w:tc>
          <w:tcPr>
            <w:tcW w:w="406" w:type="pct"/>
            <w:tcBorders>
              <w:top w:val="single" w:sz="8" w:space="0" w:color="FFFFFF"/>
              <w:left w:val="single" w:sz="8" w:space="0" w:color="FFFFFF"/>
              <w:bottom w:val="single" w:sz="8" w:space="0" w:color="FFFFFF"/>
              <w:right w:val="single" w:sz="8" w:space="0" w:color="FFFFFF"/>
            </w:tcBorders>
            <w:shd w:val="clear" w:color="auto" w:fill="4F81BD"/>
            <w:tcMar>
              <w:top w:w="0" w:type="dxa"/>
              <w:left w:w="108" w:type="dxa"/>
              <w:bottom w:w="0" w:type="dxa"/>
              <w:right w:w="108" w:type="dxa"/>
            </w:tcMar>
            <w:vAlign w:val="center"/>
            <w:hideMark/>
          </w:tcPr>
          <w:p w:rsidR="003F25ED" w:rsidRPr="00971AC0" w:rsidRDefault="003F25ED" w:rsidP="00077CC5">
            <w:pPr>
              <w:pStyle w:val="BodyText"/>
              <w:jc w:val="center"/>
              <w:rPr>
                <w:rFonts w:asciiTheme="minorHAnsi" w:hAnsiTheme="minorHAnsi"/>
                <w:b/>
                <w:bCs/>
                <w:color w:val="FF0000"/>
                <w:sz w:val="22"/>
                <w:szCs w:val="22"/>
                <w:lang w:eastAsia="de-CH"/>
              </w:rPr>
            </w:pPr>
            <w:r w:rsidRPr="00971AC0">
              <w:rPr>
                <w:rFonts w:asciiTheme="minorHAnsi" w:hAnsiTheme="minorHAnsi"/>
                <w:b/>
                <w:bCs/>
                <w:color w:val="FF0000"/>
                <w:sz w:val="22"/>
                <w:szCs w:val="22"/>
                <w:lang w:eastAsia="de-CH"/>
              </w:rPr>
              <w:t>Visibility Criteria</w:t>
            </w:r>
          </w:p>
        </w:tc>
        <w:tc>
          <w:tcPr>
            <w:tcW w:w="711" w:type="pct"/>
            <w:tcBorders>
              <w:top w:val="single" w:sz="8" w:space="0" w:color="FFFFFF"/>
              <w:left w:val="single" w:sz="8" w:space="0" w:color="FFFFFF"/>
              <w:bottom w:val="single" w:sz="8" w:space="0" w:color="FFFFFF"/>
              <w:right w:val="single" w:sz="8" w:space="0" w:color="FFFFFF"/>
            </w:tcBorders>
            <w:shd w:val="clear" w:color="auto" w:fill="4F81BD"/>
            <w:tcMar>
              <w:top w:w="0" w:type="dxa"/>
              <w:left w:w="108" w:type="dxa"/>
              <w:bottom w:w="0" w:type="dxa"/>
              <w:right w:w="108" w:type="dxa"/>
            </w:tcMar>
            <w:vAlign w:val="center"/>
            <w:hideMark/>
          </w:tcPr>
          <w:p w:rsidR="003F25ED" w:rsidRPr="00971AC0" w:rsidRDefault="003F25ED" w:rsidP="00077CC5">
            <w:pPr>
              <w:pStyle w:val="BodyText"/>
              <w:jc w:val="center"/>
              <w:rPr>
                <w:rFonts w:asciiTheme="minorHAnsi" w:hAnsiTheme="minorHAnsi"/>
                <w:b/>
                <w:bCs/>
                <w:color w:val="FF0000"/>
                <w:sz w:val="22"/>
                <w:szCs w:val="22"/>
                <w:lang w:eastAsia="de-CH"/>
              </w:rPr>
            </w:pPr>
            <w:r w:rsidRPr="00971AC0">
              <w:rPr>
                <w:rFonts w:asciiTheme="minorHAnsi" w:hAnsiTheme="minorHAnsi"/>
                <w:b/>
                <w:bCs/>
                <w:color w:val="FF0000"/>
                <w:sz w:val="22"/>
                <w:szCs w:val="22"/>
                <w:lang w:eastAsia="de-CH"/>
              </w:rPr>
              <w:t>Enablement Criteria</w:t>
            </w:r>
          </w:p>
        </w:tc>
      </w:tr>
      <w:tr w:rsidR="003F25ED" w:rsidRPr="00971AC0" w:rsidTr="00077CC5">
        <w:trPr>
          <w:trHeight w:val="626"/>
        </w:trPr>
        <w:tc>
          <w:tcPr>
            <w:tcW w:w="655" w:type="pct"/>
            <w:tcBorders>
              <w:top w:val="nil"/>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993F06" w:rsidP="00077CC5">
            <w:pPr>
              <w:rPr>
                <w:color w:val="FF0000"/>
                <w:lang w:val="de-CH" w:eastAsia="de-CH"/>
              </w:rPr>
            </w:pPr>
            <w:r>
              <w:rPr>
                <w:color w:val="FF0000"/>
              </w:rPr>
              <w:t>Bill Numer</w:t>
            </w:r>
          </w:p>
        </w:tc>
        <w:tc>
          <w:tcPr>
            <w:tcW w:w="350" w:type="pct"/>
            <w:tcBorders>
              <w:top w:val="single" w:sz="8" w:space="0" w:color="FFFFFF"/>
              <w:left w:val="nil"/>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lang w:val="de-CH" w:eastAsia="de-CH"/>
              </w:rPr>
            </w:pPr>
            <w:r w:rsidRPr="00971AC0">
              <w:rPr>
                <w:color w:val="FF0000"/>
                <w:lang w:val="de-CH" w:eastAsia="de-CH"/>
              </w:rPr>
              <w:t>Yes</w:t>
            </w:r>
          </w:p>
        </w:tc>
        <w:tc>
          <w:tcPr>
            <w:tcW w:w="48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E908B3" w:rsidP="00077CC5">
            <w:pPr>
              <w:rPr>
                <w:color w:val="FF0000"/>
                <w:lang w:val="de-CH" w:eastAsia="de-CH"/>
              </w:rPr>
            </w:pPr>
            <w:r>
              <w:rPr>
                <w:color w:val="FF0000"/>
              </w:rPr>
              <w:t>Textbox</w:t>
            </w:r>
          </w:p>
        </w:tc>
        <w:tc>
          <w:tcPr>
            <w:tcW w:w="376"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lang w:val="de-CH" w:eastAsia="de-CH"/>
              </w:rPr>
            </w:pPr>
            <w:r w:rsidRPr="00971AC0">
              <w:rPr>
                <w:color w:val="FF0000"/>
                <w:lang w:val="de-CH" w:eastAsia="de-CH"/>
              </w:rPr>
              <w:t>String</w:t>
            </w:r>
          </w:p>
        </w:tc>
        <w:tc>
          <w:tcPr>
            <w:tcW w:w="46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lang w:val="de-CH" w:eastAsia="de-CH"/>
              </w:rPr>
            </w:pPr>
            <w:r w:rsidRPr="00971AC0">
              <w:rPr>
                <w:color w:val="FF0000"/>
              </w:rPr>
              <w:t>None</w:t>
            </w:r>
          </w:p>
        </w:tc>
        <w:tc>
          <w:tcPr>
            <w:tcW w:w="309"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lang w:val="de-CH" w:eastAsia="de-CH"/>
              </w:rPr>
            </w:pPr>
            <w:r w:rsidRPr="00971AC0">
              <w:rPr>
                <w:color w:val="FF0000"/>
                <w:lang w:val="de-CH" w:eastAsia="de-CH"/>
              </w:rPr>
              <w:t xml:space="preserve">   1</w:t>
            </w:r>
          </w:p>
        </w:tc>
        <w:tc>
          <w:tcPr>
            <w:tcW w:w="29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lang w:val="de-CH" w:eastAsia="de-CH"/>
              </w:rPr>
            </w:pPr>
            <w:r w:rsidRPr="00971AC0">
              <w:rPr>
                <w:color w:val="FF0000"/>
                <w:lang w:val="de-CH" w:eastAsia="de-CH"/>
              </w:rPr>
              <w:t>50</w:t>
            </w:r>
          </w:p>
        </w:tc>
        <w:tc>
          <w:tcPr>
            <w:tcW w:w="377" w:type="pct"/>
            <w:gridSpan w:val="2"/>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lang w:val="de-CH" w:eastAsia="de-CH"/>
              </w:rPr>
            </w:pPr>
            <w:r w:rsidRPr="00971AC0">
              <w:rPr>
                <w:color w:val="FF0000"/>
                <w:lang w:val="de-CH" w:eastAsia="de-CH"/>
              </w:rPr>
              <w:t>Val1</w:t>
            </w:r>
          </w:p>
        </w:tc>
        <w:tc>
          <w:tcPr>
            <w:tcW w:w="577"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lang w:val="de-CH" w:eastAsia="de-CH"/>
              </w:rPr>
            </w:pPr>
            <w:r w:rsidRPr="00971AC0">
              <w:rPr>
                <w:color w:val="FF0000"/>
                <w:lang w:val="de-CH" w:eastAsia="de-CH"/>
              </w:rPr>
              <w:t>NA</w:t>
            </w:r>
          </w:p>
        </w:tc>
        <w:tc>
          <w:tcPr>
            <w:tcW w:w="406"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lang w:val="de-CH" w:eastAsia="de-CH"/>
              </w:rPr>
            </w:pPr>
            <w:r w:rsidRPr="00971AC0">
              <w:rPr>
                <w:color w:val="FF0000"/>
                <w:lang w:val="de-CH" w:eastAsia="de-CH"/>
              </w:rPr>
              <w:t>Yes</w:t>
            </w:r>
          </w:p>
        </w:tc>
        <w:tc>
          <w:tcPr>
            <w:tcW w:w="711"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lang w:val="de-CH" w:eastAsia="de-CH"/>
              </w:rPr>
            </w:pPr>
            <w:r w:rsidRPr="00971AC0">
              <w:rPr>
                <w:rFonts w:cstheme="minorHAnsi"/>
                <w:color w:val="FF0000"/>
              </w:rPr>
              <w:t>Yes</w:t>
            </w:r>
          </w:p>
        </w:tc>
      </w:tr>
      <w:tr w:rsidR="003F25ED" w:rsidRPr="00971AC0" w:rsidTr="00077CC5">
        <w:trPr>
          <w:trHeight w:val="426"/>
        </w:trPr>
        <w:tc>
          <w:tcPr>
            <w:tcW w:w="655" w:type="pct"/>
            <w:tcBorders>
              <w:top w:val="nil"/>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993F06" w:rsidP="00077CC5">
            <w:pPr>
              <w:rPr>
                <w:color w:val="FF0000"/>
                <w:lang w:val="de-CH" w:eastAsia="de-CH"/>
              </w:rPr>
            </w:pPr>
            <w:r>
              <w:rPr>
                <w:color w:val="FF0000"/>
              </w:rPr>
              <w:t>Bill Date</w:t>
            </w:r>
          </w:p>
        </w:tc>
        <w:tc>
          <w:tcPr>
            <w:tcW w:w="350" w:type="pct"/>
            <w:tcBorders>
              <w:top w:val="single" w:sz="8" w:space="0" w:color="FFFFFF"/>
              <w:left w:val="nil"/>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993F06" w:rsidP="00077CC5">
            <w:pPr>
              <w:rPr>
                <w:rFonts w:cstheme="minorHAnsi"/>
                <w:color w:val="FF0000"/>
              </w:rPr>
            </w:pPr>
            <w:r>
              <w:rPr>
                <w:rFonts w:cstheme="minorHAnsi"/>
                <w:color w:val="FF0000"/>
              </w:rPr>
              <w:t>Yes</w:t>
            </w:r>
          </w:p>
        </w:tc>
        <w:tc>
          <w:tcPr>
            <w:tcW w:w="48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E908B3" w:rsidP="00077CC5">
            <w:pPr>
              <w:rPr>
                <w:rFonts w:cstheme="minorHAnsi"/>
                <w:color w:val="FF0000"/>
              </w:rPr>
            </w:pPr>
            <w:r>
              <w:rPr>
                <w:color w:val="FF0000"/>
              </w:rPr>
              <w:t>Textbox</w:t>
            </w:r>
          </w:p>
        </w:tc>
        <w:tc>
          <w:tcPr>
            <w:tcW w:w="376"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rFonts w:cstheme="minorHAnsi"/>
                <w:color w:val="FF0000"/>
              </w:rPr>
            </w:pPr>
            <w:r w:rsidRPr="00971AC0">
              <w:rPr>
                <w:rFonts w:cstheme="minorHAnsi"/>
                <w:color w:val="FF0000"/>
              </w:rPr>
              <w:t>String</w:t>
            </w:r>
          </w:p>
        </w:tc>
        <w:tc>
          <w:tcPr>
            <w:tcW w:w="46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rFonts w:cstheme="minorHAnsi"/>
                <w:color w:val="FF0000"/>
              </w:rPr>
            </w:pPr>
            <w:r w:rsidRPr="00971AC0">
              <w:rPr>
                <w:rFonts w:cstheme="minorHAnsi"/>
                <w:color w:val="FF0000"/>
              </w:rPr>
              <w:t>None</w:t>
            </w:r>
          </w:p>
        </w:tc>
        <w:tc>
          <w:tcPr>
            <w:tcW w:w="309"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jc w:val="center"/>
              <w:rPr>
                <w:rFonts w:cstheme="minorHAnsi"/>
                <w:color w:val="FF0000"/>
              </w:rPr>
            </w:pPr>
            <w:r w:rsidRPr="00971AC0">
              <w:rPr>
                <w:rFonts w:cstheme="minorHAnsi"/>
                <w:color w:val="FF0000"/>
              </w:rPr>
              <w:t>NA</w:t>
            </w:r>
          </w:p>
        </w:tc>
        <w:tc>
          <w:tcPr>
            <w:tcW w:w="29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jc w:val="center"/>
              <w:rPr>
                <w:rFonts w:cstheme="minorHAnsi"/>
                <w:color w:val="FF0000"/>
              </w:rPr>
            </w:pPr>
            <w:r w:rsidRPr="00971AC0">
              <w:rPr>
                <w:rFonts w:cstheme="minorHAnsi"/>
                <w:color w:val="FF0000"/>
              </w:rPr>
              <w:t>NA</w:t>
            </w:r>
          </w:p>
        </w:tc>
        <w:tc>
          <w:tcPr>
            <w:tcW w:w="377" w:type="pct"/>
            <w:gridSpan w:val="2"/>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rFonts w:cstheme="minorHAnsi"/>
                <w:color w:val="FF0000"/>
              </w:rPr>
            </w:pPr>
            <w:r w:rsidRPr="00971AC0">
              <w:rPr>
                <w:rFonts w:cstheme="minorHAnsi"/>
                <w:color w:val="FF0000"/>
              </w:rPr>
              <w:t>NA</w:t>
            </w:r>
          </w:p>
        </w:tc>
        <w:tc>
          <w:tcPr>
            <w:tcW w:w="577"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rFonts w:cstheme="minorHAnsi"/>
                <w:color w:val="FF0000"/>
              </w:rPr>
            </w:pPr>
            <w:r w:rsidRPr="00971AC0">
              <w:rPr>
                <w:rFonts w:cstheme="minorHAnsi"/>
                <w:color w:val="FF0000"/>
              </w:rPr>
              <w:t>NA</w:t>
            </w:r>
          </w:p>
        </w:tc>
        <w:tc>
          <w:tcPr>
            <w:tcW w:w="406"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rFonts w:cstheme="minorHAnsi"/>
                <w:color w:val="FF0000"/>
              </w:rPr>
            </w:pPr>
            <w:r w:rsidRPr="00971AC0">
              <w:rPr>
                <w:rFonts w:cstheme="minorHAnsi"/>
                <w:color w:val="FF0000"/>
              </w:rPr>
              <w:t>Yes</w:t>
            </w:r>
          </w:p>
        </w:tc>
        <w:tc>
          <w:tcPr>
            <w:tcW w:w="711"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rFonts w:cstheme="minorHAnsi"/>
                <w:color w:val="FF0000"/>
              </w:rPr>
            </w:pPr>
            <w:r w:rsidRPr="00971AC0">
              <w:rPr>
                <w:rFonts w:cstheme="minorHAnsi"/>
                <w:color w:val="FF0000"/>
              </w:rPr>
              <w:t>No</w:t>
            </w:r>
          </w:p>
        </w:tc>
      </w:tr>
      <w:tr w:rsidR="003F25ED" w:rsidRPr="00971AC0" w:rsidTr="00077CC5">
        <w:trPr>
          <w:trHeight w:val="426"/>
        </w:trPr>
        <w:tc>
          <w:tcPr>
            <w:tcW w:w="655" w:type="pct"/>
            <w:tcBorders>
              <w:top w:val="nil"/>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993F06" w:rsidP="00077CC5">
            <w:pPr>
              <w:rPr>
                <w:color w:val="FF0000"/>
                <w:lang w:val="de-CH" w:eastAsia="de-CH"/>
              </w:rPr>
            </w:pPr>
            <w:r>
              <w:rPr>
                <w:color w:val="FF0000"/>
              </w:rPr>
              <w:t>Groceries Item</w:t>
            </w:r>
          </w:p>
        </w:tc>
        <w:tc>
          <w:tcPr>
            <w:tcW w:w="350" w:type="pct"/>
            <w:tcBorders>
              <w:top w:val="single" w:sz="8" w:space="0" w:color="FFFFFF"/>
              <w:left w:val="nil"/>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lang w:val="de-CH" w:eastAsia="de-CH"/>
              </w:rPr>
            </w:pPr>
            <w:r w:rsidRPr="00971AC0">
              <w:rPr>
                <w:color w:val="FF0000"/>
                <w:lang w:val="de-CH" w:eastAsia="de-CH"/>
              </w:rPr>
              <w:t>Yes</w:t>
            </w:r>
          </w:p>
        </w:tc>
        <w:tc>
          <w:tcPr>
            <w:tcW w:w="48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lang w:val="de-CH" w:eastAsia="de-CH"/>
              </w:rPr>
            </w:pPr>
            <w:r w:rsidRPr="00971AC0">
              <w:rPr>
                <w:color w:val="FF0000"/>
              </w:rPr>
              <w:t>Drop Down</w:t>
            </w:r>
          </w:p>
        </w:tc>
        <w:tc>
          <w:tcPr>
            <w:tcW w:w="376"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lang w:val="de-CH" w:eastAsia="de-CH"/>
              </w:rPr>
            </w:pPr>
            <w:r w:rsidRPr="00971AC0">
              <w:rPr>
                <w:color w:val="FF0000"/>
                <w:lang w:val="de-CH" w:eastAsia="de-CH"/>
              </w:rPr>
              <w:t>String</w:t>
            </w:r>
          </w:p>
        </w:tc>
        <w:tc>
          <w:tcPr>
            <w:tcW w:w="46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993F06" w:rsidP="00077CC5">
            <w:pPr>
              <w:rPr>
                <w:color w:val="FF0000"/>
                <w:lang w:val="de-CH" w:eastAsia="de-CH"/>
              </w:rPr>
            </w:pPr>
            <w:r>
              <w:rPr>
                <w:color w:val="FF0000"/>
              </w:rPr>
              <w:t>item</w:t>
            </w:r>
            <w:r w:rsidR="003F25ED" w:rsidRPr="00971AC0">
              <w:rPr>
                <w:color w:val="FF0000"/>
              </w:rPr>
              <w:t xml:space="preserve"> Master</w:t>
            </w:r>
          </w:p>
        </w:tc>
        <w:tc>
          <w:tcPr>
            <w:tcW w:w="309"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jc w:val="center"/>
              <w:rPr>
                <w:rFonts w:cstheme="minorHAnsi"/>
                <w:color w:val="FF0000"/>
              </w:rPr>
            </w:pPr>
            <w:r w:rsidRPr="00971AC0">
              <w:rPr>
                <w:rFonts w:cstheme="minorHAnsi"/>
                <w:color w:val="FF0000"/>
              </w:rPr>
              <w:t>NA</w:t>
            </w:r>
          </w:p>
        </w:tc>
        <w:tc>
          <w:tcPr>
            <w:tcW w:w="29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jc w:val="center"/>
              <w:rPr>
                <w:rFonts w:cstheme="minorHAnsi"/>
                <w:color w:val="FF0000"/>
              </w:rPr>
            </w:pPr>
            <w:r w:rsidRPr="00971AC0">
              <w:rPr>
                <w:rFonts w:cstheme="minorHAnsi"/>
                <w:color w:val="FF0000"/>
              </w:rPr>
              <w:t>NA</w:t>
            </w:r>
          </w:p>
        </w:tc>
        <w:tc>
          <w:tcPr>
            <w:tcW w:w="377" w:type="pct"/>
            <w:gridSpan w:val="2"/>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lang w:val="de-CH" w:eastAsia="de-CH"/>
              </w:rPr>
            </w:pPr>
            <w:r w:rsidRPr="00971AC0">
              <w:rPr>
                <w:color w:val="FF0000"/>
                <w:lang w:val="de-CH" w:eastAsia="de-CH"/>
              </w:rPr>
              <w:t>Val1</w:t>
            </w:r>
          </w:p>
        </w:tc>
        <w:tc>
          <w:tcPr>
            <w:tcW w:w="577"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lang w:val="de-CH" w:eastAsia="de-CH"/>
              </w:rPr>
            </w:pPr>
            <w:r w:rsidRPr="00971AC0">
              <w:rPr>
                <w:color w:val="FF0000"/>
                <w:lang w:val="de-CH" w:eastAsia="de-CH"/>
              </w:rPr>
              <w:t>NA</w:t>
            </w:r>
          </w:p>
        </w:tc>
        <w:tc>
          <w:tcPr>
            <w:tcW w:w="406"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tcPr>
          <w:p w:rsidR="003F25ED" w:rsidRPr="00971AC0" w:rsidRDefault="003F25ED" w:rsidP="00077CC5">
            <w:pPr>
              <w:rPr>
                <w:color w:val="FF0000"/>
              </w:rPr>
            </w:pPr>
            <w:r w:rsidRPr="00971AC0">
              <w:rPr>
                <w:color w:val="FF0000"/>
                <w:lang w:val="de-CH" w:eastAsia="de-CH"/>
              </w:rPr>
              <w:t>Yes</w:t>
            </w:r>
          </w:p>
        </w:tc>
        <w:tc>
          <w:tcPr>
            <w:tcW w:w="711"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tcPr>
          <w:p w:rsidR="003F25ED" w:rsidRPr="00971AC0" w:rsidRDefault="003F25ED" w:rsidP="00077CC5">
            <w:pPr>
              <w:rPr>
                <w:color w:val="FF0000"/>
              </w:rPr>
            </w:pPr>
            <w:r w:rsidRPr="00971AC0">
              <w:rPr>
                <w:color w:val="FF0000"/>
              </w:rPr>
              <w:t>Autopopulated,Yes</w:t>
            </w:r>
          </w:p>
        </w:tc>
      </w:tr>
      <w:tr w:rsidR="00B14B73" w:rsidRPr="00971AC0" w:rsidTr="00DE35FB">
        <w:trPr>
          <w:trHeight w:val="426"/>
        </w:trPr>
        <w:tc>
          <w:tcPr>
            <w:tcW w:w="655" w:type="pct"/>
            <w:tcBorders>
              <w:top w:val="nil"/>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color w:val="FF0000"/>
                <w:lang w:val="de-CH" w:eastAsia="de-CH"/>
              </w:rPr>
            </w:pPr>
            <w:r>
              <w:rPr>
                <w:color w:val="FF0000"/>
              </w:rPr>
              <w:t>Quantity</w:t>
            </w:r>
          </w:p>
        </w:tc>
        <w:tc>
          <w:tcPr>
            <w:tcW w:w="350" w:type="pct"/>
            <w:tcBorders>
              <w:top w:val="single" w:sz="8" w:space="0" w:color="FFFFFF"/>
              <w:left w:val="nil"/>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color w:val="FF0000"/>
                <w:lang w:val="de-CH" w:eastAsia="de-CH"/>
              </w:rPr>
            </w:pPr>
            <w:r w:rsidRPr="00971AC0">
              <w:rPr>
                <w:color w:val="FF0000"/>
              </w:rPr>
              <w:t>Yes</w:t>
            </w:r>
          </w:p>
        </w:tc>
        <w:tc>
          <w:tcPr>
            <w:tcW w:w="48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rFonts w:cstheme="minorHAnsi"/>
                <w:color w:val="FF0000"/>
              </w:rPr>
            </w:pPr>
            <w:r>
              <w:rPr>
                <w:color w:val="FF0000"/>
              </w:rPr>
              <w:t>Textbox</w:t>
            </w:r>
          </w:p>
        </w:tc>
        <w:tc>
          <w:tcPr>
            <w:tcW w:w="376"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rFonts w:cstheme="minorHAnsi"/>
                <w:color w:val="FF0000"/>
              </w:rPr>
            </w:pPr>
            <w:r w:rsidRPr="00971AC0">
              <w:rPr>
                <w:rFonts w:cstheme="minorHAnsi"/>
                <w:color w:val="FF0000"/>
              </w:rPr>
              <w:t>String</w:t>
            </w:r>
          </w:p>
        </w:tc>
        <w:tc>
          <w:tcPr>
            <w:tcW w:w="46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rFonts w:cstheme="minorHAnsi"/>
                <w:color w:val="FF0000"/>
              </w:rPr>
            </w:pPr>
            <w:r w:rsidRPr="00971AC0">
              <w:rPr>
                <w:rFonts w:cstheme="minorHAnsi"/>
                <w:color w:val="FF0000"/>
              </w:rPr>
              <w:t>None</w:t>
            </w:r>
          </w:p>
        </w:tc>
        <w:tc>
          <w:tcPr>
            <w:tcW w:w="309"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jc w:val="center"/>
              <w:rPr>
                <w:rFonts w:cstheme="minorHAnsi"/>
                <w:color w:val="FF0000"/>
              </w:rPr>
            </w:pPr>
            <w:r w:rsidRPr="00971AC0">
              <w:rPr>
                <w:rFonts w:cstheme="minorHAnsi"/>
                <w:color w:val="FF0000"/>
              </w:rPr>
              <w:t>NA</w:t>
            </w:r>
          </w:p>
        </w:tc>
        <w:tc>
          <w:tcPr>
            <w:tcW w:w="29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jc w:val="center"/>
              <w:rPr>
                <w:rFonts w:cstheme="minorHAnsi"/>
                <w:color w:val="FF0000"/>
              </w:rPr>
            </w:pPr>
            <w:r w:rsidRPr="00971AC0">
              <w:rPr>
                <w:rFonts w:cstheme="minorHAnsi"/>
                <w:color w:val="FF0000"/>
              </w:rPr>
              <w:t>NA</w:t>
            </w:r>
          </w:p>
        </w:tc>
        <w:tc>
          <w:tcPr>
            <w:tcW w:w="377" w:type="pct"/>
            <w:gridSpan w:val="2"/>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rFonts w:cstheme="minorHAnsi"/>
                <w:color w:val="FF0000"/>
              </w:rPr>
            </w:pPr>
            <w:r w:rsidRPr="00971AC0">
              <w:rPr>
                <w:rFonts w:cstheme="minorHAnsi"/>
                <w:color w:val="FF0000"/>
              </w:rPr>
              <w:t>NA</w:t>
            </w:r>
          </w:p>
        </w:tc>
        <w:tc>
          <w:tcPr>
            <w:tcW w:w="577"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rFonts w:cstheme="minorHAnsi"/>
                <w:color w:val="FF0000"/>
              </w:rPr>
            </w:pPr>
            <w:r w:rsidRPr="00971AC0">
              <w:rPr>
                <w:rFonts w:cstheme="minorHAnsi"/>
                <w:color w:val="FF0000"/>
              </w:rPr>
              <w:t>NA</w:t>
            </w:r>
          </w:p>
        </w:tc>
        <w:tc>
          <w:tcPr>
            <w:tcW w:w="406"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rFonts w:cstheme="minorHAnsi"/>
                <w:color w:val="FF0000"/>
              </w:rPr>
            </w:pPr>
            <w:r w:rsidRPr="00971AC0">
              <w:rPr>
                <w:rFonts w:cstheme="minorHAnsi"/>
                <w:color w:val="FF0000"/>
              </w:rPr>
              <w:t>Yes</w:t>
            </w:r>
          </w:p>
        </w:tc>
        <w:tc>
          <w:tcPr>
            <w:tcW w:w="711"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rFonts w:cstheme="minorHAnsi"/>
                <w:color w:val="FF0000"/>
              </w:rPr>
            </w:pPr>
            <w:r w:rsidRPr="00971AC0">
              <w:rPr>
                <w:rFonts w:cstheme="minorHAnsi"/>
                <w:color w:val="FF0000"/>
              </w:rPr>
              <w:t>No</w:t>
            </w:r>
          </w:p>
        </w:tc>
      </w:tr>
      <w:tr w:rsidR="00B14B73" w:rsidRPr="00971AC0" w:rsidTr="001E34B4">
        <w:trPr>
          <w:trHeight w:val="426"/>
        </w:trPr>
        <w:tc>
          <w:tcPr>
            <w:tcW w:w="655" w:type="pct"/>
            <w:tcBorders>
              <w:top w:val="nil"/>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color w:val="FF0000"/>
                <w:lang w:val="de-CH" w:eastAsia="de-CH"/>
              </w:rPr>
            </w:pPr>
            <w:r>
              <w:rPr>
                <w:color w:val="FF0000"/>
              </w:rPr>
              <w:t>Customer phone number</w:t>
            </w:r>
          </w:p>
        </w:tc>
        <w:tc>
          <w:tcPr>
            <w:tcW w:w="350" w:type="pct"/>
            <w:tcBorders>
              <w:top w:val="single" w:sz="8" w:space="0" w:color="FFFFFF"/>
              <w:left w:val="nil"/>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color w:val="FF0000"/>
                <w:lang w:val="de-CH" w:eastAsia="de-CH"/>
              </w:rPr>
            </w:pPr>
            <w:r w:rsidRPr="00971AC0">
              <w:rPr>
                <w:color w:val="FF0000"/>
              </w:rPr>
              <w:t>Yes</w:t>
            </w:r>
          </w:p>
        </w:tc>
        <w:tc>
          <w:tcPr>
            <w:tcW w:w="48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rFonts w:cstheme="minorHAnsi"/>
                <w:color w:val="FF0000"/>
              </w:rPr>
            </w:pPr>
            <w:r>
              <w:rPr>
                <w:color w:val="FF0000"/>
              </w:rPr>
              <w:t>Textbox</w:t>
            </w:r>
          </w:p>
        </w:tc>
        <w:tc>
          <w:tcPr>
            <w:tcW w:w="376"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rFonts w:cstheme="minorHAnsi"/>
                <w:color w:val="FF0000"/>
              </w:rPr>
            </w:pPr>
            <w:r w:rsidRPr="00971AC0">
              <w:rPr>
                <w:rFonts w:cstheme="minorHAnsi"/>
                <w:color w:val="FF0000"/>
              </w:rPr>
              <w:t>String</w:t>
            </w:r>
          </w:p>
        </w:tc>
        <w:tc>
          <w:tcPr>
            <w:tcW w:w="46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rFonts w:cstheme="minorHAnsi"/>
                <w:color w:val="FF0000"/>
              </w:rPr>
            </w:pPr>
            <w:r w:rsidRPr="00971AC0">
              <w:rPr>
                <w:rFonts w:cstheme="minorHAnsi"/>
                <w:color w:val="FF0000"/>
              </w:rPr>
              <w:t>None</w:t>
            </w:r>
          </w:p>
        </w:tc>
        <w:tc>
          <w:tcPr>
            <w:tcW w:w="309"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jc w:val="center"/>
              <w:rPr>
                <w:rFonts w:cstheme="minorHAnsi"/>
                <w:color w:val="FF0000"/>
              </w:rPr>
            </w:pPr>
            <w:r w:rsidRPr="00971AC0">
              <w:rPr>
                <w:rFonts w:cstheme="minorHAnsi"/>
                <w:color w:val="FF0000"/>
              </w:rPr>
              <w:t>NA</w:t>
            </w:r>
          </w:p>
        </w:tc>
        <w:tc>
          <w:tcPr>
            <w:tcW w:w="29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jc w:val="center"/>
              <w:rPr>
                <w:rFonts w:cstheme="minorHAnsi"/>
                <w:color w:val="FF0000"/>
              </w:rPr>
            </w:pPr>
            <w:r w:rsidRPr="00971AC0">
              <w:rPr>
                <w:rFonts w:cstheme="minorHAnsi"/>
                <w:color w:val="FF0000"/>
              </w:rPr>
              <w:t>NA</w:t>
            </w:r>
          </w:p>
        </w:tc>
        <w:tc>
          <w:tcPr>
            <w:tcW w:w="377" w:type="pct"/>
            <w:gridSpan w:val="2"/>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rFonts w:cstheme="minorHAnsi"/>
                <w:color w:val="FF0000"/>
              </w:rPr>
            </w:pPr>
            <w:r w:rsidRPr="00971AC0">
              <w:rPr>
                <w:rFonts w:cstheme="minorHAnsi"/>
                <w:color w:val="FF0000"/>
              </w:rPr>
              <w:t>NA</w:t>
            </w:r>
          </w:p>
        </w:tc>
        <w:tc>
          <w:tcPr>
            <w:tcW w:w="577"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rFonts w:cstheme="minorHAnsi"/>
                <w:color w:val="FF0000"/>
              </w:rPr>
            </w:pPr>
            <w:r w:rsidRPr="00971AC0">
              <w:rPr>
                <w:rFonts w:cstheme="minorHAnsi"/>
                <w:color w:val="FF0000"/>
              </w:rPr>
              <w:t>NA</w:t>
            </w:r>
          </w:p>
        </w:tc>
        <w:tc>
          <w:tcPr>
            <w:tcW w:w="406"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rFonts w:cstheme="minorHAnsi"/>
                <w:color w:val="FF0000"/>
              </w:rPr>
            </w:pPr>
            <w:r w:rsidRPr="00971AC0">
              <w:rPr>
                <w:rFonts w:cstheme="minorHAnsi"/>
                <w:color w:val="FF0000"/>
              </w:rPr>
              <w:t>Yes</w:t>
            </w:r>
          </w:p>
        </w:tc>
        <w:tc>
          <w:tcPr>
            <w:tcW w:w="711"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B14B73" w:rsidRPr="00971AC0" w:rsidRDefault="00B14B73" w:rsidP="00B14B73">
            <w:pPr>
              <w:rPr>
                <w:rFonts w:cstheme="minorHAnsi"/>
                <w:color w:val="FF0000"/>
              </w:rPr>
            </w:pPr>
            <w:r w:rsidRPr="00971AC0">
              <w:rPr>
                <w:rFonts w:cstheme="minorHAnsi"/>
                <w:color w:val="FF0000"/>
              </w:rPr>
              <w:t>No</w:t>
            </w:r>
          </w:p>
        </w:tc>
      </w:tr>
      <w:tr w:rsidR="003F25ED" w:rsidRPr="00971AC0" w:rsidTr="00077CC5">
        <w:trPr>
          <w:trHeight w:val="2170"/>
        </w:trPr>
        <w:tc>
          <w:tcPr>
            <w:tcW w:w="655"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rFonts w:cstheme="minorHAnsi"/>
                <w:color w:val="FF0000"/>
              </w:rPr>
            </w:pPr>
            <w:r w:rsidRPr="00971AC0">
              <w:rPr>
                <w:rFonts w:cstheme="minorHAnsi"/>
                <w:color w:val="FF0000"/>
              </w:rPr>
              <w:t>Save</w:t>
            </w:r>
          </w:p>
        </w:tc>
        <w:tc>
          <w:tcPr>
            <w:tcW w:w="350" w:type="pct"/>
            <w:tcBorders>
              <w:top w:val="single" w:sz="8" w:space="0" w:color="FFFFFF"/>
              <w:left w:val="nil"/>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rPr>
            </w:pPr>
            <w:r w:rsidRPr="00971AC0">
              <w:rPr>
                <w:color w:val="FF0000"/>
              </w:rPr>
              <w:t>NA</w:t>
            </w:r>
          </w:p>
        </w:tc>
        <w:tc>
          <w:tcPr>
            <w:tcW w:w="48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jc w:val="center"/>
              <w:rPr>
                <w:rFonts w:cstheme="minorHAnsi"/>
                <w:color w:val="FF0000"/>
              </w:rPr>
            </w:pPr>
            <w:r w:rsidRPr="00971AC0">
              <w:rPr>
                <w:rFonts w:cstheme="minorHAnsi"/>
                <w:color w:val="FF0000"/>
              </w:rPr>
              <w:t>Command Button</w:t>
            </w:r>
          </w:p>
        </w:tc>
        <w:tc>
          <w:tcPr>
            <w:tcW w:w="376"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jc w:val="center"/>
              <w:rPr>
                <w:rFonts w:cstheme="minorHAnsi"/>
                <w:color w:val="FF0000"/>
              </w:rPr>
            </w:pPr>
            <w:r w:rsidRPr="00971AC0">
              <w:rPr>
                <w:rFonts w:cstheme="minorHAnsi"/>
                <w:color w:val="FF0000"/>
              </w:rPr>
              <w:t>NA</w:t>
            </w:r>
          </w:p>
        </w:tc>
        <w:tc>
          <w:tcPr>
            <w:tcW w:w="46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rFonts w:cstheme="minorHAnsi"/>
                <w:color w:val="FF0000"/>
              </w:rPr>
            </w:pPr>
            <w:r w:rsidRPr="00971AC0">
              <w:rPr>
                <w:rFonts w:cstheme="minorHAnsi"/>
                <w:color w:val="FF0000"/>
              </w:rPr>
              <w:t>None</w:t>
            </w:r>
          </w:p>
        </w:tc>
        <w:tc>
          <w:tcPr>
            <w:tcW w:w="309"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jc w:val="center"/>
              <w:rPr>
                <w:rFonts w:cstheme="minorHAnsi"/>
                <w:color w:val="FF0000"/>
              </w:rPr>
            </w:pPr>
            <w:r w:rsidRPr="00971AC0">
              <w:rPr>
                <w:rFonts w:cstheme="minorHAnsi"/>
                <w:color w:val="FF0000"/>
              </w:rPr>
              <w:t>NA</w:t>
            </w:r>
          </w:p>
        </w:tc>
        <w:tc>
          <w:tcPr>
            <w:tcW w:w="29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jc w:val="center"/>
              <w:rPr>
                <w:rFonts w:cstheme="minorHAnsi"/>
                <w:color w:val="FF0000"/>
              </w:rPr>
            </w:pPr>
            <w:r w:rsidRPr="00971AC0">
              <w:rPr>
                <w:rFonts w:cstheme="minorHAnsi"/>
                <w:color w:val="FF0000"/>
              </w:rPr>
              <w:t>NA</w:t>
            </w:r>
          </w:p>
        </w:tc>
        <w:tc>
          <w:tcPr>
            <w:tcW w:w="377" w:type="pct"/>
            <w:gridSpan w:val="2"/>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color w:val="FF0000"/>
                <w:lang w:val="de-CH" w:eastAsia="de-CH"/>
              </w:rPr>
            </w:pPr>
            <w:r w:rsidRPr="00971AC0">
              <w:rPr>
                <w:color w:val="FF0000"/>
                <w:lang w:val="de-CH" w:eastAsia="de-CH"/>
              </w:rPr>
              <w:t>NA</w:t>
            </w:r>
          </w:p>
        </w:tc>
        <w:tc>
          <w:tcPr>
            <w:tcW w:w="577"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tcPr>
          <w:p w:rsidR="003F25ED" w:rsidRPr="00971AC0" w:rsidRDefault="003F25ED" w:rsidP="00077CC5">
            <w:pPr>
              <w:rPr>
                <w:rFonts w:cstheme="minorHAnsi"/>
                <w:color w:val="FF0000"/>
              </w:rPr>
            </w:pPr>
            <w:r w:rsidRPr="00971AC0">
              <w:rPr>
                <w:color w:val="FF0000"/>
              </w:rPr>
              <w:t>New joining details saved in the database.</w:t>
            </w:r>
          </w:p>
        </w:tc>
        <w:tc>
          <w:tcPr>
            <w:tcW w:w="406"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tcPr>
          <w:p w:rsidR="003F25ED" w:rsidRPr="00971AC0" w:rsidRDefault="003F25ED" w:rsidP="00077CC5">
            <w:pPr>
              <w:jc w:val="center"/>
              <w:rPr>
                <w:rFonts w:cstheme="minorHAnsi"/>
                <w:color w:val="FF0000"/>
              </w:rPr>
            </w:pPr>
            <w:r w:rsidRPr="00971AC0">
              <w:rPr>
                <w:rFonts w:cstheme="minorHAnsi"/>
                <w:color w:val="FF0000"/>
              </w:rPr>
              <w:t>Invisible after Successful submit.</w:t>
            </w:r>
          </w:p>
          <w:p w:rsidR="003F25ED" w:rsidRPr="00971AC0" w:rsidRDefault="003F25ED" w:rsidP="00077CC5">
            <w:pPr>
              <w:jc w:val="center"/>
              <w:rPr>
                <w:rFonts w:cstheme="minorHAnsi"/>
                <w:color w:val="FF0000"/>
              </w:rPr>
            </w:pPr>
            <w:r w:rsidRPr="00971AC0">
              <w:rPr>
                <w:rFonts w:cstheme="minorHAnsi"/>
                <w:color w:val="FF0000"/>
              </w:rPr>
              <w:t>Visible before Successful submit</w:t>
            </w:r>
          </w:p>
        </w:tc>
        <w:tc>
          <w:tcPr>
            <w:tcW w:w="711"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tcPr>
          <w:p w:rsidR="003F25ED" w:rsidRPr="00971AC0" w:rsidRDefault="003F25ED" w:rsidP="00077CC5">
            <w:pPr>
              <w:rPr>
                <w:rFonts w:cstheme="minorHAnsi"/>
                <w:color w:val="FF0000"/>
              </w:rPr>
            </w:pPr>
            <w:r w:rsidRPr="00971AC0">
              <w:rPr>
                <w:rFonts w:cstheme="minorHAnsi"/>
                <w:color w:val="FF0000"/>
              </w:rPr>
              <w:t>Yes</w:t>
            </w:r>
          </w:p>
        </w:tc>
      </w:tr>
      <w:tr w:rsidR="003F25ED" w:rsidRPr="00971AC0" w:rsidTr="00077CC5">
        <w:trPr>
          <w:trHeight w:val="2536"/>
        </w:trPr>
        <w:tc>
          <w:tcPr>
            <w:tcW w:w="655"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rFonts w:cstheme="minorHAnsi"/>
                <w:color w:val="FF0000"/>
              </w:rPr>
            </w:pPr>
            <w:r w:rsidRPr="00971AC0">
              <w:rPr>
                <w:rFonts w:cstheme="minorHAnsi"/>
                <w:color w:val="FF0000"/>
              </w:rPr>
              <w:lastRenderedPageBreak/>
              <w:t>Submit</w:t>
            </w:r>
          </w:p>
        </w:tc>
        <w:tc>
          <w:tcPr>
            <w:tcW w:w="350" w:type="pct"/>
            <w:tcBorders>
              <w:top w:val="single" w:sz="8" w:space="0" w:color="FFFFFF"/>
              <w:left w:val="nil"/>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jc w:val="center"/>
              <w:rPr>
                <w:rFonts w:cstheme="minorHAnsi"/>
                <w:color w:val="FF0000"/>
              </w:rPr>
            </w:pPr>
            <w:r w:rsidRPr="00971AC0">
              <w:rPr>
                <w:rFonts w:cstheme="minorHAnsi"/>
                <w:color w:val="FF0000"/>
              </w:rPr>
              <w:t>NA</w:t>
            </w:r>
          </w:p>
        </w:tc>
        <w:tc>
          <w:tcPr>
            <w:tcW w:w="48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jc w:val="center"/>
              <w:rPr>
                <w:rFonts w:cstheme="minorHAnsi"/>
                <w:color w:val="FF0000"/>
              </w:rPr>
            </w:pPr>
            <w:r w:rsidRPr="00971AC0">
              <w:rPr>
                <w:rFonts w:cstheme="minorHAnsi"/>
                <w:color w:val="FF0000"/>
              </w:rPr>
              <w:t>Command Button</w:t>
            </w:r>
          </w:p>
        </w:tc>
        <w:tc>
          <w:tcPr>
            <w:tcW w:w="376"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jc w:val="center"/>
              <w:rPr>
                <w:rFonts w:cstheme="minorHAnsi"/>
                <w:color w:val="FF0000"/>
              </w:rPr>
            </w:pPr>
            <w:r w:rsidRPr="00971AC0">
              <w:rPr>
                <w:rFonts w:cstheme="minorHAnsi"/>
                <w:color w:val="FF0000"/>
              </w:rPr>
              <w:t>NA</w:t>
            </w:r>
          </w:p>
        </w:tc>
        <w:tc>
          <w:tcPr>
            <w:tcW w:w="46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rPr>
                <w:rFonts w:cstheme="minorHAnsi"/>
                <w:color w:val="FF0000"/>
              </w:rPr>
            </w:pPr>
            <w:r w:rsidRPr="00971AC0">
              <w:rPr>
                <w:rFonts w:cstheme="minorHAnsi"/>
                <w:color w:val="FF0000"/>
              </w:rPr>
              <w:t>None</w:t>
            </w:r>
          </w:p>
        </w:tc>
        <w:tc>
          <w:tcPr>
            <w:tcW w:w="309"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jc w:val="center"/>
              <w:rPr>
                <w:rFonts w:cstheme="minorHAnsi"/>
                <w:color w:val="FF0000"/>
              </w:rPr>
            </w:pPr>
            <w:r w:rsidRPr="00971AC0">
              <w:rPr>
                <w:rFonts w:cstheme="minorHAnsi"/>
                <w:color w:val="FF0000"/>
              </w:rPr>
              <w:t>NA</w:t>
            </w:r>
          </w:p>
        </w:tc>
        <w:tc>
          <w:tcPr>
            <w:tcW w:w="293"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jc w:val="center"/>
              <w:rPr>
                <w:rFonts w:cstheme="minorHAnsi"/>
                <w:color w:val="FF0000"/>
              </w:rPr>
            </w:pPr>
            <w:r w:rsidRPr="00971AC0">
              <w:rPr>
                <w:rFonts w:cstheme="minorHAnsi"/>
                <w:color w:val="FF0000"/>
              </w:rPr>
              <w:t>NA</w:t>
            </w:r>
          </w:p>
        </w:tc>
        <w:tc>
          <w:tcPr>
            <w:tcW w:w="338"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vAlign w:val="center"/>
          </w:tcPr>
          <w:p w:rsidR="003F25ED" w:rsidRPr="00971AC0" w:rsidRDefault="003F25ED" w:rsidP="00077CC5">
            <w:pPr>
              <w:jc w:val="center"/>
              <w:rPr>
                <w:rFonts w:cstheme="minorHAnsi"/>
                <w:color w:val="FF0000"/>
              </w:rPr>
            </w:pPr>
            <w:r w:rsidRPr="00971AC0">
              <w:rPr>
                <w:rFonts w:cstheme="minorHAnsi"/>
                <w:color w:val="FF0000"/>
              </w:rPr>
              <w:t>NA</w:t>
            </w:r>
          </w:p>
        </w:tc>
        <w:tc>
          <w:tcPr>
            <w:tcW w:w="616" w:type="pct"/>
            <w:gridSpan w:val="2"/>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tcPr>
          <w:p w:rsidR="003F25ED" w:rsidRPr="00971AC0" w:rsidRDefault="003F25ED" w:rsidP="00077CC5">
            <w:pPr>
              <w:rPr>
                <w:color w:val="FF0000"/>
              </w:rPr>
            </w:pPr>
            <w:r w:rsidRPr="00971AC0">
              <w:rPr>
                <w:color w:val="FF0000"/>
              </w:rPr>
              <w:t>New Joining details saved in the database and submitted to approvers.</w:t>
            </w:r>
          </w:p>
        </w:tc>
        <w:tc>
          <w:tcPr>
            <w:tcW w:w="406"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tcPr>
          <w:p w:rsidR="003F25ED" w:rsidRPr="00971AC0" w:rsidRDefault="003F25ED" w:rsidP="00077CC5">
            <w:pPr>
              <w:jc w:val="center"/>
              <w:rPr>
                <w:rFonts w:cstheme="minorHAnsi"/>
                <w:color w:val="FF0000"/>
              </w:rPr>
            </w:pPr>
            <w:r w:rsidRPr="00971AC0">
              <w:rPr>
                <w:rFonts w:cstheme="minorHAnsi"/>
                <w:color w:val="FF0000"/>
              </w:rPr>
              <w:t>Invisible after Successful submit.</w:t>
            </w:r>
          </w:p>
          <w:p w:rsidR="003F25ED" w:rsidRPr="00971AC0" w:rsidRDefault="003F25ED" w:rsidP="00077CC5">
            <w:pPr>
              <w:jc w:val="center"/>
              <w:rPr>
                <w:rFonts w:cstheme="minorHAnsi"/>
                <w:color w:val="FF0000"/>
              </w:rPr>
            </w:pPr>
            <w:r w:rsidRPr="00971AC0">
              <w:rPr>
                <w:rFonts w:cstheme="minorHAnsi"/>
                <w:color w:val="FF0000"/>
              </w:rPr>
              <w:t>Visible before Successful submit</w:t>
            </w:r>
          </w:p>
        </w:tc>
        <w:tc>
          <w:tcPr>
            <w:tcW w:w="711" w:type="pct"/>
            <w:tcBorders>
              <w:top w:val="single" w:sz="8" w:space="0" w:color="FFFFFF"/>
              <w:left w:val="single" w:sz="8" w:space="0" w:color="FFFFFF"/>
              <w:bottom w:val="single" w:sz="8" w:space="0" w:color="FFFFFF"/>
              <w:right w:val="single" w:sz="8" w:space="0" w:color="FFFFFF"/>
            </w:tcBorders>
            <w:shd w:val="clear" w:color="auto" w:fill="D3DFEE"/>
            <w:tcMar>
              <w:top w:w="0" w:type="dxa"/>
              <w:left w:w="108" w:type="dxa"/>
              <w:bottom w:w="0" w:type="dxa"/>
              <w:right w:w="108" w:type="dxa"/>
            </w:tcMar>
          </w:tcPr>
          <w:p w:rsidR="003F25ED" w:rsidRPr="00971AC0" w:rsidRDefault="003F25ED" w:rsidP="00077CC5">
            <w:pPr>
              <w:rPr>
                <w:rFonts w:cstheme="minorHAnsi"/>
                <w:color w:val="FF0000"/>
              </w:rPr>
            </w:pPr>
            <w:r w:rsidRPr="00971AC0">
              <w:rPr>
                <w:rFonts w:cstheme="minorHAnsi"/>
                <w:color w:val="FF0000"/>
              </w:rPr>
              <w:t>Yes</w:t>
            </w:r>
          </w:p>
        </w:tc>
      </w:tr>
    </w:tbl>
    <w:p w:rsidR="00157137" w:rsidRPr="000B5139" w:rsidRDefault="00157137" w:rsidP="00157137">
      <w:pPr>
        <w:ind w:left="720"/>
      </w:pPr>
    </w:p>
    <w:p w:rsidR="00F47D8B" w:rsidRPr="000B5139" w:rsidRDefault="00F47D8B" w:rsidP="00F47D8B"/>
    <w:p w:rsidR="00107E7F" w:rsidRPr="000B5139" w:rsidRDefault="00107E7F" w:rsidP="00107E7F">
      <w:bookmarkStart w:id="43" w:name="_Responsibility/Roles"/>
      <w:bookmarkEnd w:id="43"/>
    </w:p>
    <w:p w:rsidR="006A4B90" w:rsidRPr="000B5139" w:rsidRDefault="006A4B90" w:rsidP="009832A5">
      <w:pPr>
        <w:pStyle w:val="Heading4"/>
        <w:numPr>
          <w:ilvl w:val="3"/>
          <w:numId w:val="32"/>
        </w:numPr>
        <w:rPr>
          <w:rFonts w:asciiTheme="minorHAnsi" w:hAnsiTheme="minorHAnsi"/>
        </w:rPr>
      </w:pPr>
      <w:bookmarkStart w:id="44" w:name="_Toc442608651"/>
      <w:r w:rsidRPr="000B5139">
        <w:rPr>
          <w:rFonts w:asciiTheme="minorHAnsi" w:hAnsiTheme="minorHAnsi"/>
        </w:rPr>
        <w:t>Validation Mes</w:t>
      </w:r>
      <w:r w:rsidR="00C9521B" w:rsidRPr="000B5139">
        <w:rPr>
          <w:rFonts w:asciiTheme="minorHAnsi" w:hAnsiTheme="minorHAnsi"/>
        </w:rPr>
        <w:t>s</w:t>
      </w:r>
      <w:r w:rsidRPr="000B5139">
        <w:rPr>
          <w:rFonts w:asciiTheme="minorHAnsi" w:hAnsiTheme="minorHAnsi"/>
        </w:rPr>
        <w:t>ages</w:t>
      </w:r>
      <w:bookmarkEnd w:id="44"/>
    </w:p>
    <w:p w:rsidR="009735E4" w:rsidRPr="000B5139" w:rsidRDefault="00F95C9B" w:rsidP="00F95C9B">
      <w:pPr>
        <w:ind w:left="587" w:firstLine="720"/>
      </w:pPr>
      <w:r>
        <w:t xml:space="preserve">   </w:t>
      </w:r>
      <w:r w:rsidR="00B14B73">
        <w:t>NA</w:t>
      </w:r>
    </w:p>
    <w:p w:rsidR="006A4B90" w:rsidRPr="000B5139" w:rsidRDefault="006A4B90" w:rsidP="009832A5">
      <w:pPr>
        <w:pStyle w:val="Heading4"/>
        <w:numPr>
          <w:ilvl w:val="3"/>
          <w:numId w:val="32"/>
        </w:numPr>
        <w:rPr>
          <w:rFonts w:asciiTheme="minorHAnsi" w:hAnsiTheme="minorHAnsi"/>
        </w:rPr>
      </w:pPr>
      <w:bookmarkStart w:id="45" w:name="_Localization"/>
      <w:bookmarkStart w:id="46" w:name="_Toc442608652"/>
      <w:bookmarkEnd w:id="45"/>
      <w:r w:rsidRPr="000B5139">
        <w:rPr>
          <w:rFonts w:asciiTheme="minorHAnsi" w:hAnsiTheme="minorHAnsi"/>
        </w:rPr>
        <w:t>Localization</w:t>
      </w:r>
      <w:bookmarkEnd w:id="46"/>
    </w:p>
    <w:p w:rsidR="009735E4" w:rsidRPr="000B5139" w:rsidRDefault="00BD5E9A" w:rsidP="009735E4">
      <w:pPr>
        <w:ind w:left="360"/>
      </w:pPr>
      <w:r w:rsidRPr="000B5139">
        <w:t xml:space="preserve">                     </w:t>
      </w:r>
      <w:r w:rsidR="00B14B73">
        <w:t>NA</w:t>
      </w:r>
    </w:p>
    <w:p w:rsidR="00C9521B" w:rsidRPr="000B5139" w:rsidRDefault="00FE59FF" w:rsidP="009832A5">
      <w:pPr>
        <w:pStyle w:val="Heading4"/>
        <w:numPr>
          <w:ilvl w:val="3"/>
          <w:numId w:val="32"/>
        </w:numPr>
        <w:rPr>
          <w:rFonts w:asciiTheme="minorHAnsi" w:hAnsiTheme="minorHAnsi"/>
        </w:rPr>
      </w:pPr>
      <w:bookmarkStart w:id="47" w:name="_Toc442608653"/>
      <w:r w:rsidRPr="000B5139">
        <w:rPr>
          <w:rFonts w:asciiTheme="minorHAnsi" w:hAnsiTheme="minorHAnsi"/>
        </w:rPr>
        <w:t>Integration</w:t>
      </w:r>
      <w:bookmarkEnd w:id="47"/>
      <w:r w:rsidRPr="000B5139">
        <w:rPr>
          <w:rFonts w:asciiTheme="minorHAnsi" w:hAnsiTheme="minorHAnsi"/>
        </w:rPr>
        <w:t xml:space="preserve"> </w:t>
      </w:r>
    </w:p>
    <w:p w:rsidR="00DD0FBD" w:rsidRPr="000B5139" w:rsidRDefault="005B2428" w:rsidP="003D4529">
      <w:pPr>
        <w:ind w:left="1440"/>
      </w:pPr>
      <w:r>
        <w:t>NA</w:t>
      </w:r>
    </w:p>
    <w:p w:rsidR="00FE59FF" w:rsidRPr="000B5139" w:rsidRDefault="00FE59FF" w:rsidP="009832A5">
      <w:pPr>
        <w:pStyle w:val="Heading4"/>
        <w:numPr>
          <w:ilvl w:val="3"/>
          <w:numId w:val="32"/>
        </w:numPr>
        <w:rPr>
          <w:rFonts w:asciiTheme="minorHAnsi" w:hAnsiTheme="minorHAnsi"/>
        </w:rPr>
      </w:pPr>
      <w:bookmarkStart w:id="48" w:name="_Toc442608654"/>
      <w:r w:rsidRPr="000B5139">
        <w:rPr>
          <w:rFonts w:asciiTheme="minorHAnsi" w:hAnsiTheme="minorHAnsi"/>
        </w:rPr>
        <w:t>Reports</w:t>
      </w:r>
      <w:bookmarkEnd w:id="48"/>
    </w:p>
    <w:p w:rsidR="005B2428" w:rsidRDefault="00B14B73">
      <w:pPr>
        <w:spacing w:after="200" w:line="276" w:lineRule="auto"/>
        <w:rPr>
          <w:rFonts w:eastAsiaTheme="majorEastAsia" w:cstheme="majorBidi"/>
          <w:b/>
          <w:bCs/>
          <w:color w:val="4F81BD" w:themeColor="accent1"/>
          <w:sz w:val="24"/>
        </w:rPr>
      </w:pPr>
      <w:bookmarkStart w:id="49" w:name="_Add_Meeting_Agenda"/>
      <w:bookmarkStart w:id="50" w:name="_Create_CGPB_Meeting"/>
      <w:bookmarkStart w:id="51" w:name="_SGPB_Meeting"/>
      <w:bookmarkStart w:id="52" w:name="_Toc442608655"/>
      <w:bookmarkEnd w:id="49"/>
      <w:bookmarkEnd w:id="50"/>
      <w:bookmarkEnd w:id="51"/>
      <w:r>
        <w:t xml:space="preserve">                               NA </w:t>
      </w:r>
      <w:r w:rsidR="005B2428">
        <w:br w:type="page"/>
      </w:r>
      <w:bookmarkEnd w:id="27"/>
      <w:bookmarkEnd w:id="52"/>
    </w:p>
    <w:sectPr w:rsidR="005B2428" w:rsidSect="00C04511">
      <w:footerReference w:type="default" r:id="rId13"/>
      <w:type w:val="continuous"/>
      <w:pgSz w:w="12240" w:h="15840" w:code="1"/>
      <w:pgMar w:top="1440" w:right="1440" w:bottom="1440" w:left="16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CEC" w:rsidRDefault="00731CEC" w:rsidP="00A56145">
      <w:r>
        <w:separator/>
      </w:r>
    </w:p>
  </w:endnote>
  <w:endnote w:type="continuationSeparator" w:id="0">
    <w:p w:rsidR="00731CEC" w:rsidRDefault="00731CEC" w:rsidP="00A56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40" w:type="dxa"/>
        <w:right w:w="40" w:type="dxa"/>
      </w:tblCellMar>
      <w:tblLook w:val="0000" w:firstRow="0" w:lastRow="0" w:firstColumn="0" w:lastColumn="0" w:noHBand="0" w:noVBand="0"/>
    </w:tblPr>
    <w:tblGrid>
      <w:gridCol w:w="4755"/>
      <w:gridCol w:w="4425"/>
    </w:tblGrid>
    <w:tr w:rsidR="008A1073" w:rsidRPr="00A76A78" w:rsidTr="007241A9">
      <w:tc>
        <w:tcPr>
          <w:tcW w:w="2590" w:type="pct"/>
          <w:tcBorders>
            <w:top w:val="nil"/>
            <w:left w:val="nil"/>
            <w:bottom w:val="nil"/>
            <w:right w:val="nil"/>
          </w:tcBorders>
        </w:tcPr>
        <w:p w:rsidR="008A1073" w:rsidRPr="00A76A78" w:rsidRDefault="008A1073" w:rsidP="00455176">
          <w:pPr>
            <w:tabs>
              <w:tab w:val="left" w:pos="4428"/>
              <w:tab w:val="left" w:pos="8748"/>
            </w:tabs>
            <w:autoSpaceDE w:val="0"/>
            <w:autoSpaceDN w:val="0"/>
            <w:adjustRightInd w:val="0"/>
            <w:ind w:right="241"/>
            <w:rPr>
              <w:rFonts w:ascii="Arial" w:hAnsi="Arial" w:cs="Arial"/>
              <w:color w:val="000000"/>
            </w:rPr>
          </w:pPr>
        </w:p>
      </w:tc>
      <w:tc>
        <w:tcPr>
          <w:tcW w:w="2410" w:type="pct"/>
          <w:tcBorders>
            <w:top w:val="nil"/>
            <w:left w:val="nil"/>
            <w:bottom w:val="nil"/>
            <w:right w:val="nil"/>
          </w:tcBorders>
        </w:tcPr>
        <w:p w:rsidR="008A1073" w:rsidRPr="00A76A78" w:rsidRDefault="008A1073" w:rsidP="00455176">
          <w:pPr>
            <w:tabs>
              <w:tab w:val="left" w:pos="1827"/>
              <w:tab w:val="left" w:pos="4428"/>
              <w:tab w:val="left" w:pos="8748"/>
            </w:tabs>
            <w:autoSpaceDE w:val="0"/>
            <w:autoSpaceDN w:val="0"/>
            <w:adjustRightInd w:val="0"/>
            <w:jc w:val="right"/>
            <w:rPr>
              <w:rFonts w:ascii="Arial" w:hAnsi="Arial" w:cs="Arial"/>
              <w:color w:val="000000"/>
            </w:rPr>
          </w:pPr>
          <w:r w:rsidRPr="001F5F4A">
            <w:rPr>
              <w:rStyle w:val="PageNumber"/>
              <w:rFonts w:cs="Arial"/>
              <w:snapToGrid w:val="0"/>
            </w:rPr>
            <w:t xml:space="preserve">Page </w:t>
          </w:r>
          <w:r w:rsidRPr="001F5F4A">
            <w:rPr>
              <w:rStyle w:val="PageNumber"/>
              <w:rFonts w:cs="Arial"/>
              <w:snapToGrid w:val="0"/>
            </w:rPr>
            <w:fldChar w:fldCharType="begin"/>
          </w:r>
          <w:r w:rsidRPr="001F5F4A">
            <w:rPr>
              <w:rStyle w:val="PageNumber"/>
              <w:rFonts w:cs="Arial"/>
              <w:snapToGrid w:val="0"/>
            </w:rPr>
            <w:instrText xml:space="preserve"> PAGE </w:instrText>
          </w:r>
          <w:r w:rsidRPr="001F5F4A">
            <w:rPr>
              <w:rStyle w:val="PageNumber"/>
              <w:rFonts w:cs="Arial"/>
              <w:snapToGrid w:val="0"/>
            </w:rPr>
            <w:fldChar w:fldCharType="separate"/>
          </w:r>
          <w:r w:rsidR="000F3A12">
            <w:rPr>
              <w:rStyle w:val="PageNumber"/>
              <w:rFonts w:cs="Arial"/>
              <w:noProof/>
              <w:snapToGrid w:val="0"/>
            </w:rPr>
            <w:t>8</w:t>
          </w:r>
          <w:r w:rsidRPr="001F5F4A">
            <w:rPr>
              <w:rStyle w:val="PageNumber"/>
              <w:rFonts w:cs="Arial"/>
              <w:snapToGrid w:val="0"/>
            </w:rPr>
            <w:fldChar w:fldCharType="end"/>
          </w:r>
          <w:r w:rsidRPr="001F5F4A">
            <w:rPr>
              <w:rStyle w:val="PageNumber"/>
              <w:rFonts w:cs="Arial"/>
              <w:snapToGrid w:val="0"/>
            </w:rPr>
            <w:t xml:space="preserve"> of </w:t>
          </w:r>
          <w:r w:rsidRPr="001F5F4A">
            <w:rPr>
              <w:rStyle w:val="PageNumber"/>
              <w:rFonts w:cs="Arial"/>
              <w:snapToGrid w:val="0"/>
            </w:rPr>
            <w:fldChar w:fldCharType="begin"/>
          </w:r>
          <w:r w:rsidRPr="001F5F4A">
            <w:rPr>
              <w:rStyle w:val="PageNumber"/>
              <w:rFonts w:cs="Arial"/>
              <w:snapToGrid w:val="0"/>
            </w:rPr>
            <w:instrText xml:space="preserve"> NUMPAGES </w:instrText>
          </w:r>
          <w:r w:rsidRPr="001F5F4A">
            <w:rPr>
              <w:rStyle w:val="PageNumber"/>
              <w:rFonts w:cs="Arial"/>
              <w:snapToGrid w:val="0"/>
            </w:rPr>
            <w:fldChar w:fldCharType="separate"/>
          </w:r>
          <w:r w:rsidR="000F3A12">
            <w:rPr>
              <w:rStyle w:val="PageNumber"/>
              <w:rFonts w:cs="Arial"/>
              <w:noProof/>
              <w:snapToGrid w:val="0"/>
            </w:rPr>
            <w:t>8</w:t>
          </w:r>
          <w:r w:rsidRPr="001F5F4A">
            <w:rPr>
              <w:rStyle w:val="PageNumber"/>
              <w:rFonts w:cs="Arial"/>
              <w:snapToGrid w:val="0"/>
            </w:rPr>
            <w:fldChar w:fldCharType="end"/>
          </w:r>
        </w:p>
      </w:tc>
    </w:tr>
  </w:tbl>
  <w:p w:rsidR="008A1073" w:rsidRDefault="008A10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CEC" w:rsidRDefault="00731CEC" w:rsidP="00A56145">
      <w:r>
        <w:separator/>
      </w:r>
    </w:p>
  </w:footnote>
  <w:footnote w:type="continuationSeparator" w:id="0">
    <w:p w:rsidR="00731CEC" w:rsidRDefault="00731CEC" w:rsidP="00A561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666E99C"/>
    <w:lvl w:ilvl="0">
      <w:start w:val="1"/>
      <w:numFmt w:val="decimal"/>
      <w:pStyle w:val="ListNumber5"/>
      <w:lvlText w:val="%1."/>
      <w:lvlJc w:val="left"/>
      <w:pPr>
        <w:tabs>
          <w:tab w:val="num" w:pos="2340"/>
        </w:tabs>
        <w:ind w:left="2340" w:hanging="360"/>
      </w:pPr>
    </w:lvl>
  </w:abstractNum>
  <w:abstractNum w:abstractNumId="1" w15:restartNumberingAfterBreak="0">
    <w:nsid w:val="FFFFFF7D"/>
    <w:multiLevelType w:val="singleLevel"/>
    <w:tmpl w:val="8B9A3C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2D840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9CCE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8"/>
    <w:multiLevelType w:val="multilevel"/>
    <w:tmpl w:val="00000008"/>
    <w:name w:val="WW8Num11"/>
    <w:lvl w:ilvl="0">
      <w:start w:val="1"/>
      <w:numFmt w:val="decimal"/>
      <w:lvlText w:val="%1."/>
      <w:lvlJc w:val="left"/>
      <w:pPr>
        <w:tabs>
          <w:tab w:val="num" w:pos="454"/>
        </w:tabs>
        <w:ind w:left="454" w:hanging="454"/>
      </w:pPr>
      <w:rPr>
        <w:rFonts w:ascii="Arial" w:hAnsi="Arial" w:cs="Times New Roman"/>
        <w:b/>
        <w:i w:val="0"/>
      </w:rPr>
    </w:lvl>
    <w:lvl w:ilvl="1">
      <w:start w:val="1"/>
      <w:numFmt w:val="decimal"/>
      <w:lvlText w:val="%1.%2"/>
      <w:lvlJc w:val="left"/>
      <w:pPr>
        <w:tabs>
          <w:tab w:val="num" w:pos="1021"/>
        </w:tabs>
        <w:ind w:left="1021" w:hanging="567"/>
      </w:pPr>
      <w:rPr>
        <w:rFonts w:ascii="Arial" w:hAnsi="Arial" w:cs="Times New Roman"/>
        <w:b/>
        <w:i w:val="0"/>
      </w:rPr>
    </w:lvl>
    <w:lvl w:ilvl="2">
      <w:start w:val="1"/>
      <w:numFmt w:val="decimal"/>
      <w:lvlText w:val="%1.%2.%3"/>
      <w:lvlJc w:val="left"/>
      <w:pPr>
        <w:tabs>
          <w:tab w:val="num" w:pos="1230"/>
        </w:tabs>
        <w:ind w:left="1230" w:hanging="680"/>
      </w:pPr>
      <w:rPr>
        <w:rFonts w:ascii="Arial" w:hAnsi="Arial" w:cs="Times New Roman"/>
        <w:b/>
        <w:i w:val="0"/>
      </w:rPr>
    </w:lvl>
    <w:lvl w:ilvl="3">
      <w:start w:val="1"/>
      <w:numFmt w:val="decimal"/>
      <w:lvlText w:val="%1.%2.%3.%4"/>
      <w:lvlJc w:val="left"/>
      <w:pPr>
        <w:tabs>
          <w:tab w:val="num" w:pos="1361"/>
        </w:tabs>
        <w:ind w:left="1361" w:hanging="907"/>
      </w:pPr>
      <w:rPr>
        <w:rFonts w:ascii="Arial" w:hAnsi="Arial" w:cs="Times New Roman"/>
        <w:b/>
        <w:i w:val="0"/>
      </w:rPr>
    </w:lvl>
    <w:lvl w:ilvl="4">
      <w:start w:val="1"/>
      <w:numFmt w:val="decimal"/>
      <w:lvlText w:val="%1.%2.%3.%4.%5"/>
      <w:lvlJc w:val="left"/>
      <w:pPr>
        <w:tabs>
          <w:tab w:val="num" w:pos="1588"/>
        </w:tabs>
        <w:ind w:left="1588" w:hanging="1134"/>
      </w:pPr>
      <w:rPr>
        <w:rFonts w:ascii="Arial" w:hAnsi="Arial" w:cs="Times New Roman"/>
        <w:b/>
        <w:i w:val="0"/>
      </w:rPr>
    </w:lvl>
    <w:lvl w:ilvl="5">
      <w:start w:val="1"/>
      <w:numFmt w:val="decimal"/>
      <w:lvlText w:val="%1.%2.%3.%4.%5.%6"/>
      <w:lvlJc w:val="left"/>
      <w:pPr>
        <w:tabs>
          <w:tab w:val="num" w:pos="2528"/>
        </w:tabs>
        <w:ind w:left="2528" w:firstLine="0"/>
      </w:pPr>
      <w:rPr>
        <w:rFonts w:cs="Times New Roman"/>
      </w:rPr>
    </w:lvl>
    <w:lvl w:ilvl="6">
      <w:start w:val="1"/>
      <w:numFmt w:val="decimal"/>
      <w:lvlText w:val="%1.%2.%3.%4.%5.%6.%7"/>
      <w:lvlJc w:val="left"/>
      <w:pPr>
        <w:tabs>
          <w:tab w:val="num" w:pos="2528"/>
        </w:tabs>
        <w:ind w:left="2528" w:firstLine="0"/>
      </w:pPr>
      <w:rPr>
        <w:rFonts w:cs="Times New Roman"/>
      </w:rPr>
    </w:lvl>
    <w:lvl w:ilvl="7">
      <w:start w:val="1"/>
      <w:numFmt w:val="decimal"/>
      <w:lvlText w:val="%1.%2.%3.%4.%5.%6.%7.%8"/>
      <w:lvlJc w:val="left"/>
      <w:pPr>
        <w:tabs>
          <w:tab w:val="num" w:pos="2528"/>
        </w:tabs>
        <w:ind w:left="2528" w:firstLine="0"/>
      </w:pPr>
      <w:rPr>
        <w:rFonts w:cs="Times New Roman"/>
      </w:rPr>
    </w:lvl>
    <w:lvl w:ilvl="8">
      <w:start w:val="1"/>
      <w:numFmt w:val="decimal"/>
      <w:lvlText w:val="%1.%2.%3.%4.%5.%6.%7.%8.%9"/>
      <w:lvlJc w:val="left"/>
      <w:pPr>
        <w:tabs>
          <w:tab w:val="num" w:pos="2528"/>
        </w:tabs>
        <w:ind w:left="2528" w:firstLine="0"/>
      </w:pPr>
      <w:rPr>
        <w:rFonts w:cs="Times New Roman"/>
      </w:rPr>
    </w:lvl>
  </w:abstractNum>
  <w:abstractNum w:abstractNumId="11" w15:restartNumberingAfterBreak="0">
    <w:nsid w:val="00000039"/>
    <w:multiLevelType w:val="multilevel"/>
    <w:tmpl w:val="00000039"/>
    <w:lvl w:ilvl="0">
      <w:start w:val="1"/>
      <w:numFmt w:val="bullet"/>
      <w:pStyle w:val="HRTHeading3"/>
      <w:lvlText w:val=""/>
      <w:lvlJc w:val="left"/>
      <w:pPr>
        <w:tabs>
          <w:tab w:val="num" w:pos="454"/>
        </w:tabs>
        <w:ind w:left="454" w:hanging="454"/>
      </w:pPr>
      <w:rPr>
        <w:rFonts w:ascii="Symbol" w:hAnsi="Symbol"/>
        <w:color w:val="00000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15:restartNumberingAfterBreak="0">
    <w:nsid w:val="02441927"/>
    <w:multiLevelType w:val="multilevel"/>
    <w:tmpl w:val="3CE8E87E"/>
    <w:lvl w:ilvl="0">
      <w:start w:val="3"/>
      <w:numFmt w:val="decimal"/>
      <w:lvlText w:val="%1"/>
      <w:lvlJc w:val="left"/>
      <w:pPr>
        <w:ind w:left="600" w:hanging="600"/>
      </w:pPr>
      <w:rPr>
        <w:rFonts w:hint="default"/>
      </w:rPr>
    </w:lvl>
    <w:lvl w:ilvl="1">
      <w:start w:val="8"/>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3" w15:restartNumberingAfterBreak="0">
    <w:nsid w:val="0978655D"/>
    <w:multiLevelType w:val="singleLevel"/>
    <w:tmpl w:val="96D030A0"/>
    <w:lvl w:ilvl="0">
      <w:start w:val="1"/>
      <w:numFmt w:val="bullet"/>
      <w:pStyle w:val="MyBullet"/>
      <w:lvlText w:val=""/>
      <w:lvlJc w:val="left"/>
      <w:pPr>
        <w:tabs>
          <w:tab w:val="num" w:pos="720"/>
        </w:tabs>
        <w:ind w:left="720" w:hanging="360"/>
      </w:pPr>
      <w:rPr>
        <w:rFonts w:ascii="Wingdings" w:hAnsi="Wingdings" w:hint="default"/>
      </w:rPr>
    </w:lvl>
  </w:abstractNum>
  <w:abstractNum w:abstractNumId="14" w15:restartNumberingAfterBreak="0">
    <w:nsid w:val="09BF1529"/>
    <w:multiLevelType w:val="multilevel"/>
    <w:tmpl w:val="25C66098"/>
    <w:lvl w:ilvl="0">
      <w:start w:val="3"/>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EBC6A5B"/>
    <w:multiLevelType w:val="singleLevel"/>
    <w:tmpl w:val="ADD0ACB6"/>
    <w:lvl w:ilvl="0">
      <w:start w:val="1"/>
      <w:numFmt w:val="bullet"/>
      <w:pStyle w:val="BulletPara1"/>
      <w:lvlText w:val=""/>
      <w:lvlJc w:val="left"/>
      <w:pPr>
        <w:tabs>
          <w:tab w:val="num" w:pos="360"/>
        </w:tabs>
        <w:ind w:left="360" w:hanging="360"/>
      </w:pPr>
      <w:rPr>
        <w:rFonts w:ascii="Symbol" w:hAnsi="Symbol" w:hint="default"/>
        <w:b/>
        <w:i w:val="0"/>
        <w:sz w:val="18"/>
      </w:rPr>
    </w:lvl>
  </w:abstractNum>
  <w:abstractNum w:abstractNumId="16" w15:restartNumberingAfterBreak="0">
    <w:nsid w:val="0F4C0CF8"/>
    <w:multiLevelType w:val="hybridMultilevel"/>
    <w:tmpl w:val="564ABBA0"/>
    <w:lvl w:ilvl="0" w:tplc="82742564">
      <w:start w:val="1"/>
      <w:numFmt w:val="bullet"/>
      <w:pStyle w:val="TableBullet1"/>
      <w:lvlText w:val=""/>
      <w:lvlJc w:val="left"/>
      <w:pPr>
        <w:ind w:left="720" w:hanging="360"/>
      </w:pPr>
      <w:rPr>
        <w:rFonts w:ascii="Symbol" w:hAnsi="Symbol" w:hint="default"/>
        <w:caps w:val="0"/>
        <w:strike w:val="0"/>
        <w:dstrike w:val="0"/>
        <w:vanish w:val="0"/>
        <w:color w:va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EC764B"/>
    <w:multiLevelType w:val="multilevel"/>
    <w:tmpl w:val="12545FA8"/>
    <w:lvl w:ilvl="0">
      <w:start w:val="1"/>
      <w:numFmt w:val="bullet"/>
      <w:pStyle w:val="Bullet1"/>
      <w:lvlText w:val=""/>
      <w:lvlJc w:val="left"/>
      <w:pPr>
        <w:ind w:left="360" w:hanging="360"/>
      </w:pPr>
      <w:rPr>
        <w:rFonts w:ascii="Symbol" w:hAnsi="Symbol" w:hint="default"/>
        <w:color w:val="auto"/>
      </w:rPr>
    </w:lvl>
    <w:lvl w:ilvl="1">
      <w:start w:val="1"/>
      <w:numFmt w:val="bullet"/>
      <w:pStyle w:val="Bullet2"/>
      <w:lvlText w:val="–"/>
      <w:lvlJc w:val="left"/>
      <w:pPr>
        <w:ind w:left="720" w:hanging="360"/>
      </w:pPr>
      <w:rPr>
        <w:rFonts w:ascii="Calibri" w:hAnsi="Calibri" w:hint="default"/>
        <w:color w:val="auto"/>
      </w:rPr>
    </w:lvl>
    <w:lvl w:ilvl="2">
      <w:start w:val="1"/>
      <w:numFmt w:val="bullet"/>
      <w:pStyle w:val="Bullet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7F25145"/>
    <w:multiLevelType w:val="hybridMultilevel"/>
    <w:tmpl w:val="B4F0DA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A02052D"/>
    <w:multiLevelType w:val="multilevel"/>
    <w:tmpl w:val="67581890"/>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u w:val="none"/>
      </w:rPr>
    </w:lvl>
    <w:lvl w:ilvl="2">
      <w:start w:val="1"/>
      <w:numFmt w:val="lowerLetter"/>
      <w:pStyle w:val="OrangeCounL3"/>
      <w:lvlText w:val="%3."/>
      <w:lvlJc w:val="left"/>
      <w:pPr>
        <w:tabs>
          <w:tab w:val="num" w:pos="2160"/>
        </w:tabs>
        <w:ind w:left="2160" w:hanging="720"/>
      </w:pPr>
      <w:rPr>
        <w:b w:val="0"/>
        <w:i w:val="0"/>
        <w:caps w:val="0"/>
        <w:u w:val="none"/>
      </w:rPr>
    </w:lvl>
    <w:lvl w:ilvl="3">
      <w:start w:val="1"/>
      <w:numFmt w:val="lowerRoman"/>
      <w:pStyle w:val="OrangeCounL4"/>
      <w:lvlText w:val="%4)"/>
      <w:lvlJc w:val="left"/>
      <w:pPr>
        <w:tabs>
          <w:tab w:val="num" w:pos="2880"/>
        </w:tabs>
        <w:ind w:left="2880"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0" w15:restartNumberingAfterBreak="0">
    <w:nsid w:val="1B344F42"/>
    <w:multiLevelType w:val="multilevel"/>
    <w:tmpl w:val="AE96227E"/>
    <w:lvl w:ilvl="0">
      <w:start w:val="3"/>
      <w:numFmt w:val="decimal"/>
      <w:lvlText w:val="%1"/>
      <w:lvlJc w:val="left"/>
      <w:pPr>
        <w:ind w:left="600" w:hanging="600"/>
      </w:pPr>
      <w:rPr>
        <w:rFonts w:hint="default"/>
      </w:rPr>
    </w:lvl>
    <w:lvl w:ilvl="1">
      <w:start w:val="9"/>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08F3557"/>
    <w:multiLevelType w:val="hybridMultilevel"/>
    <w:tmpl w:val="241C8B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29322E89"/>
    <w:multiLevelType w:val="singleLevel"/>
    <w:tmpl w:val="9E8CCD58"/>
    <w:lvl w:ilvl="0">
      <w:start w:val="1"/>
      <w:numFmt w:val="bullet"/>
      <w:pStyle w:val="TableBulletKWN"/>
      <w:lvlText w:val=""/>
      <w:legacy w:legacy="1" w:legacySpace="0" w:legacyIndent="283"/>
      <w:lvlJc w:val="left"/>
      <w:pPr>
        <w:ind w:left="283" w:hanging="283"/>
      </w:pPr>
      <w:rPr>
        <w:rFonts w:ascii="Symbol" w:hAnsi="Symbol" w:hint="default"/>
        <w:sz w:val="14"/>
      </w:rPr>
    </w:lvl>
  </w:abstractNum>
  <w:abstractNum w:abstractNumId="23" w15:restartNumberingAfterBreak="0">
    <w:nsid w:val="29513247"/>
    <w:multiLevelType w:val="multilevel"/>
    <w:tmpl w:val="1B6EB384"/>
    <w:lvl w:ilvl="0">
      <w:start w:val="3"/>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AA11DCA"/>
    <w:multiLevelType w:val="hybridMultilevel"/>
    <w:tmpl w:val="68CAA7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5" w15:restartNumberingAfterBreak="0">
    <w:nsid w:val="2C3652D1"/>
    <w:multiLevelType w:val="multilevel"/>
    <w:tmpl w:val="C03A0916"/>
    <w:lvl w:ilvl="0">
      <w:start w:val="3"/>
      <w:numFmt w:val="decimal"/>
      <w:lvlText w:val="%1"/>
      <w:lvlJc w:val="left"/>
      <w:pPr>
        <w:ind w:left="750" w:hanging="750"/>
      </w:pPr>
      <w:rPr>
        <w:rFonts w:hint="default"/>
        <w:sz w:val="28"/>
      </w:rPr>
    </w:lvl>
    <w:lvl w:ilvl="1">
      <w:start w:val="10"/>
      <w:numFmt w:val="decimal"/>
      <w:lvlText w:val="%1.%2"/>
      <w:lvlJc w:val="left"/>
      <w:pPr>
        <w:ind w:left="750" w:hanging="750"/>
      </w:pPr>
      <w:rPr>
        <w:rFonts w:hint="default"/>
        <w:sz w:val="28"/>
      </w:rPr>
    </w:lvl>
    <w:lvl w:ilvl="2">
      <w:start w:val="1"/>
      <w:numFmt w:val="decimal"/>
      <w:lvlText w:val="%1.%2.%3"/>
      <w:lvlJc w:val="left"/>
      <w:pPr>
        <w:ind w:left="750" w:hanging="750"/>
      </w:pPr>
      <w:rPr>
        <w:rFonts w:hint="default"/>
        <w:sz w:val="28"/>
      </w:rPr>
    </w:lvl>
    <w:lvl w:ilvl="3">
      <w:start w:val="1"/>
      <w:numFmt w:val="decimal"/>
      <w:lvlText w:val="%1.%2.%3.%4"/>
      <w:lvlJc w:val="left"/>
      <w:pPr>
        <w:ind w:left="750" w:hanging="75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6" w15:restartNumberingAfterBreak="0">
    <w:nsid w:val="2F756AEA"/>
    <w:multiLevelType w:val="multilevel"/>
    <w:tmpl w:val="D26E8280"/>
    <w:lvl w:ilvl="0">
      <w:start w:val="1"/>
      <w:numFmt w:val="decimal"/>
      <w:lvlRestart w:val="0"/>
      <w:lvlText w:val="%1"/>
      <w:lvlJc w:val="left"/>
      <w:pPr>
        <w:tabs>
          <w:tab w:val="num" w:pos="680"/>
        </w:tabs>
        <w:ind w:left="677" w:hanging="677"/>
      </w:pPr>
      <w:rPr>
        <w:rFonts w:hint="default"/>
      </w:rPr>
    </w:lvl>
    <w:lvl w:ilvl="1">
      <w:start w:val="1"/>
      <w:numFmt w:val="decimal"/>
      <w:lvlText w:val="%1.%2"/>
      <w:lvlJc w:val="left"/>
      <w:pPr>
        <w:tabs>
          <w:tab w:val="num" w:pos="680"/>
        </w:tabs>
        <w:ind w:left="677" w:hanging="677"/>
      </w:pPr>
      <w:rPr>
        <w:rFonts w:hint="default"/>
        <w:sz w:val="28"/>
      </w:rPr>
    </w:lvl>
    <w:lvl w:ilvl="2">
      <w:start w:val="1"/>
      <w:numFmt w:val="decimal"/>
      <w:lvlText w:val="%1.%2.%3"/>
      <w:lvlJc w:val="left"/>
      <w:pPr>
        <w:tabs>
          <w:tab w:val="num" w:pos="680"/>
        </w:tabs>
        <w:ind w:left="677" w:hanging="677"/>
      </w:pPr>
      <w:rPr>
        <w:rFonts w:hint="default"/>
        <w:sz w:val="24"/>
      </w:rPr>
    </w:lvl>
    <w:lvl w:ilvl="3">
      <w:start w:val="1"/>
      <w:numFmt w:val="decimal"/>
      <w:lvlText w:val="%1.%2.%3.%4"/>
      <w:lvlJc w:val="left"/>
      <w:pPr>
        <w:tabs>
          <w:tab w:val="num" w:pos="1310"/>
        </w:tabs>
        <w:ind w:left="1307" w:hanging="677"/>
      </w:pPr>
      <w:rPr>
        <w:rFonts w:hint="default"/>
      </w:rPr>
    </w:lvl>
    <w:lvl w:ilvl="4">
      <w:start w:val="1"/>
      <w:numFmt w:val="lowerLetter"/>
      <w:lvlText w:val="(%5)"/>
      <w:lvlJc w:val="left"/>
      <w:pPr>
        <w:tabs>
          <w:tab w:val="num" w:pos="680"/>
        </w:tabs>
        <w:ind w:left="677" w:hanging="677"/>
      </w:pPr>
      <w:rPr>
        <w:rFonts w:hint="default"/>
      </w:rPr>
    </w:lvl>
    <w:lvl w:ilvl="5">
      <w:start w:val="1"/>
      <w:numFmt w:val="lowerRoman"/>
      <w:lvlText w:val="(%6)"/>
      <w:lvlJc w:val="left"/>
      <w:pPr>
        <w:tabs>
          <w:tab w:val="num" w:pos="680"/>
        </w:tabs>
        <w:ind w:left="677" w:hanging="677"/>
      </w:pPr>
      <w:rPr>
        <w:rFonts w:hint="default"/>
      </w:rPr>
    </w:lvl>
    <w:lvl w:ilvl="6">
      <w:start w:val="1"/>
      <w:numFmt w:val="decimal"/>
      <w:lvlText w:val="%7."/>
      <w:lvlJc w:val="left"/>
      <w:pPr>
        <w:tabs>
          <w:tab w:val="num" w:pos="680"/>
        </w:tabs>
        <w:ind w:left="677" w:hanging="677"/>
      </w:pPr>
      <w:rPr>
        <w:rFonts w:hint="default"/>
      </w:rPr>
    </w:lvl>
    <w:lvl w:ilvl="7">
      <w:start w:val="1"/>
      <w:numFmt w:val="lowerLetter"/>
      <w:lvlText w:val="%8."/>
      <w:lvlJc w:val="left"/>
      <w:pPr>
        <w:tabs>
          <w:tab w:val="num" w:pos="680"/>
        </w:tabs>
        <w:ind w:left="677" w:hanging="677"/>
      </w:pPr>
      <w:rPr>
        <w:rFonts w:hint="default"/>
      </w:rPr>
    </w:lvl>
    <w:lvl w:ilvl="8">
      <w:start w:val="1"/>
      <w:numFmt w:val="lowerRoman"/>
      <w:lvlText w:val="%9."/>
      <w:lvlJc w:val="left"/>
      <w:pPr>
        <w:tabs>
          <w:tab w:val="num" w:pos="680"/>
        </w:tabs>
        <w:ind w:left="677" w:hanging="677"/>
      </w:pPr>
      <w:rPr>
        <w:rFonts w:hint="default"/>
      </w:rPr>
    </w:lvl>
  </w:abstractNum>
  <w:abstractNum w:abstractNumId="27" w15:restartNumberingAfterBreak="0">
    <w:nsid w:val="320D57F2"/>
    <w:multiLevelType w:val="hybridMultilevel"/>
    <w:tmpl w:val="B3AE98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74919F5"/>
    <w:multiLevelType w:val="multilevel"/>
    <w:tmpl w:val="117E7430"/>
    <w:styleLink w:val="Bullet1MOHEHR"/>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3BB84BB4"/>
    <w:multiLevelType w:val="hybridMultilevel"/>
    <w:tmpl w:val="DFBA7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23A73"/>
    <w:multiLevelType w:val="multilevel"/>
    <w:tmpl w:val="D26E8280"/>
    <w:lvl w:ilvl="0">
      <w:start w:val="1"/>
      <w:numFmt w:val="decimal"/>
      <w:lvlRestart w:val="0"/>
      <w:lvlText w:val="%1"/>
      <w:lvlJc w:val="left"/>
      <w:pPr>
        <w:tabs>
          <w:tab w:val="num" w:pos="680"/>
        </w:tabs>
        <w:ind w:left="677" w:hanging="677"/>
      </w:pPr>
      <w:rPr>
        <w:rFonts w:hint="default"/>
      </w:rPr>
    </w:lvl>
    <w:lvl w:ilvl="1">
      <w:start w:val="1"/>
      <w:numFmt w:val="decimal"/>
      <w:lvlText w:val="%1.%2"/>
      <w:lvlJc w:val="left"/>
      <w:pPr>
        <w:tabs>
          <w:tab w:val="num" w:pos="680"/>
        </w:tabs>
        <w:ind w:left="677" w:hanging="677"/>
      </w:pPr>
      <w:rPr>
        <w:rFonts w:hint="default"/>
        <w:sz w:val="28"/>
      </w:rPr>
    </w:lvl>
    <w:lvl w:ilvl="2">
      <w:start w:val="1"/>
      <w:numFmt w:val="decimal"/>
      <w:lvlText w:val="%1.%2.%3"/>
      <w:lvlJc w:val="left"/>
      <w:pPr>
        <w:tabs>
          <w:tab w:val="num" w:pos="680"/>
        </w:tabs>
        <w:ind w:left="677" w:hanging="677"/>
      </w:pPr>
      <w:rPr>
        <w:rFonts w:hint="default"/>
        <w:sz w:val="24"/>
      </w:rPr>
    </w:lvl>
    <w:lvl w:ilvl="3">
      <w:start w:val="1"/>
      <w:numFmt w:val="decimal"/>
      <w:lvlText w:val="%1.%2.%3.%4"/>
      <w:lvlJc w:val="left"/>
      <w:pPr>
        <w:tabs>
          <w:tab w:val="num" w:pos="1310"/>
        </w:tabs>
        <w:ind w:left="1307" w:hanging="677"/>
      </w:pPr>
      <w:rPr>
        <w:rFonts w:hint="default"/>
      </w:rPr>
    </w:lvl>
    <w:lvl w:ilvl="4">
      <w:start w:val="1"/>
      <w:numFmt w:val="lowerLetter"/>
      <w:lvlText w:val="(%5)"/>
      <w:lvlJc w:val="left"/>
      <w:pPr>
        <w:tabs>
          <w:tab w:val="num" w:pos="680"/>
        </w:tabs>
        <w:ind w:left="677" w:hanging="677"/>
      </w:pPr>
      <w:rPr>
        <w:rFonts w:hint="default"/>
      </w:rPr>
    </w:lvl>
    <w:lvl w:ilvl="5">
      <w:start w:val="1"/>
      <w:numFmt w:val="lowerRoman"/>
      <w:lvlText w:val="(%6)"/>
      <w:lvlJc w:val="left"/>
      <w:pPr>
        <w:tabs>
          <w:tab w:val="num" w:pos="680"/>
        </w:tabs>
        <w:ind w:left="677" w:hanging="677"/>
      </w:pPr>
      <w:rPr>
        <w:rFonts w:hint="default"/>
      </w:rPr>
    </w:lvl>
    <w:lvl w:ilvl="6">
      <w:start w:val="1"/>
      <w:numFmt w:val="decimal"/>
      <w:lvlText w:val="%7."/>
      <w:lvlJc w:val="left"/>
      <w:pPr>
        <w:tabs>
          <w:tab w:val="num" w:pos="680"/>
        </w:tabs>
        <w:ind w:left="677" w:hanging="677"/>
      </w:pPr>
      <w:rPr>
        <w:rFonts w:hint="default"/>
      </w:rPr>
    </w:lvl>
    <w:lvl w:ilvl="7">
      <w:start w:val="1"/>
      <w:numFmt w:val="lowerLetter"/>
      <w:lvlText w:val="%8."/>
      <w:lvlJc w:val="left"/>
      <w:pPr>
        <w:tabs>
          <w:tab w:val="num" w:pos="680"/>
        </w:tabs>
        <w:ind w:left="677" w:hanging="677"/>
      </w:pPr>
      <w:rPr>
        <w:rFonts w:hint="default"/>
      </w:rPr>
    </w:lvl>
    <w:lvl w:ilvl="8">
      <w:start w:val="1"/>
      <w:numFmt w:val="lowerRoman"/>
      <w:lvlText w:val="%9."/>
      <w:lvlJc w:val="left"/>
      <w:pPr>
        <w:tabs>
          <w:tab w:val="num" w:pos="680"/>
        </w:tabs>
        <w:ind w:left="677" w:hanging="677"/>
      </w:pPr>
      <w:rPr>
        <w:rFonts w:hint="default"/>
      </w:rPr>
    </w:lvl>
  </w:abstractNum>
  <w:abstractNum w:abstractNumId="32" w15:restartNumberingAfterBreak="0">
    <w:nsid w:val="49C136EF"/>
    <w:multiLevelType w:val="hybridMultilevel"/>
    <w:tmpl w:val="491C42CA"/>
    <w:lvl w:ilvl="0" w:tplc="04090005">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3" w15:restartNumberingAfterBreak="0">
    <w:nsid w:val="4D55079A"/>
    <w:multiLevelType w:val="hybridMultilevel"/>
    <w:tmpl w:val="6F186406"/>
    <w:lvl w:ilvl="0" w:tplc="18303CBC">
      <w:start w:val="1"/>
      <w:numFmt w:val="bullet"/>
      <w:pStyle w:val="Bullet20"/>
      <w:lvlText w:val="‒"/>
      <w:lvlJc w:val="left"/>
      <w:pPr>
        <w:ind w:left="432" w:hanging="216"/>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E1077BB"/>
    <w:multiLevelType w:val="hybridMultilevel"/>
    <w:tmpl w:val="F156FB8A"/>
    <w:lvl w:ilvl="0" w:tplc="04090005">
      <w:start w:val="1"/>
      <w:numFmt w:val="bullet"/>
      <w:lvlText w:val=""/>
      <w:lvlJc w:val="left"/>
      <w:pPr>
        <w:ind w:left="1397" w:hanging="360"/>
      </w:pPr>
      <w:rPr>
        <w:rFonts w:ascii="Wingdings" w:hAnsi="Wingdings"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5" w15:restartNumberingAfterBreak="0">
    <w:nsid w:val="4F827BA7"/>
    <w:multiLevelType w:val="hybridMultilevel"/>
    <w:tmpl w:val="67F000C8"/>
    <w:lvl w:ilvl="0" w:tplc="5054FCDA">
      <w:start w:val="1"/>
      <w:numFmt w:val="decimal"/>
      <w:pStyle w:val="CaptionforFigure"/>
      <w:suff w:val="space"/>
      <w:lvlText w:val="Fig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88575D"/>
    <w:multiLevelType w:val="hybridMultilevel"/>
    <w:tmpl w:val="BC629524"/>
    <w:lvl w:ilvl="0" w:tplc="04090001">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0DB2C98"/>
    <w:multiLevelType w:val="hybridMultilevel"/>
    <w:tmpl w:val="153C0A2E"/>
    <w:lvl w:ilvl="0" w:tplc="6992883E">
      <w:start w:val="1"/>
      <w:numFmt w:val="bullet"/>
      <w:pStyle w:val="Bullet10"/>
      <w:lvlText w:val=""/>
      <w:lvlJc w:val="left"/>
      <w:pPr>
        <w:tabs>
          <w:tab w:val="num" w:pos="1368"/>
        </w:tabs>
        <w:ind w:left="864" w:hanging="216"/>
      </w:pPr>
      <w:rPr>
        <w:rFonts w:ascii="Symbol" w:hAnsi="Symbol" w:hint="default"/>
        <w:color w:val="auto"/>
      </w:rPr>
    </w:lvl>
    <w:lvl w:ilvl="1" w:tplc="04090003">
      <w:start w:val="1"/>
      <w:numFmt w:val="bullet"/>
      <w:lvlText w:val="o"/>
      <w:lvlJc w:val="left"/>
      <w:pPr>
        <w:tabs>
          <w:tab w:val="num" w:pos="1368"/>
        </w:tabs>
        <w:ind w:left="1368" w:hanging="360"/>
      </w:pPr>
      <w:rPr>
        <w:rFonts w:ascii="Courier New" w:hAnsi="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38" w15:restartNumberingAfterBreak="0">
    <w:nsid w:val="524B526C"/>
    <w:multiLevelType w:val="hybridMultilevel"/>
    <w:tmpl w:val="7AA2F5A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9" w15:restartNumberingAfterBreak="0">
    <w:nsid w:val="543A024C"/>
    <w:multiLevelType w:val="hybridMultilevel"/>
    <w:tmpl w:val="873C921C"/>
    <w:lvl w:ilvl="0" w:tplc="D9C053F4">
      <w:start w:val="1"/>
      <w:numFmt w:val="bullet"/>
      <w:pStyle w:val="NormalBol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905576"/>
    <w:multiLevelType w:val="hybridMultilevel"/>
    <w:tmpl w:val="620CD2CC"/>
    <w:lvl w:ilvl="0" w:tplc="4170E93A">
      <w:start w:val="1"/>
      <w:numFmt w:val="bullet"/>
      <w:pStyle w:val="TableBullet"/>
      <w:lvlText w:val=""/>
      <w:lvlJc w:val="left"/>
      <w:pPr>
        <w:tabs>
          <w:tab w:val="num" w:pos="720"/>
        </w:tabs>
        <w:ind w:left="720" w:hanging="360"/>
      </w:pPr>
      <w:rPr>
        <w:rFonts w:ascii="Symbol" w:hAnsi="Symbol" w:hint="default"/>
      </w:rPr>
    </w:lvl>
    <w:lvl w:ilvl="1" w:tplc="097AFB4C">
      <w:start w:val="1"/>
      <w:numFmt w:val="bullet"/>
      <w:lvlText w:val="o"/>
      <w:lvlJc w:val="left"/>
      <w:pPr>
        <w:tabs>
          <w:tab w:val="num" w:pos="1440"/>
        </w:tabs>
        <w:ind w:left="1440" w:hanging="360"/>
      </w:pPr>
      <w:rPr>
        <w:rFonts w:ascii="Courier New" w:hAnsi="Courier New" w:cs="Courier New" w:hint="default"/>
      </w:rPr>
    </w:lvl>
    <w:lvl w:ilvl="2" w:tplc="4E64C4D0" w:tentative="1">
      <w:start w:val="1"/>
      <w:numFmt w:val="bullet"/>
      <w:lvlText w:val=""/>
      <w:lvlJc w:val="left"/>
      <w:pPr>
        <w:tabs>
          <w:tab w:val="num" w:pos="2160"/>
        </w:tabs>
        <w:ind w:left="2160" w:hanging="360"/>
      </w:pPr>
      <w:rPr>
        <w:rFonts w:ascii="Wingdings" w:hAnsi="Wingdings" w:hint="default"/>
      </w:rPr>
    </w:lvl>
    <w:lvl w:ilvl="3" w:tplc="D8BAD1AA" w:tentative="1">
      <w:start w:val="1"/>
      <w:numFmt w:val="bullet"/>
      <w:lvlText w:val=""/>
      <w:lvlJc w:val="left"/>
      <w:pPr>
        <w:tabs>
          <w:tab w:val="num" w:pos="2880"/>
        </w:tabs>
        <w:ind w:left="2880" w:hanging="360"/>
      </w:pPr>
      <w:rPr>
        <w:rFonts w:ascii="Symbol" w:hAnsi="Symbol" w:hint="default"/>
      </w:rPr>
    </w:lvl>
    <w:lvl w:ilvl="4" w:tplc="2438F9B0" w:tentative="1">
      <w:start w:val="1"/>
      <w:numFmt w:val="bullet"/>
      <w:lvlText w:val="o"/>
      <w:lvlJc w:val="left"/>
      <w:pPr>
        <w:tabs>
          <w:tab w:val="num" w:pos="3600"/>
        </w:tabs>
        <w:ind w:left="3600" w:hanging="360"/>
      </w:pPr>
      <w:rPr>
        <w:rFonts w:ascii="Courier New" w:hAnsi="Courier New" w:cs="Courier New" w:hint="default"/>
      </w:rPr>
    </w:lvl>
    <w:lvl w:ilvl="5" w:tplc="83E42E44" w:tentative="1">
      <w:start w:val="1"/>
      <w:numFmt w:val="bullet"/>
      <w:lvlText w:val=""/>
      <w:lvlJc w:val="left"/>
      <w:pPr>
        <w:tabs>
          <w:tab w:val="num" w:pos="4320"/>
        </w:tabs>
        <w:ind w:left="4320" w:hanging="360"/>
      </w:pPr>
      <w:rPr>
        <w:rFonts w:ascii="Wingdings" w:hAnsi="Wingdings" w:hint="default"/>
      </w:rPr>
    </w:lvl>
    <w:lvl w:ilvl="6" w:tplc="6728F74C" w:tentative="1">
      <w:start w:val="1"/>
      <w:numFmt w:val="bullet"/>
      <w:lvlText w:val=""/>
      <w:lvlJc w:val="left"/>
      <w:pPr>
        <w:tabs>
          <w:tab w:val="num" w:pos="5040"/>
        </w:tabs>
        <w:ind w:left="5040" w:hanging="360"/>
      </w:pPr>
      <w:rPr>
        <w:rFonts w:ascii="Symbol" w:hAnsi="Symbol" w:hint="default"/>
      </w:rPr>
    </w:lvl>
    <w:lvl w:ilvl="7" w:tplc="C55A8B8E" w:tentative="1">
      <w:start w:val="1"/>
      <w:numFmt w:val="bullet"/>
      <w:lvlText w:val="o"/>
      <w:lvlJc w:val="left"/>
      <w:pPr>
        <w:tabs>
          <w:tab w:val="num" w:pos="5760"/>
        </w:tabs>
        <w:ind w:left="5760" w:hanging="360"/>
      </w:pPr>
      <w:rPr>
        <w:rFonts w:ascii="Courier New" w:hAnsi="Courier New" w:cs="Courier New" w:hint="default"/>
      </w:rPr>
    </w:lvl>
    <w:lvl w:ilvl="8" w:tplc="6DB2B96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82F4F65"/>
    <w:multiLevelType w:val="hybridMultilevel"/>
    <w:tmpl w:val="531A654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2" w15:restartNumberingAfterBreak="0">
    <w:nsid w:val="5C4C29FC"/>
    <w:multiLevelType w:val="hybridMultilevel"/>
    <w:tmpl w:val="F30CC9D8"/>
    <w:lvl w:ilvl="0" w:tplc="BF722EC8">
      <w:start w:val="1"/>
      <w:numFmt w:val="lowerLetter"/>
      <w:pStyle w:val="BodyText2AlphaNumbered"/>
      <w:lvlText w:val="(%1)"/>
      <w:lvlJc w:val="left"/>
      <w:pPr>
        <w:tabs>
          <w:tab w:val="num" w:pos="2088"/>
        </w:tabs>
        <w:ind w:left="2088" w:hanging="360"/>
      </w:pPr>
      <w:rPr>
        <w:rFonts w:hint="default"/>
        <w:sz w:val="24"/>
      </w:rPr>
    </w:lvl>
    <w:lvl w:ilvl="1" w:tplc="0A82797E" w:tentative="1">
      <w:start w:val="1"/>
      <w:numFmt w:val="bullet"/>
      <w:lvlText w:val="o"/>
      <w:lvlJc w:val="left"/>
      <w:pPr>
        <w:tabs>
          <w:tab w:val="num" w:pos="1440"/>
        </w:tabs>
        <w:ind w:left="1440" w:hanging="360"/>
      </w:pPr>
      <w:rPr>
        <w:rFonts w:ascii="Courier New" w:hAnsi="Courier New" w:cs="Courier New" w:hint="default"/>
      </w:rPr>
    </w:lvl>
    <w:lvl w:ilvl="2" w:tplc="59326BC0">
      <w:start w:val="1"/>
      <w:numFmt w:val="bullet"/>
      <w:lvlText w:val=""/>
      <w:lvlJc w:val="left"/>
      <w:pPr>
        <w:tabs>
          <w:tab w:val="num" w:pos="2160"/>
        </w:tabs>
        <w:ind w:left="2160" w:hanging="360"/>
      </w:pPr>
      <w:rPr>
        <w:rFonts w:ascii="Wingdings" w:hAnsi="Wingdings" w:hint="default"/>
      </w:rPr>
    </w:lvl>
    <w:lvl w:ilvl="3" w:tplc="33022546" w:tentative="1">
      <w:start w:val="1"/>
      <w:numFmt w:val="bullet"/>
      <w:lvlText w:val=""/>
      <w:lvlJc w:val="left"/>
      <w:pPr>
        <w:tabs>
          <w:tab w:val="num" w:pos="2880"/>
        </w:tabs>
        <w:ind w:left="2880" w:hanging="360"/>
      </w:pPr>
      <w:rPr>
        <w:rFonts w:ascii="Symbol" w:hAnsi="Symbol" w:hint="default"/>
      </w:rPr>
    </w:lvl>
    <w:lvl w:ilvl="4" w:tplc="53A8B0F6" w:tentative="1">
      <w:start w:val="1"/>
      <w:numFmt w:val="bullet"/>
      <w:lvlText w:val="o"/>
      <w:lvlJc w:val="left"/>
      <w:pPr>
        <w:tabs>
          <w:tab w:val="num" w:pos="3600"/>
        </w:tabs>
        <w:ind w:left="3600" w:hanging="360"/>
      </w:pPr>
      <w:rPr>
        <w:rFonts w:ascii="Courier New" w:hAnsi="Courier New" w:cs="Courier New" w:hint="default"/>
      </w:rPr>
    </w:lvl>
    <w:lvl w:ilvl="5" w:tplc="52EA4AF2" w:tentative="1">
      <w:start w:val="1"/>
      <w:numFmt w:val="bullet"/>
      <w:lvlText w:val=""/>
      <w:lvlJc w:val="left"/>
      <w:pPr>
        <w:tabs>
          <w:tab w:val="num" w:pos="4320"/>
        </w:tabs>
        <w:ind w:left="4320" w:hanging="360"/>
      </w:pPr>
      <w:rPr>
        <w:rFonts w:ascii="Wingdings" w:hAnsi="Wingdings" w:hint="default"/>
      </w:rPr>
    </w:lvl>
    <w:lvl w:ilvl="6" w:tplc="A23C769A" w:tentative="1">
      <w:start w:val="1"/>
      <w:numFmt w:val="bullet"/>
      <w:lvlText w:val=""/>
      <w:lvlJc w:val="left"/>
      <w:pPr>
        <w:tabs>
          <w:tab w:val="num" w:pos="5040"/>
        </w:tabs>
        <w:ind w:left="5040" w:hanging="360"/>
      </w:pPr>
      <w:rPr>
        <w:rFonts w:ascii="Symbol" w:hAnsi="Symbol" w:hint="default"/>
      </w:rPr>
    </w:lvl>
    <w:lvl w:ilvl="7" w:tplc="75A6CD54" w:tentative="1">
      <w:start w:val="1"/>
      <w:numFmt w:val="bullet"/>
      <w:lvlText w:val="o"/>
      <w:lvlJc w:val="left"/>
      <w:pPr>
        <w:tabs>
          <w:tab w:val="num" w:pos="5760"/>
        </w:tabs>
        <w:ind w:left="5760" w:hanging="360"/>
      </w:pPr>
      <w:rPr>
        <w:rFonts w:ascii="Courier New" w:hAnsi="Courier New" w:cs="Courier New" w:hint="default"/>
      </w:rPr>
    </w:lvl>
    <w:lvl w:ilvl="8" w:tplc="85EE68E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12344EA"/>
    <w:multiLevelType w:val="hybridMultilevel"/>
    <w:tmpl w:val="35C4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2F58D8"/>
    <w:multiLevelType w:val="multilevel"/>
    <w:tmpl w:val="59208BA8"/>
    <w:lvl w:ilvl="0">
      <w:start w:val="3"/>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38C47E3"/>
    <w:multiLevelType w:val="hybridMultilevel"/>
    <w:tmpl w:val="1A58FC9A"/>
    <w:lvl w:ilvl="0" w:tplc="0409000F">
      <w:start w:val="1"/>
      <w:numFmt w:val="decimal"/>
      <w:lvlText w:val="%1."/>
      <w:lvlJc w:val="left"/>
      <w:pPr>
        <w:ind w:left="1397" w:hanging="360"/>
      </w:pPr>
    </w:lvl>
    <w:lvl w:ilvl="1" w:tplc="04090019">
      <w:start w:val="1"/>
      <w:numFmt w:val="lowerLetter"/>
      <w:lvlText w:val="%2."/>
      <w:lvlJc w:val="left"/>
      <w:pPr>
        <w:ind w:left="2117" w:hanging="360"/>
      </w:pPr>
    </w:lvl>
    <w:lvl w:ilvl="2" w:tplc="0409001B" w:tentative="1">
      <w:start w:val="1"/>
      <w:numFmt w:val="lowerRoman"/>
      <w:lvlText w:val="%3."/>
      <w:lvlJc w:val="right"/>
      <w:pPr>
        <w:ind w:left="2837" w:hanging="180"/>
      </w:pPr>
    </w:lvl>
    <w:lvl w:ilvl="3" w:tplc="0409000F" w:tentative="1">
      <w:start w:val="1"/>
      <w:numFmt w:val="decimal"/>
      <w:lvlText w:val="%4."/>
      <w:lvlJc w:val="left"/>
      <w:pPr>
        <w:ind w:left="3557" w:hanging="360"/>
      </w:pPr>
    </w:lvl>
    <w:lvl w:ilvl="4" w:tplc="04090019" w:tentative="1">
      <w:start w:val="1"/>
      <w:numFmt w:val="lowerLetter"/>
      <w:lvlText w:val="%5."/>
      <w:lvlJc w:val="left"/>
      <w:pPr>
        <w:ind w:left="4277" w:hanging="360"/>
      </w:pPr>
    </w:lvl>
    <w:lvl w:ilvl="5" w:tplc="0409001B" w:tentative="1">
      <w:start w:val="1"/>
      <w:numFmt w:val="lowerRoman"/>
      <w:lvlText w:val="%6."/>
      <w:lvlJc w:val="right"/>
      <w:pPr>
        <w:ind w:left="4997" w:hanging="180"/>
      </w:pPr>
    </w:lvl>
    <w:lvl w:ilvl="6" w:tplc="0409000F" w:tentative="1">
      <w:start w:val="1"/>
      <w:numFmt w:val="decimal"/>
      <w:lvlText w:val="%7."/>
      <w:lvlJc w:val="left"/>
      <w:pPr>
        <w:ind w:left="5717" w:hanging="360"/>
      </w:pPr>
    </w:lvl>
    <w:lvl w:ilvl="7" w:tplc="04090019" w:tentative="1">
      <w:start w:val="1"/>
      <w:numFmt w:val="lowerLetter"/>
      <w:lvlText w:val="%8."/>
      <w:lvlJc w:val="left"/>
      <w:pPr>
        <w:ind w:left="6437" w:hanging="360"/>
      </w:pPr>
    </w:lvl>
    <w:lvl w:ilvl="8" w:tplc="0409001B" w:tentative="1">
      <w:start w:val="1"/>
      <w:numFmt w:val="lowerRoman"/>
      <w:lvlText w:val="%9."/>
      <w:lvlJc w:val="right"/>
      <w:pPr>
        <w:ind w:left="7157" w:hanging="180"/>
      </w:pPr>
    </w:lvl>
  </w:abstractNum>
  <w:abstractNum w:abstractNumId="46" w15:restartNumberingAfterBreak="0">
    <w:nsid w:val="63F03AA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7" w15:restartNumberingAfterBreak="0">
    <w:nsid w:val="67A97A84"/>
    <w:multiLevelType w:val="hybridMultilevel"/>
    <w:tmpl w:val="C7A6AC94"/>
    <w:lvl w:ilvl="0" w:tplc="04090001">
      <w:start w:val="1"/>
      <w:numFmt w:val="bullet"/>
      <w:lvlText w:val=""/>
      <w:lvlJc w:val="left"/>
      <w:pPr>
        <w:ind w:left="1757" w:hanging="360"/>
      </w:pPr>
      <w:rPr>
        <w:rFonts w:ascii="Symbol" w:hAnsi="Symbol" w:hint="default"/>
      </w:rPr>
    </w:lvl>
    <w:lvl w:ilvl="1" w:tplc="04090003" w:tentative="1">
      <w:start w:val="1"/>
      <w:numFmt w:val="bullet"/>
      <w:lvlText w:val="o"/>
      <w:lvlJc w:val="left"/>
      <w:pPr>
        <w:ind w:left="2477" w:hanging="360"/>
      </w:pPr>
      <w:rPr>
        <w:rFonts w:ascii="Courier New" w:hAnsi="Courier New" w:cs="Courier New" w:hint="default"/>
      </w:rPr>
    </w:lvl>
    <w:lvl w:ilvl="2" w:tplc="04090005" w:tentative="1">
      <w:start w:val="1"/>
      <w:numFmt w:val="bullet"/>
      <w:lvlText w:val=""/>
      <w:lvlJc w:val="left"/>
      <w:pPr>
        <w:ind w:left="3197" w:hanging="360"/>
      </w:pPr>
      <w:rPr>
        <w:rFonts w:ascii="Wingdings" w:hAnsi="Wingdings" w:hint="default"/>
      </w:rPr>
    </w:lvl>
    <w:lvl w:ilvl="3" w:tplc="04090001" w:tentative="1">
      <w:start w:val="1"/>
      <w:numFmt w:val="bullet"/>
      <w:lvlText w:val=""/>
      <w:lvlJc w:val="left"/>
      <w:pPr>
        <w:ind w:left="3917" w:hanging="360"/>
      </w:pPr>
      <w:rPr>
        <w:rFonts w:ascii="Symbol" w:hAnsi="Symbol" w:hint="default"/>
      </w:rPr>
    </w:lvl>
    <w:lvl w:ilvl="4" w:tplc="04090003" w:tentative="1">
      <w:start w:val="1"/>
      <w:numFmt w:val="bullet"/>
      <w:lvlText w:val="o"/>
      <w:lvlJc w:val="left"/>
      <w:pPr>
        <w:ind w:left="4637" w:hanging="360"/>
      </w:pPr>
      <w:rPr>
        <w:rFonts w:ascii="Courier New" w:hAnsi="Courier New" w:cs="Courier New" w:hint="default"/>
      </w:rPr>
    </w:lvl>
    <w:lvl w:ilvl="5" w:tplc="04090005" w:tentative="1">
      <w:start w:val="1"/>
      <w:numFmt w:val="bullet"/>
      <w:lvlText w:val=""/>
      <w:lvlJc w:val="left"/>
      <w:pPr>
        <w:ind w:left="5357" w:hanging="360"/>
      </w:pPr>
      <w:rPr>
        <w:rFonts w:ascii="Wingdings" w:hAnsi="Wingdings" w:hint="default"/>
      </w:rPr>
    </w:lvl>
    <w:lvl w:ilvl="6" w:tplc="04090001" w:tentative="1">
      <w:start w:val="1"/>
      <w:numFmt w:val="bullet"/>
      <w:lvlText w:val=""/>
      <w:lvlJc w:val="left"/>
      <w:pPr>
        <w:ind w:left="6077" w:hanging="360"/>
      </w:pPr>
      <w:rPr>
        <w:rFonts w:ascii="Symbol" w:hAnsi="Symbol" w:hint="default"/>
      </w:rPr>
    </w:lvl>
    <w:lvl w:ilvl="7" w:tplc="04090003" w:tentative="1">
      <w:start w:val="1"/>
      <w:numFmt w:val="bullet"/>
      <w:lvlText w:val="o"/>
      <w:lvlJc w:val="left"/>
      <w:pPr>
        <w:ind w:left="6797" w:hanging="360"/>
      </w:pPr>
      <w:rPr>
        <w:rFonts w:ascii="Courier New" w:hAnsi="Courier New" w:cs="Courier New" w:hint="default"/>
      </w:rPr>
    </w:lvl>
    <w:lvl w:ilvl="8" w:tplc="04090005" w:tentative="1">
      <w:start w:val="1"/>
      <w:numFmt w:val="bullet"/>
      <w:lvlText w:val=""/>
      <w:lvlJc w:val="left"/>
      <w:pPr>
        <w:ind w:left="7517" w:hanging="360"/>
      </w:pPr>
      <w:rPr>
        <w:rFonts w:ascii="Wingdings" w:hAnsi="Wingdings" w:hint="default"/>
      </w:rPr>
    </w:lvl>
  </w:abstractNum>
  <w:abstractNum w:abstractNumId="48" w15:restartNumberingAfterBreak="0">
    <w:nsid w:val="69BF0A81"/>
    <w:multiLevelType w:val="hybridMultilevel"/>
    <w:tmpl w:val="FEB62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FE322C1"/>
    <w:multiLevelType w:val="hybridMultilevel"/>
    <w:tmpl w:val="D848ECE0"/>
    <w:lvl w:ilvl="0" w:tplc="A2C4CCCA">
      <w:numFmt w:val="bullet"/>
      <w:lvlText w:val="•"/>
      <w:lvlJc w:val="left"/>
      <w:pPr>
        <w:ind w:left="1442" w:hanging="765"/>
      </w:pPr>
      <w:rPr>
        <w:rFonts w:ascii="Calibri" w:eastAsiaTheme="minorHAnsi" w:hAnsi="Calibri" w:cstheme="minorBidi"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50" w15:restartNumberingAfterBreak="0">
    <w:nsid w:val="701105DD"/>
    <w:multiLevelType w:val="multilevel"/>
    <w:tmpl w:val="20026BB4"/>
    <w:lvl w:ilvl="0">
      <w:start w:val="3"/>
      <w:numFmt w:val="decimal"/>
      <w:lvlText w:val="%1"/>
      <w:lvlJc w:val="left"/>
      <w:pPr>
        <w:ind w:left="600" w:hanging="600"/>
      </w:pPr>
      <w:rPr>
        <w:rFonts w:hint="default"/>
      </w:rPr>
    </w:lvl>
    <w:lvl w:ilvl="1">
      <w:start w:val="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0967FB5"/>
    <w:multiLevelType w:val="hybridMultilevel"/>
    <w:tmpl w:val="4B08F1B4"/>
    <w:lvl w:ilvl="0" w:tplc="04090005">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52" w15:restartNumberingAfterBreak="0">
    <w:nsid w:val="717563FB"/>
    <w:multiLevelType w:val="multilevel"/>
    <w:tmpl w:val="61CAFBF0"/>
    <w:lvl w:ilvl="0">
      <w:start w:val="3"/>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3141676"/>
    <w:multiLevelType w:val="multilevel"/>
    <w:tmpl w:val="52808B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bullet"/>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4" w15:restartNumberingAfterBreak="0">
    <w:nsid w:val="75D95DE5"/>
    <w:multiLevelType w:val="hybridMultilevel"/>
    <w:tmpl w:val="AD728F1C"/>
    <w:lvl w:ilvl="0" w:tplc="40090001">
      <w:start w:val="1"/>
      <w:numFmt w:val="bullet"/>
      <w:lvlText w:val=""/>
      <w:lvlJc w:val="left"/>
      <w:pPr>
        <w:ind w:left="1667" w:hanging="360"/>
      </w:pPr>
      <w:rPr>
        <w:rFonts w:ascii="Symbol" w:hAnsi="Symbol" w:hint="default"/>
      </w:rPr>
    </w:lvl>
    <w:lvl w:ilvl="1" w:tplc="40090003">
      <w:start w:val="1"/>
      <w:numFmt w:val="bullet"/>
      <w:lvlText w:val="o"/>
      <w:lvlJc w:val="left"/>
      <w:pPr>
        <w:ind w:left="2387" w:hanging="360"/>
      </w:pPr>
      <w:rPr>
        <w:rFonts w:ascii="Courier New" w:hAnsi="Courier New" w:cs="Courier New" w:hint="default"/>
      </w:rPr>
    </w:lvl>
    <w:lvl w:ilvl="2" w:tplc="40090005">
      <w:start w:val="1"/>
      <w:numFmt w:val="bullet"/>
      <w:lvlText w:val=""/>
      <w:lvlJc w:val="left"/>
      <w:pPr>
        <w:ind w:left="3107" w:hanging="360"/>
      </w:pPr>
      <w:rPr>
        <w:rFonts w:ascii="Wingdings" w:hAnsi="Wingdings" w:hint="default"/>
      </w:rPr>
    </w:lvl>
    <w:lvl w:ilvl="3" w:tplc="40090001" w:tentative="1">
      <w:start w:val="1"/>
      <w:numFmt w:val="bullet"/>
      <w:lvlText w:val=""/>
      <w:lvlJc w:val="left"/>
      <w:pPr>
        <w:ind w:left="3827" w:hanging="360"/>
      </w:pPr>
      <w:rPr>
        <w:rFonts w:ascii="Symbol" w:hAnsi="Symbol" w:hint="default"/>
      </w:rPr>
    </w:lvl>
    <w:lvl w:ilvl="4" w:tplc="40090003" w:tentative="1">
      <w:start w:val="1"/>
      <w:numFmt w:val="bullet"/>
      <w:lvlText w:val="o"/>
      <w:lvlJc w:val="left"/>
      <w:pPr>
        <w:ind w:left="4547" w:hanging="360"/>
      </w:pPr>
      <w:rPr>
        <w:rFonts w:ascii="Courier New" w:hAnsi="Courier New" w:cs="Courier New" w:hint="default"/>
      </w:rPr>
    </w:lvl>
    <w:lvl w:ilvl="5" w:tplc="40090005" w:tentative="1">
      <w:start w:val="1"/>
      <w:numFmt w:val="bullet"/>
      <w:lvlText w:val=""/>
      <w:lvlJc w:val="left"/>
      <w:pPr>
        <w:ind w:left="5267" w:hanging="360"/>
      </w:pPr>
      <w:rPr>
        <w:rFonts w:ascii="Wingdings" w:hAnsi="Wingdings" w:hint="default"/>
      </w:rPr>
    </w:lvl>
    <w:lvl w:ilvl="6" w:tplc="40090001" w:tentative="1">
      <w:start w:val="1"/>
      <w:numFmt w:val="bullet"/>
      <w:lvlText w:val=""/>
      <w:lvlJc w:val="left"/>
      <w:pPr>
        <w:ind w:left="5987" w:hanging="360"/>
      </w:pPr>
      <w:rPr>
        <w:rFonts w:ascii="Symbol" w:hAnsi="Symbol" w:hint="default"/>
      </w:rPr>
    </w:lvl>
    <w:lvl w:ilvl="7" w:tplc="40090003" w:tentative="1">
      <w:start w:val="1"/>
      <w:numFmt w:val="bullet"/>
      <w:lvlText w:val="o"/>
      <w:lvlJc w:val="left"/>
      <w:pPr>
        <w:ind w:left="6707" w:hanging="360"/>
      </w:pPr>
      <w:rPr>
        <w:rFonts w:ascii="Courier New" w:hAnsi="Courier New" w:cs="Courier New" w:hint="default"/>
      </w:rPr>
    </w:lvl>
    <w:lvl w:ilvl="8" w:tplc="40090005" w:tentative="1">
      <w:start w:val="1"/>
      <w:numFmt w:val="bullet"/>
      <w:lvlText w:val=""/>
      <w:lvlJc w:val="left"/>
      <w:pPr>
        <w:ind w:left="7427" w:hanging="360"/>
      </w:pPr>
      <w:rPr>
        <w:rFonts w:ascii="Wingdings" w:hAnsi="Wingdings" w:hint="default"/>
      </w:rPr>
    </w:lvl>
  </w:abstractNum>
  <w:abstractNum w:abstractNumId="55" w15:restartNumberingAfterBreak="0">
    <w:nsid w:val="79946651"/>
    <w:multiLevelType w:val="hybridMultilevel"/>
    <w:tmpl w:val="AB729F5C"/>
    <w:lvl w:ilvl="0" w:tplc="B3BA7CBE">
      <w:start w:val="1"/>
      <w:numFmt w:val="decimal"/>
      <w:pStyle w:val="BDList"/>
      <w:lvlText w:val="%1."/>
      <w:lvlJc w:val="left"/>
      <w:pPr>
        <w:tabs>
          <w:tab w:val="num" w:pos="720"/>
        </w:tabs>
        <w:ind w:left="720" w:hanging="360"/>
      </w:pPr>
      <w:rPr>
        <w:rFonts w:cs="Times New Roman"/>
      </w:rPr>
    </w:lvl>
    <w:lvl w:ilvl="1" w:tplc="6DB058F0">
      <w:start w:val="1"/>
      <w:numFmt w:val="lowerLetter"/>
      <w:pStyle w:val="BDList2"/>
      <w:lvlText w:val="%2."/>
      <w:lvlJc w:val="left"/>
      <w:pPr>
        <w:tabs>
          <w:tab w:val="num" w:pos="1440"/>
        </w:tabs>
        <w:ind w:left="1440" w:hanging="360"/>
      </w:pPr>
      <w:rPr>
        <w:rFonts w:cs="Times New Roman"/>
      </w:rPr>
    </w:lvl>
    <w:lvl w:ilvl="2" w:tplc="CA4C67DA">
      <w:start w:val="1"/>
      <w:numFmt w:val="upperLetter"/>
      <w:lvlText w:val="%3."/>
      <w:lvlJc w:val="left"/>
      <w:pPr>
        <w:tabs>
          <w:tab w:val="num" w:pos="2340"/>
        </w:tabs>
        <w:ind w:left="2340" w:hanging="360"/>
      </w:pPr>
      <w:rPr>
        <w:rFonts w:cs="Times New Roman" w:hint="default"/>
      </w:rPr>
    </w:lvl>
    <w:lvl w:ilvl="3" w:tplc="D48A710A" w:tentative="1">
      <w:start w:val="1"/>
      <w:numFmt w:val="decimal"/>
      <w:lvlText w:val="%4."/>
      <w:lvlJc w:val="left"/>
      <w:pPr>
        <w:tabs>
          <w:tab w:val="num" w:pos="2880"/>
        </w:tabs>
        <w:ind w:left="2880" w:hanging="360"/>
      </w:pPr>
      <w:rPr>
        <w:rFonts w:cs="Times New Roman"/>
      </w:rPr>
    </w:lvl>
    <w:lvl w:ilvl="4" w:tplc="FAB0C41A" w:tentative="1">
      <w:start w:val="1"/>
      <w:numFmt w:val="lowerLetter"/>
      <w:lvlText w:val="%5."/>
      <w:lvlJc w:val="left"/>
      <w:pPr>
        <w:tabs>
          <w:tab w:val="num" w:pos="3600"/>
        </w:tabs>
        <w:ind w:left="3600" w:hanging="360"/>
      </w:pPr>
      <w:rPr>
        <w:rFonts w:cs="Times New Roman"/>
      </w:rPr>
    </w:lvl>
    <w:lvl w:ilvl="5" w:tplc="B636EC32" w:tentative="1">
      <w:start w:val="1"/>
      <w:numFmt w:val="lowerRoman"/>
      <w:lvlText w:val="%6."/>
      <w:lvlJc w:val="right"/>
      <w:pPr>
        <w:tabs>
          <w:tab w:val="num" w:pos="4320"/>
        </w:tabs>
        <w:ind w:left="4320" w:hanging="180"/>
      </w:pPr>
      <w:rPr>
        <w:rFonts w:cs="Times New Roman"/>
      </w:rPr>
    </w:lvl>
    <w:lvl w:ilvl="6" w:tplc="DD0E2216" w:tentative="1">
      <w:start w:val="1"/>
      <w:numFmt w:val="decimal"/>
      <w:lvlText w:val="%7."/>
      <w:lvlJc w:val="left"/>
      <w:pPr>
        <w:tabs>
          <w:tab w:val="num" w:pos="5040"/>
        </w:tabs>
        <w:ind w:left="5040" w:hanging="360"/>
      </w:pPr>
      <w:rPr>
        <w:rFonts w:cs="Times New Roman"/>
      </w:rPr>
    </w:lvl>
    <w:lvl w:ilvl="7" w:tplc="17A46FE0" w:tentative="1">
      <w:start w:val="1"/>
      <w:numFmt w:val="lowerLetter"/>
      <w:lvlText w:val="%8."/>
      <w:lvlJc w:val="left"/>
      <w:pPr>
        <w:tabs>
          <w:tab w:val="num" w:pos="5760"/>
        </w:tabs>
        <w:ind w:left="5760" w:hanging="360"/>
      </w:pPr>
      <w:rPr>
        <w:rFonts w:cs="Times New Roman"/>
      </w:rPr>
    </w:lvl>
    <w:lvl w:ilvl="8" w:tplc="718A56D4" w:tentative="1">
      <w:start w:val="1"/>
      <w:numFmt w:val="lowerRoman"/>
      <w:lvlText w:val="%9."/>
      <w:lvlJc w:val="right"/>
      <w:pPr>
        <w:tabs>
          <w:tab w:val="num" w:pos="6480"/>
        </w:tabs>
        <w:ind w:left="6480" w:hanging="180"/>
      </w:pPr>
      <w:rPr>
        <w:rFonts w:cs="Times New Roman"/>
      </w:rPr>
    </w:lvl>
  </w:abstractNum>
  <w:abstractNum w:abstractNumId="56" w15:restartNumberingAfterBreak="0">
    <w:nsid w:val="7B6821A4"/>
    <w:multiLevelType w:val="hybridMultilevel"/>
    <w:tmpl w:val="7A3AA15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7" w15:restartNumberingAfterBreak="0">
    <w:nsid w:val="7D253BAE"/>
    <w:multiLevelType w:val="hybridMultilevel"/>
    <w:tmpl w:val="8982CCCE"/>
    <w:lvl w:ilvl="0" w:tplc="04090001">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3"/>
  </w:num>
  <w:num w:numId="2">
    <w:abstractNumId w:val="11"/>
  </w:num>
  <w:num w:numId="3">
    <w:abstractNumId w:val="35"/>
  </w:num>
  <w:num w:numId="4">
    <w:abstractNumId w:val="37"/>
  </w:num>
  <w:num w:numId="5">
    <w:abstractNumId w:val="33"/>
  </w:num>
  <w:num w:numId="6">
    <w:abstractNumId w:val="57"/>
  </w:num>
  <w:num w:numId="7">
    <w:abstractNumId w:val="17"/>
  </w:num>
  <w:num w:numId="8">
    <w:abstractNumId w:val="16"/>
  </w:num>
  <w:num w:numId="9">
    <w:abstractNumId w:val="19"/>
  </w:num>
  <w:num w:numId="10">
    <w:abstractNumId w:val="42"/>
  </w:num>
  <w:num w:numId="11">
    <w:abstractNumId w:val="55"/>
  </w:num>
  <w:num w:numId="12">
    <w:abstractNumId w:val="28"/>
  </w:num>
  <w:num w:numId="13">
    <w:abstractNumId w:val="39"/>
  </w:num>
  <w:num w:numId="14">
    <w:abstractNumId w:val="9"/>
  </w:num>
  <w:num w:numId="15">
    <w:abstractNumId w:val="7"/>
  </w:num>
  <w:num w:numId="16">
    <w:abstractNumId w:val="6"/>
  </w:num>
  <w:num w:numId="17">
    <w:abstractNumId w:val="8"/>
  </w:num>
  <w:num w:numId="18">
    <w:abstractNumId w:val="3"/>
  </w:num>
  <w:num w:numId="19">
    <w:abstractNumId w:val="2"/>
  </w:num>
  <w:num w:numId="20">
    <w:abstractNumId w:val="30"/>
  </w:num>
  <w:num w:numId="21">
    <w:abstractNumId w:val="15"/>
  </w:num>
  <w:num w:numId="22">
    <w:abstractNumId w:val="22"/>
  </w:num>
  <w:num w:numId="23">
    <w:abstractNumId w:val="5"/>
  </w:num>
  <w:num w:numId="24">
    <w:abstractNumId w:val="4"/>
  </w:num>
  <w:num w:numId="25">
    <w:abstractNumId w:val="1"/>
    <w:lvlOverride w:ilvl="0">
      <w:startOverride w:val="1"/>
    </w:lvlOverride>
  </w:num>
  <w:num w:numId="26">
    <w:abstractNumId w:val="0"/>
    <w:lvlOverride w:ilvl="0">
      <w:startOverride w:val="1"/>
    </w:lvlOverride>
  </w:num>
  <w:num w:numId="27">
    <w:abstractNumId w:val="13"/>
  </w:num>
  <w:num w:numId="28">
    <w:abstractNumId w:val="36"/>
  </w:num>
  <w:num w:numId="29">
    <w:abstractNumId w:val="40"/>
  </w:num>
  <w:num w:numId="30">
    <w:abstractNumId w:val="46"/>
  </w:num>
  <w:num w:numId="31">
    <w:abstractNumId w:val="31"/>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5"/>
  </w:num>
  <w:num w:numId="34">
    <w:abstractNumId w:val="34"/>
  </w:num>
  <w:num w:numId="35">
    <w:abstractNumId w:val="51"/>
  </w:num>
  <w:num w:numId="36">
    <w:abstractNumId w:val="32"/>
  </w:num>
  <w:num w:numId="37">
    <w:abstractNumId w:val="49"/>
  </w:num>
  <w:num w:numId="38">
    <w:abstractNumId w:val="24"/>
  </w:num>
  <w:num w:numId="39">
    <w:abstractNumId w:val="27"/>
  </w:num>
  <w:num w:numId="40">
    <w:abstractNumId w:val="48"/>
  </w:num>
  <w:num w:numId="41">
    <w:abstractNumId w:val="18"/>
  </w:num>
  <w:num w:numId="42">
    <w:abstractNumId w:val="29"/>
  </w:num>
  <w:num w:numId="43">
    <w:abstractNumId w:val="50"/>
  </w:num>
  <w:num w:numId="44">
    <w:abstractNumId w:val="20"/>
  </w:num>
  <w:num w:numId="45">
    <w:abstractNumId w:val="25"/>
  </w:num>
  <w:num w:numId="46">
    <w:abstractNumId w:val="12"/>
  </w:num>
  <w:num w:numId="47">
    <w:abstractNumId w:val="23"/>
  </w:num>
  <w:num w:numId="48">
    <w:abstractNumId w:val="44"/>
  </w:num>
  <w:num w:numId="49">
    <w:abstractNumId w:val="54"/>
  </w:num>
  <w:num w:numId="50">
    <w:abstractNumId w:val="26"/>
  </w:num>
  <w:num w:numId="51">
    <w:abstractNumId w:val="14"/>
  </w:num>
  <w:num w:numId="52">
    <w:abstractNumId w:val="52"/>
  </w:num>
  <w:num w:numId="53">
    <w:abstractNumId w:val="41"/>
  </w:num>
  <w:num w:numId="54">
    <w:abstractNumId w:val="38"/>
  </w:num>
  <w:num w:numId="55">
    <w:abstractNumId w:val="56"/>
  </w:num>
  <w:num w:numId="56">
    <w:abstractNumId w:val="43"/>
  </w:num>
  <w:num w:numId="57">
    <w:abstractNumId w:val="21"/>
  </w:num>
  <w:num w:numId="58">
    <w:abstractNumId w:val="4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87F"/>
    <w:rsid w:val="000000AA"/>
    <w:rsid w:val="0000022C"/>
    <w:rsid w:val="00000491"/>
    <w:rsid w:val="00000EE8"/>
    <w:rsid w:val="00001300"/>
    <w:rsid w:val="00001670"/>
    <w:rsid w:val="00001A9C"/>
    <w:rsid w:val="00001BF2"/>
    <w:rsid w:val="00002527"/>
    <w:rsid w:val="00002700"/>
    <w:rsid w:val="00002C35"/>
    <w:rsid w:val="0000366A"/>
    <w:rsid w:val="0000377A"/>
    <w:rsid w:val="000038CF"/>
    <w:rsid w:val="00003BB7"/>
    <w:rsid w:val="000045D7"/>
    <w:rsid w:val="00004655"/>
    <w:rsid w:val="00004C04"/>
    <w:rsid w:val="000051D0"/>
    <w:rsid w:val="0000520F"/>
    <w:rsid w:val="000054D7"/>
    <w:rsid w:val="000057A1"/>
    <w:rsid w:val="000058F5"/>
    <w:rsid w:val="00005BBA"/>
    <w:rsid w:val="00005C6C"/>
    <w:rsid w:val="00005DF7"/>
    <w:rsid w:val="00005F1D"/>
    <w:rsid w:val="00006714"/>
    <w:rsid w:val="0000684B"/>
    <w:rsid w:val="00007D25"/>
    <w:rsid w:val="00007DCB"/>
    <w:rsid w:val="000103E2"/>
    <w:rsid w:val="000109FB"/>
    <w:rsid w:val="00010FCB"/>
    <w:rsid w:val="00011274"/>
    <w:rsid w:val="000112A3"/>
    <w:rsid w:val="0001195B"/>
    <w:rsid w:val="00011F13"/>
    <w:rsid w:val="00012085"/>
    <w:rsid w:val="000120F1"/>
    <w:rsid w:val="000121A8"/>
    <w:rsid w:val="00012700"/>
    <w:rsid w:val="000133F7"/>
    <w:rsid w:val="00013756"/>
    <w:rsid w:val="00013A8C"/>
    <w:rsid w:val="000145B0"/>
    <w:rsid w:val="0001490B"/>
    <w:rsid w:val="00014A76"/>
    <w:rsid w:val="00014F65"/>
    <w:rsid w:val="000157A3"/>
    <w:rsid w:val="00015AE3"/>
    <w:rsid w:val="00015EF8"/>
    <w:rsid w:val="0001676B"/>
    <w:rsid w:val="00016B7B"/>
    <w:rsid w:val="00017357"/>
    <w:rsid w:val="00017966"/>
    <w:rsid w:val="00017CB0"/>
    <w:rsid w:val="00020013"/>
    <w:rsid w:val="0002099C"/>
    <w:rsid w:val="00020EB8"/>
    <w:rsid w:val="00020FD9"/>
    <w:rsid w:val="000223D2"/>
    <w:rsid w:val="0002382E"/>
    <w:rsid w:val="00023B82"/>
    <w:rsid w:val="00023CAA"/>
    <w:rsid w:val="00023E6D"/>
    <w:rsid w:val="0002458A"/>
    <w:rsid w:val="000249F5"/>
    <w:rsid w:val="00024FE3"/>
    <w:rsid w:val="0002515B"/>
    <w:rsid w:val="00025BB0"/>
    <w:rsid w:val="00025CB4"/>
    <w:rsid w:val="000265FF"/>
    <w:rsid w:val="00026693"/>
    <w:rsid w:val="000275EA"/>
    <w:rsid w:val="00027D90"/>
    <w:rsid w:val="00030E29"/>
    <w:rsid w:val="00032038"/>
    <w:rsid w:val="000329E4"/>
    <w:rsid w:val="00032D73"/>
    <w:rsid w:val="00033745"/>
    <w:rsid w:val="0003399B"/>
    <w:rsid w:val="00033BD0"/>
    <w:rsid w:val="00033C59"/>
    <w:rsid w:val="00033D21"/>
    <w:rsid w:val="00033FC6"/>
    <w:rsid w:val="00034041"/>
    <w:rsid w:val="00034099"/>
    <w:rsid w:val="00034215"/>
    <w:rsid w:val="00034A8F"/>
    <w:rsid w:val="00034EE7"/>
    <w:rsid w:val="000354B7"/>
    <w:rsid w:val="000355D2"/>
    <w:rsid w:val="00035775"/>
    <w:rsid w:val="00035841"/>
    <w:rsid w:val="00035B41"/>
    <w:rsid w:val="00035E0F"/>
    <w:rsid w:val="00036805"/>
    <w:rsid w:val="00036B02"/>
    <w:rsid w:val="00036DB1"/>
    <w:rsid w:val="000376E8"/>
    <w:rsid w:val="00037896"/>
    <w:rsid w:val="00037C05"/>
    <w:rsid w:val="00040CF8"/>
    <w:rsid w:val="00041173"/>
    <w:rsid w:val="00041522"/>
    <w:rsid w:val="000417DE"/>
    <w:rsid w:val="0004189D"/>
    <w:rsid w:val="000419F7"/>
    <w:rsid w:val="00041AD8"/>
    <w:rsid w:val="00041BF4"/>
    <w:rsid w:val="00042D8A"/>
    <w:rsid w:val="000438A1"/>
    <w:rsid w:val="00044CF4"/>
    <w:rsid w:val="000454C8"/>
    <w:rsid w:val="00045976"/>
    <w:rsid w:val="00045B1A"/>
    <w:rsid w:val="00045DD5"/>
    <w:rsid w:val="000468A3"/>
    <w:rsid w:val="00046E77"/>
    <w:rsid w:val="0004732B"/>
    <w:rsid w:val="000474CF"/>
    <w:rsid w:val="0004792F"/>
    <w:rsid w:val="00047FA9"/>
    <w:rsid w:val="00050A3C"/>
    <w:rsid w:val="000510FE"/>
    <w:rsid w:val="00051773"/>
    <w:rsid w:val="000520B1"/>
    <w:rsid w:val="00052225"/>
    <w:rsid w:val="00052582"/>
    <w:rsid w:val="00052629"/>
    <w:rsid w:val="00052C93"/>
    <w:rsid w:val="000535C4"/>
    <w:rsid w:val="00053773"/>
    <w:rsid w:val="00053970"/>
    <w:rsid w:val="00053AA2"/>
    <w:rsid w:val="00053F11"/>
    <w:rsid w:val="00054A46"/>
    <w:rsid w:val="00054B30"/>
    <w:rsid w:val="00054C5D"/>
    <w:rsid w:val="00054D2A"/>
    <w:rsid w:val="000550E1"/>
    <w:rsid w:val="000554B4"/>
    <w:rsid w:val="000555BD"/>
    <w:rsid w:val="000556B0"/>
    <w:rsid w:val="00055D93"/>
    <w:rsid w:val="00055FFB"/>
    <w:rsid w:val="0005632F"/>
    <w:rsid w:val="00056A26"/>
    <w:rsid w:val="00056A94"/>
    <w:rsid w:val="000571D2"/>
    <w:rsid w:val="00057EDD"/>
    <w:rsid w:val="00057FFD"/>
    <w:rsid w:val="0006005F"/>
    <w:rsid w:val="0006011A"/>
    <w:rsid w:val="00060C40"/>
    <w:rsid w:val="000613A7"/>
    <w:rsid w:val="00061BAE"/>
    <w:rsid w:val="00061BBB"/>
    <w:rsid w:val="000623F0"/>
    <w:rsid w:val="0006249F"/>
    <w:rsid w:val="00063256"/>
    <w:rsid w:val="0006387C"/>
    <w:rsid w:val="00063B6A"/>
    <w:rsid w:val="000645A4"/>
    <w:rsid w:val="00065071"/>
    <w:rsid w:val="00065A36"/>
    <w:rsid w:val="0006629B"/>
    <w:rsid w:val="00066599"/>
    <w:rsid w:val="00066C21"/>
    <w:rsid w:val="00066D15"/>
    <w:rsid w:val="00067368"/>
    <w:rsid w:val="00067495"/>
    <w:rsid w:val="000674B0"/>
    <w:rsid w:val="0006777F"/>
    <w:rsid w:val="00067A93"/>
    <w:rsid w:val="00067B17"/>
    <w:rsid w:val="000703EB"/>
    <w:rsid w:val="00070F2B"/>
    <w:rsid w:val="00071DF1"/>
    <w:rsid w:val="000727BF"/>
    <w:rsid w:val="00072B70"/>
    <w:rsid w:val="00073845"/>
    <w:rsid w:val="00073F79"/>
    <w:rsid w:val="000744A5"/>
    <w:rsid w:val="000746AC"/>
    <w:rsid w:val="000750A5"/>
    <w:rsid w:val="00075DA1"/>
    <w:rsid w:val="00075FCF"/>
    <w:rsid w:val="00076557"/>
    <w:rsid w:val="0007655C"/>
    <w:rsid w:val="00076649"/>
    <w:rsid w:val="00076C0D"/>
    <w:rsid w:val="000778D1"/>
    <w:rsid w:val="00077CC5"/>
    <w:rsid w:val="00077E0F"/>
    <w:rsid w:val="000801A8"/>
    <w:rsid w:val="000804E5"/>
    <w:rsid w:val="00080EA3"/>
    <w:rsid w:val="00081614"/>
    <w:rsid w:val="000816A9"/>
    <w:rsid w:val="00082382"/>
    <w:rsid w:val="00082A6F"/>
    <w:rsid w:val="00083333"/>
    <w:rsid w:val="00083549"/>
    <w:rsid w:val="000837EC"/>
    <w:rsid w:val="0008381C"/>
    <w:rsid w:val="0008390A"/>
    <w:rsid w:val="00084C68"/>
    <w:rsid w:val="00085243"/>
    <w:rsid w:val="000855BB"/>
    <w:rsid w:val="000862A7"/>
    <w:rsid w:val="00086755"/>
    <w:rsid w:val="00087149"/>
    <w:rsid w:val="00087183"/>
    <w:rsid w:val="00087302"/>
    <w:rsid w:val="00090089"/>
    <w:rsid w:val="00090655"/>
    <w:rsid w:val="0009178B"/>
    <w:rsid w:val="00091851"/>
    <w:rsid w:val="00091F28"/>
    <w:rsid w:val="00092245"/>
    <w:rsid w:val="0009242C"/>
    <w:rsid w:val="00092562"/>
    <w:rsid w:val="00092A7D"/>
    <w:rsid w:val="000933FD"/>
    <w:rsid w:val="00094088"/>
    <w:rsid w:val="0009589E"/>
    <w:rsid w:val="00095B65"/>
    <w:rsid w:val="000967D6"/>
    <w:rsid w:val="000974C7"/>
    <w:rsid w:val="000977C1"/>
    <w:rsid w:val="000A07EE"/>
    <w:rsid w:val="000A0810"/>
    <w:rsid w:val="000A098E"/>
    <w:rsid w:val="000A0CB8"/>
    <w:rsid w:val="000A0E64"/>
    <w:rsid w:val="000A0F02"/>
    <w:rsid w:val="000A12DD"/>
    <w:rsid w:val="000A13B8"/>
    <w:rsid w:val="000A18C0"/>
    <w:rsid w:val="000A20F1"/>
    <w:rsid w:val="000A269F"/>
    <w:rsid w:val="000A27E0"/>
    <w:rsid w:val="000A2B5E"/>
    <w:rsid w:val="000A39E4"/>
    <w:rsid w:val="000A3D50"/>
    <w:rsid w:val="000A3F38"/>
    <w:rsid w:val="000A404A"/>
    <w:rsid w:val="000A4062"/>
    <w:rsid w:val="000A5365"/>
    <w:rsid w:val="000A5368"/>
    <w:rsid w:val="000A5772"/>
    <w:rsid w:val="000A5830"/>
    <w:rsid w:val="000A59A7"/>
    <w:rsid w:val="000A6963"/>
    <w:rsid w:val="000A6BAC"/>
    <w:rsid w:val="000A74C5"/>
    <w:rsid w:val="000A7626"/>
    <w:rsid w:val="000A7927"/>
    <w:rsid w:val="000A7B86"/>
    <w:rsid w:val="000B0950"/>
    <w:rsid w:val="000B0D7E"/>
    <w:rsid w:val="000B0F6E"/>
    <w:rsid w:val="000B1225"/>
    <w:rsid w:val="000B1255"/>
    <w:rsid w:val="000B2EED"/>
    <w:rsid w:val="000B3FB8"/>
    <w:rsid w:val="000B4294"/>
    <w:rsid w:val="000B43CE"/>
    <w:rsid w:val="000B489D"/>
    <w:rsid w:val="000B506C"/>
    <w:rsid w:val="000B5139"/>
    <w:rsid w:val="000B5236"/>
    <w:rsid w:val="000B57A3"/>
    <w:rsid w:val="000B5C9D"/>
    <w:rsid w:val="000B6402"/>
    <w:rsid w:val="000B6996"/>
    <w:rsid w:val="000B7DAF"/>
    <w:rsid w:val="000C0289"/>
    <w:rsid w:val="000C0939"/>
    <w:rsid w:val="000C0F0E"/>
    <w:rsid w:val="000C0FA0"/>
    <w:rsid w:val="000C1117"/>
    <w:rsid w:val="000C1C31"/>
    <w:rsid w:val="000C247C"/>
    <w:rsid w:val="000C25BF"/>
    <w:rsid w:val="000C3AEE"/>
    <w:rsid w:val="000C3E09"/>
    <w:rsid w:val="000C41D1"/>
    <w:rsid w:val="000C44F2"/>
    <w:rsid w:val="000C477F"/>
    <w:rsid w:val="000C4976"/>
    <w:rsid w:val="000C4BD5"/>
    <w:rsid w:val="000C5DB4"/>
    <w:rsid w:val="000C6F76"/>
    <w:rsid w:val="000C7273"/>
    <w:rsid w:val="000C775B"/>
    <w:rsid w:val="000C7998"/>
    <w:rsid w:val="000C7D99"/>
    <w:rsid w:val="000C7E66"/>
    <w:rsid w:val="000D00FB"/>
    <w:rsid w:val="000D0448"/>
    <w:rsid w:val="000D08EA"/>
    <w:rsid w:val="000D127B"/>
    <w:rsid w:val="000D1584"/>
    <w:rsid w:val="000D1F3E"/>
    <w:rsid w:val="000D1F6B"/>
    <w:rsid w:val="000D2058"/>
    <w:rsid w:val="000D228F"/>
    <w:rsid w:val="000D2757"/>
    <w:rsid w:val="000D35EB"/>
    <w:rsid w:val="000D3BD0"/>
    <w:rsid w:val="000D4607"/>
    <w:rsid w:val="000D5206"/>
    <w:rsid w:val="000D556F"/>
    <w:rsid w:val="000D676E"/>
    <w:rsid w:val="000D7105"/>
    <w:rsid w:val="000D7744"/>
    <w:rsid w:val="000E09C0"/>
    <w:rsid w:val="000E11D1"/>
    <w:rsid w:val="000E1472"/>
    <w:rsid w:val="000E1C9F"/>
    <w:rsid w:val="000E20AD"/>
    <w:rsid w:val="000E2117"/>
    <w:rsid w:val="000E2C2A"/>
    <w:rsid w:val="000E3937"/>
    <w:rsid w:val="000E3BAA"/>
    <w:rsid w:val="000E4067"/>
    <w:rsid w:val="000E493B"/>
    <w:rsid w:val="000E4A80"/>
    <w:rsid w:val="000E4B3A"/>
    <w:rsid w:val="000E4CA7"/>
    <w:rsid w:val="000E5A2D"/>
    <w:rsid w:val="000E613B"/>
    <w:rsid w:val="000E6967"/>
    <w:rsid w:val="000E7BBE"/>
    <w:rsid w:val="000E7D83"/>
    <w:rsid w:val="000F0088"/>
    <w:rsid w:val="000F113C"/>
    <w:rsid w:val="000F1B1B"/>
    <w:rsid w:val="000F1F3A"/>
    <w:rsid w:val="000F21DB"/>
    <w:rsid w:val="000F23C1"/>
    <w:rsid w:val="000F27D5"/>
    <w:rsid w:val="000F2839"/>
    <w:rsid w:val="000F2B90"/>
    <w:rsid w:val="000F2CCE"/>
    <w:rsid w:val="000F3580"/>
    <w:rsid w:val="000F3679"/>
    <w:rsid w:val="000F36C5"/>
    <w:rsid w:val="000F37AE"/>
    <w:rsid w:val="000F38EA"/>
    <w:rsid w:val="000F393E"/>
    <w:rsid w:val="000F3A12"/>
    <w:rsid w:val="000F3B68"/>
    <w:rsid w:val="000F3C3A"/>
    <w:rsid w:val="000F3DD0"/>
    <w:rsid w:val="000F3F0E"/>
    <w:rsid w:val="000F45B7"/>
    <w:rsid w:val="000F4B78"/>
    <w:rsid w:val="000F4E75"/>
    <w:rsid w:val="000F4EF5"/>
    <w:rsid w:val="000F5840"/>
    <w:rsid w:val="000F79D3"/>
    <w:rsid w:val="000F7D7C"/>
    <w:rsid w:val="000F7DDE"/>
    <w:rsid w:val="000F7F40"/>
    <w:rsid w:val="00100605"/>
    <w:rsid w:val="00101540"/>
    <w:rsid w:val="0010173D"/>
    <w:rsid w:val="001017CC"/>
    <w:rsid w:val="00101D2E"/>
    <w:rsid w:val="00101FDB"/>
    <w:rsid w:val="00103056"/>
    <w:rsid w:val="00103BE6"/>
    <w:rsid w:val="00103F57"/>
    <w:rsid w:val="001040F6"/>
    <w:rsid w:val="001044C1"/>
    <w:rsid w:val="0010465E"/>
    <w:rsid w:val="00104C34"/>
    <w:rsid w:val="0010537A"/>
    <w:rsid w:val="0010561C"/>
    <w:rsid w:val="00105880"/>
    <w:rsid w:val="00105BAF"/>
    <w:rsid w:val="00105E24"/>
    <w:rsid w:val="001070A4"/>
    <w:rsid w:val="00107159"/>
    <w:rsid w:val="00107427"/>
    <w:rsid w:val="001079A4"/>
    <w:rsid w:val="00107E7F"/>
    <w:rsid w:val="00107EEC"/>
    <w:rsid w:val="001104CA"/>
    <w:rsid w:val="001108B5"/>
    <w:rsid w:val="00110983"/>
    <w:rsid w:val="00110F45"/>
    <w:rsid w:val="00111116"/>
    <w:rsid w:val="00111239"/>
    <w:rsid w:val="001112BE"/>
    <w:rsid w:val="0011144C"/>
    <w:rsid w:val="0011184D"/>
    <w:rsid w:val="00111D34"/>
    <w:rsid w:val="0011201F"/>
    <w:rsid w:val="001121BD"/>
    <w:rsid w:val="00112F10"/>
    <w:rsid w:val="001141EA"/>
    <w:rsid w:val="001141FC"/>
    <w:rsid w:val="0011496E"/>
    <w:rsid w:val="00114B12"/>
    <w:rsid w:val="00115146"/>
    <w:rsid w:val="0011519E"/>
    <w:rsid w:val="001152F4"/>
    <w:rsid w:val="00115788"/>
    <w:rsid w:val="00115795"/>
    <w:rsid w:val="0011613B"/>
    <w:rsid w:val="001163D6"/>
    <w:rsid w:val="0011693E"/>
    <w:rsid w:val="001170D6"/>
    <w:rsid w:val="001201E6"/>
    <w:rsid w:val="00120258"/>
    <w:rsid w:val="00120ABA"/>
    <w:rsid w:val="00120B9F"/>
    <w:rsid w:val="00120C35"/>
    <w:rsid w:val="00120D77"/>
    <w:rsid w:val="00120FFC"/>
    <w:rsid w:val="00121D0D"/>
    <w:rsid w:val="001221D3"/>
    <w:rsid w:val="001221DA"/>
    <w:rsid w:val="0012374E"/>
    <w:rsid w:val="00123F64"/>
    <w:rsid w:val="00124357"/>
    <w:rsid w:val="001254B2"/>
    <w:rsid w:val="00125F28"/>
    <w:rsid w:val="001264D8"/>
    <w:rsid w:val="0012677E"/>
    <w:rsid w:val="00126D7B"/>
    <w:rsid w:val="00126D92"/>
    <w:rsid w:val="001274E5"/>
    <w:rsid w:val="00127A53"/>
    <w:rsid w:val="001304F5"/>
    <w:rsid w:val="00130A0C"/>
    <w:rsid w:val="00131409"/>
    <w:rsid w:val="0013277C"/>
    <w:rsid w:val="0013332F"/>
    <w:rsid w:val="0013368D"/>
    <w:rsid w:val="00133A96"/>
    <w:rsid w:val="0013511A"/>
    <w:rsid w:val="00135C11"/>
    <w:rsid w:val="00135E40"/>
    <w:rsid w:val="0013627D"/>
    <w:rsid w:val="0013655C"/>
    <w:rsid w:val="00136952"/>
    <w:rsid w:val="001400EB"/>
    <w:rsid w:val="001407CD"/>
    <w:rsid w:val="00140A2F"/>
    <w:rsid w:val="0014156B"/>
    <w:rsid w:val="001417C0"/>
    <w:rsid w:val="00142102"/>
    <w:rsid w:val="00142AC8"/>
    <w:rsid w:val="00142B82"/>
    <w:rsid w:val="00142D70"/>
    <w:rsid w:val="00143EF2"/>
    <w:rsid w:val="001444DF"/>
    <w:rsid w:val="00144535"/>
    <w:rsid w:val="00144ADA"/>
    <w:rsid w:val="00144EEA"/>
    <w:rsid w:val="001464A3"/>
    <w:rsid w:val="00146AB3"/>
    <w:rsid w:val="00147E6E"/>
    <w:rsid w:val="00147FA8"/>
    <w:rsid w:val="00150ACA"/>
    <w:rsid w:val="0015119E"/>
    <w:rsid w:val="001513A6"/>
    <w:rsid w:val="00151D06"/>
    <w:rsid w:val="00152A3F"/>
    <w:rsid w:val="00152BDA"/>
    <w:rsid w:val="0015307B"/>
    <w:rsid w:val="00153241"/>
    <w:rsid w:val="00153CB0"/>
    <w:rsid w:val="00153E12"/>
    <w:rsid w:val="0015437F"/>
    <w:rsid w:val="001552B8"/>
    <w:rsid w:val="0015576B"/>
    <w:rsid w:val="00155D50"/>
    <w:rsid w:val="00156558"/>
    <w:rsid w:val="0015661E"/>
    <w:rsid w:val="00157137"/>
    <w:rsid w:val="00157609"/>
    <w:rsid w:val="0015792E"/>
    <w:rsid w:val="001579BF"/>
    <w:rsid w:val="00157CC8"/>
    <w:rsid w:val="00160031"/>
    <w:rsid w:val="001610A3"/>
    <w:rsid w:val="0016167F"/>
    <w:rsid w:val="00161977"/>
    <w:rsid w:val="00161F85"/>
    <w:rsid w:val="0016239E"/>
    <w:rsid w:val="0016273B"/>
    <w:rsid w:val="0016278D"/>
    <w:rsid w:val="00162820"/>
    <w:rsid w:val="00162DA3"/>
    <w:rsid w:val="001632CA"/>
    <w:rsid w:val="00163AFE"/>
    <w:rsid w:val="00163DB2"/>
    <w:rsid w:val="0016542C"/>
    <w:rsid w:val="00165E14"/>
    <w:rsid w:val="001675AE"/>
    <w:rsid w:val="00167715"/>
    <w:rsid w:val="00167C86"/>
    <w:rsid w:val="00167C9F"/>
    <w:rsid w:val="00167F47"/>
    <w:rsid w:val="001701EC"/>
    <w:rsid w:val="00170724"/>
    <w:rsid w:val="0017104A"/>
    <w:rsid w:val="001715CF"/>
    <w:rsid w:val="00172024"/>
    <w:rsid w:val="00172029"/>
    <w:rsid w:val="00172685"/>
    <w:rsid w:val="0017273A"/>
    <w:rsid w:val="001727C0"/>
    <w:rsid w:val="00172A0A"/>
    <w:rsid w:val="00172D10"/>
    <w:rsid w:val="00172F08"/>
    <w:rsid w:val="00172F31"/>
    <w:rsid w:val="0017331C"/>
    <w:rsid w:val="001749FA"/>
    <w:rsid w:val="00175463"/>
    <w:rsid w:val="00175C2A"/>
    <w:rsid w:val="00175D4C"/>
    <w:rsid w:val="0017606D"/>
    <w:rsid w:val="00176DFB"/>
    <w:rsid w:val="00176E9B"/>
    <w:rsid w:val="00177323"/>
    <w:rsid w:val="0018020A"/>
    <w:rsid w:val="00181681"/>
    <w:rsid w:val="00181C86"/>
    <w:rsid w:val="00181C99"/>
    <w:rsid w:val="00182156"/>
    <w:rsid w:val="00182B2C"/>
    <w:rsid w:val="00183296"/>
    <w:rsid w:val="00183785"/>
    <w:rsid w:val="00183FED"/>
    <w:rsid w:val="001846C0"/>
    <w:rsid w:val="00184C14"/>
    <w:rsid w:val="00184C8C"/>
    <w:rsid w:val="0018518C"/>
    <w:rsid w:val="00185225"/>
    <w:rsid w:val="00185463"/>
    <w:rsid w:val="00185D27"/>
    <w:rsid w:val="0018641E"/>
    <w:rsid w:val="00186881"/>
    <w:rsid w:val="00186AC5"/>
    <w:rsid w:val="00187022"/>
    <w:rsid w:val="001873F6"/>
    <w:rsid w:val="001876EF"/>
    <w:rsid w:val="001877A6"/>
    <w:rsid w:val="00187DCC"/>
    <w:rsid w:val="001900E4"/>
    <w:rsid w:val="001904BE"/>
    <w:rsid w:val="001906C9"/>
    <w:rsid w:val="00190931"/>
    <w:rsid w:val="00190AD5"/>
    <w:rsid w:val="001910D0"/>
    <w:rsid w:val="0019135C"/>
    <w:rsid w:val="00191DA9"/>
    <w:rsid w:val="001924A6"/>
    <w:rsid w:val="001927F1"/>
    <w:rsid w:val="0019294F"/>
    <w:rsid w:val="001929E2"/>
    <w:rsid w:val="00192D56"/>
    <w:rsid w:val="001948D5"/>
    <w:rsid w:val="00195298"/>
    <w:rsid w:val="001955A3"/>
    <w:rsid w:val="001956DF"/>
    <w:rsid w:val="00195E2C"/>
    <w:rsid w:val="00195E5E"/>
    <w:rsid w:val="00196FDA"/>
    <w:rsid w:val="00197090"/>
    <w:rsid w:val="00197DEF"/>
    <w:rsid w:val="001A00D7"/>
    <w:rsid w:val="001A08A7"/>
    <w:rsid w:val="001A0C24"/>
    <w:rsid w:val="001A0FA8"/>
    <w:rsid w:val="001A1509"/>
    <w:rsid w:val="001A213F"/>
    <w:rsid w:val="001A2543"/>
    <w:rsid w:val="001A2915"/>
    <w:rsid w:val="001A30C4"/>
    <w:rsid w:val="001A35F9"/>
    <w:rsid w:val="001A43E5"/>
    <w:rsid w:val="001A4C7B"/>
    <w:rsid w:val="001A5E8D"/>
    <w:rsid w:val="001A6507"/>
    <w:rsid w:val="001A66DE"/>
    <w:rsid w:val="001A68AD"/>
    <w:rsid w:val="001A6C9A"/>
    <w:rsid w:val="001A6F6A"/>
    <w:rsid w:val="001A7908"/>
    <w:rsid w:val="001B005C"/>
    <w:rsid w:val="001B095E"/>
    <w:rsid w:val="001B1224"/>
    <w:rsid w:val="001B1328"/>
    <w:rsid w:val="001B1421"/>
    <w:rsid w:val="001B1DB2"/>
    <w:rsid w:val="001B2921"/>
    <w:rsid w:val="001B2E1C"/>
    <w:rsid w:val="001B31D8"/>
    <w:rsid w:val="001B35DC"/>
    <w:rsid w:val="001B3646"/>
    <w:rsid w:val="001B36FC"/>
    <w:rsid w:val="001B3DAF"/>
    <w:rsid w:val="001B41B2"/>
    <w:rsid w:val="001B4261"/>
    <w:rsid w:val="001B4DAF"/>
    <w:rsid w:val="001B4DC4"/>
    <w:rsid w:val="001B5B2A"/>
    <w:rsid w:val="001B5CEF"/>
    <w:rsid w:val="001B679B"/>
    <w:rsid w:val="001B7E08"/>
    <w:rsid w:val="001B7E32"/>
    <w:rsid w:val="001C0972"/>
    <w:rsid w:val="001C0B5B"/>
    <w:rsid w:val="001C0B84"/>
    <w:rsid w:val="001C0BB4"/>
    <w:rsid w:val="001C0E3D"/>
    <w:rsid w:val="001C12EF"/>
    <w:rsid w:val="001C1E90"/>
    <w:rsid w:val="001C2133"/>
    <w:rsid w:val="001C2164"/>
    <w:rsid w:val="001C2560"/>
    <w:rsid w:val="001C2AF7"/>
    <w:rsid w:val="001C3018"/>
    <w:rsid w:val="001C3096"/>
    <w:rsid w:val="001C327D"/>
    <w:rsid w:val="001C3A0E"/>
    <w:rsid w:val="001C3BBC"/>
    <w:rsid w:val="001C3E40"/>
    <w:rsid w:val="001C3F5D"/>
    <w:rsid w:val="001C44C4"/>
    <w:rsid w:val="001C4B7A"/>
    <w:rsid w:val="001C5123"/>
    <w:rsid w:val="001C602C"/>
    <w:rsid w:val="001C6CA7"/>
    <w:rsid w:val="001C7091"/>
    <w:rsid w:val="001C7783"/>
    <w:rsid w:val="001C7B3B"/>
    <w:rsid w:val="001C7CD6"/>
    <w:rsid w:val="001C7E92"/>
    <w:rsid w:val="001D0426"/>
    <w:rsid w:val="001D09C4"/>
    <w:rsid w:val="001D0C2B"/>
    <w:rsid w:val="001D0D94"/>
    <w:rsid w:val="001D1322"/>
    <w:rsid w:val="001D1B4A"/>
    <w:rsid w:val="001D1D7E"/>
    <w:rsid w:val="001D2038"/>
    <w:rsid w:val="001D2616"/>
    <w:rsid w:val="001D2738"/>
    <w:rsid w:val="001D297D"/>
    <w:rsid w:val="001D33C4"/>
    <w:rsid w:val="001D37F3"/>
    <w:rsid w:val="001D3A18"/>
    <w:rsid w:val="001D45BC"/>
    <w:rsid w:val="001D4ADF"/>
    <w:rsid w:val="001D55D8"/>
    <w:rsid w:val="001D58C0"/>
    <w:rsid w:val="001D5963"/>
    <w:rsid w:val="001D5BE1"/>
    <w:rsid w:val="001D5C29"/>
    <w:rsid w:val="001D5D26"/>
    <w:rsid w:val="001D61C6"/>
    <w:rsid w:val="001D62D3"/>
    <w:rsid w:val="001D6642"/>
    <w:rsid w:val="001D6754"/>
    <w:rsid w:val="001D6950"/>
    <w:rsid w:val="001D7956"/>
    <w:rsid w:val="001E0040"/>
    <w:rsid w:val="001E134D"/>
    <w:rsid w:val="001E1649"/>
    <w:rsid w:val="001E18E0"/>
    <w:rsid w:val="001E18F8"/>
    <w:rsid w:val="001E20B4"/>
    <w:rsid w:val="001E2F2E"/>
    <w:rsid w:val="001E3503"/>
    <w:rsid w:val="001E4D94"/>
    <w:rsid w:val="001E552F"/>
    <w:rsid w:val="001E5999"/>
    <w:rsid w:val="001E5E23"/>
    <w:rsid w:val="001E6B75"/>
    <w:rsid w:val="001E72B9"/>
    <w:rsid w:val="001E7F0B"/>
    <w:rsid w:val="001F02ED"/>
    <w:rsid w:val="001F05F7"/>
    <w:rsid w:val="001F09EA"/>
    <w:rsid w:val="001F0DAC"/>
    <w:rsid w:val="001F0F38"/>
    <w:rsid w:val="001F1188"/>
    <w:rsid w:val="001F1363"/>
    <w:rsid w:val="001F2651"/>
    <w:rsid w:val="001F274D"/>
    <w:rsid w:val="001F3402"/>
    <w:rsid w:val="001F3894"/>
    <w:rsid w:val="001F3D67"/>
    <w:rsid w:val="001F3F0F"/>
    <w:rsid w:val="001F3FCE"/>
    <w:rsid w:val="001F40C7"/>
    <w:rsid w:val="001F4356"/>
    <w:rsid w:val="001F46DF"/>
    <w:rsid w:val="001F4DCF"/>
    <w:rsid w:val="001F5B11"/>
    <w:rsid w:val="001F6F2E"/>
    <w:rsid w:val="001F6F32"/>
    <w:rsid w:val="001F722B"/>
    <w:rsid w:val="001F72FB"/>
    <w:rsid w:val="001F731B"/>
    <w:rsid w:val="001F746A"/>
    <w:rsid w:val="001F787D"/>
    <w:rsid w:val="001F7B92"/>
    <w:rsid w:val="001F7C73"/>
    <w:rsid w:val="001F7D7F"/>
    <w:rsid w:val="001F7EF5"/>
    <w:rsid w:val="001F7F3F"/>
    <w:rsid w:val="001F7F8E"/>
    <w:rsid w:val="00200445"/>
    <w:rsid w:val="002006F8"/>
    <w:rsid w:val="00200F36"/>
    <w:rsid w:val="00201EB1"/>
    <w:rsid w:val="002026BE"/>
    <w:rsid w:val="002028A1"/>
    <w:rsid w:val="0020378D"/>
    <w:rsid w:val="00203930"/>
    <w:rsid w:val="00204AD8"/>
    <w:rsid w:val="0020508E"/>
    <w:rsid w:val="002050F5"/>
    <w:rsid w:val="0020539C"/>
    <w:rsid w:val="00205BA3"/>
    <w:rsid w:val="002063A3"/>
    <w:rsid w:val="00206448"/>
    <w:rsid w:val="00206A6F"/>
    <w:rsid w:val="002078E8"/>
    <w:rsid w:val="0021037D"/>
    <w:rsid w:val="00210496"/>
    <w:rsid w:val="00211134"/>
    <w:rsid w:val="002117F4"/>
    <w:rsid w:val="00211ECF"/>
    <w:rsid w:val="00211F17"/>
    <w:rsid w:val="00212A61"/>
    <w:rsid w:val="0021327C"/>
    <w:rsid w:val="002139AC"/>
    <w:rsid w:val="00214AA8"/>
    <w:rsid w:val="002151A9"/>
    <w:rsid w:val="0021533D"/>
    <w:rsid w:val="00215656"/>
    <w:rsid w:val="00215781"/>
    <w:rsid w:val="00215B2D"/>
    <w:rsid w:val="0021742B"/>
    <w:rsid w:val="00217879"/>
    <w:rsid w:val="00217F3F"/>
    <w:rsid w:val="00220117"/>
    <w:rsid w:val="00220375"/>
    <w:rsid w:val="002203D1"/>
    <w:rsid w:val="0022082A"/>
    <w:rsid w:val="00220851"/>
    <w:rsid w:val="00220CC7"/>
    <w:rsid w:val="00220FBA"/>
    <w:rsid w:val="00221458"/>
    <w:rsid w:val="00221825"/>
    <w:rsid w:val="00221E5B"/>
    <w:rsid w:val="00222105"/>
    <w:rsid w:val="0022231B"/>
    <w:rsid w:val="0022240B"/>
    <w:rsid w:val="00223E82"/>
    <w:rsid w:val="0022480F"/>
    <w:rsid w:val="0022491E"/>
    <w:rsid w:val="00224A1C"/>
    <w:rsid w:val="002250A8"/>
    <w:rsid w:val="002263E7"/>
    <w:rsid w:val="00226498"/>
    <w:rsid w:val="002267D0"/>
    <w:rsid w:val="00226F1A"/>
    <w:rsid w:val="00226F6C"/>
    <w:rsid w:val="0022770E"/>
    <w:rsid w:val="002277C5"/>
    <w:rsid w:val="002278A4"/>
    <w:rsid w:val="0022797A"/>
    <w:rsid w:val="00227AE0"/>
    <w:rsid w:val="0023063F"/>
    <w:rsid w:val="00230C42"/>
    <w:rsid w:val="0023159D"/>
    <w:rsid w:val="00231B38"/>
    <w:rsid w:val="00231D1E"/>
    <w:rsid w:val="0023222D"/>
    <w:rsid w:val="002322FF"/>
    <w:rsid w:val="00232A89"/>
    <w:rsid w:val="00233936"/>
    <w:rsid w:val="00233944"/>
    <w:rsid w:val="00233DE5"/>
    <w:rsid w:val="002346E9"/>
    <w:rsid w:val="00234A97"/>
    <w:rsid w:val="00235474"/>
    <w:rsid w:val="00235673"/>
    <w:rsid w:val="0023573C"/>
    <w:rsid w:val="00236567"/>
    <w:rsid w:val="002366FB"/>
    <w:rsid w:val="00236C27"/>
    <w:rsid w:val="00236FB3"/>
    <w:rsid w:val="00237310"/>
    <w:rsid w:val="002376C6"/>
    <w:rsid w:val="00237C5F"/>
    <w:rsid w:val="00237F21"/>
    <w:rsid w:val="00240319"/>
    <w:rsid w:val="00240487"/>
    <w:rsid w:val="0024066F"/>
    <w:rsid w:val="00240E3D"/>
    <w:rsid w:val="002415EC"/>
    <w:rsid w:val="00242052"/>
    <w:rsid w:val="0024284E"/>
    <w:rsid w:val="00242BD9"/>
    <w:rsid w:val="00242D40"/>
    <w:rsid w:val="00242D89"/>
    <w:rsid w:val="002435C5"/>
    <w:rsid w:val="0024366F"/>
    <w:rsid w:val="002438FA"/>
    <w:rsid w:val="00243ABC"/>
    <w:rsid w:val="00243CB8"/>
    <w:rsid w:val="00243F89"/>
    <w:rsid w:val="0024458C"/>
    <w:rsid w:val="002446CA"/>
    <w:rsid w:val="00246273"/>
    <w:rsid w:val="00246D18"/>
    <w:rsid w:val="00247A8F"/>
    <w:rsid w:val="00247BCF"/>
    <w:rsid w:val="002504CC"/>
    <w:rsid w:val="002506B0"/>
    <w:rsid w:val="00250FB9"/>
    <w:rsid w:val="00251132"/>
    <w:rsid w:val="0025144C"/>
    <w:rsid w:val="002514B1"/>
    <w:rsid w:val="0025192B"/>
    <w:rsid w:val="00252116"/>
    <w:rsid w:val="0025221D"/>
    <w:rsid w:val="00252409"/>
    <w:rsid w:val="00252A9B"/>
    <w:rsid w:val="00252AE3"/>
    <w:rsid w:val="00252C9E"/>
    <w:rsid w:val="002536CA"/>
    <w:rsid w:val="00253E34"/>
    <w:rsid w:val="002546D1"/>
    <w:rsid w:val="002547F3"/>
    <w:rsid w:val="00254B16"/>
    <w:rsid w:val="00256056"/>
    <w:rsid w:val="0025623A"/>
    <w:rsid w:val="002565DB"/>
    <w:rsid w:val="00256CF1"/>
    <w:rsid w:val="00257387"/>
    <w:rsid w:val="00260B23"/>
    <w:rsid w:val="002613FE"/>
    <w:rsid w:val="00261B0B"/>
    <w:rsid w:val="00261F1C"/>
    <w:rsid w:val="00262635"/>
    <w:rsid w:val="002626C4"/>
    <w:rsid w:val="0026277F"/>
    <w:rsid w:val="00262932"/>
    <w:rsid w:val="002629B9"/>
    <w:rsid w:val="00262E2E"/>
    <w:rsid w:val="00263097"/>
    <w:rsid w:val="002637CF"/>
    <w:rsid w:val="002637EB"/>
    <w:rsid w:val="00263CD5"/>
    <w:rsid w:val="00264229"/>
    <w:rsid w:val="00264F00"/>
    <w:rsid w:val="00265045"/>
    <w:rsid w:val="002651B5"/>
    <w:rsid w:val="002654CC"/>
    <w:rsid w:val="00265594"/>
    <w:rsid w:val="00265999"/>
    <w:rsid w:val="00266051"/>
    <w:rsid w:val="0026624D"/>
    <w:rsid w:val="00266F95"/>
    <w:rsid w:val="00267397"/>
    <w:rsid w:val="0027051A"/>
    <w:rsid w:val="00270C0A"/>
    <w:rsid w:val="002715D7"/>
    <w:rsid w:val="002717E7"/>
    <w:rsid w:val="00271FB8"/>
    <w:rsid w:val="002730A3"/>
    <w:rsid w:val="002732D2"/>
    <w:rsid w:val="0027361D"/>
    <w:rsid w:val="00273621"/>
    <w:rsid w:val="00273A42"/>
    <w:rsid w:val="00273F29"/>
    <w:rsid w:val="00274069"/>
    <w:rsid w:val="002747F8"/>
    <w:rsid w:val="002748E8"/>
    <w:rsid w:val="00274E39"/>
    <w:rsid w:val="00274F03"/>
    <w:rsid w:val="0027538C"/>
    <w:rsid w:val="002753AB"/>
    <w:rsid w:val="002755D6"/>
    <w:rsid w:val="002756E5"/>
    <w:rsid w:val="00275EF7"/>
    <w:rsid w:val="00276059"/>
    <w:rsid w:val="0027631D"/>
    <w:rsid w:val="0027641B"/>
    <w:rsid w:val="00276DF3"/>
    <w:rsid w:val="00276E58"/>
    <w:rsid w:val="00280ECC"/>
    <w:rsid w:val="0028125B"/>
    <w:rsid w:val="0028146F"/>
    <w:rsid w:val="0028170E"/>
    <w:rsid w:val="00281883"/>
    <w:rsid w:val="00281AE2"/>
    <w:rsid w:val="00281CC6"/>
    <w:rsid w:val="00282616"/>
    <w:rsid w:val="00282AC1"/>
    <w:rsid w:val="00282BBA"/>
    <w:rsid w:val="00282D81"/>
    <w:rsid w:val="00283FD3"/>
    <w:rsid w:val="002841FB"/>
    <w:rsid w:val="002845DC"/>
    <w:rsid w:val="00284A22"/>
    <w:rsid w:val="002855CC"/>
    <w:rsid w:val="002856A8"/>
    <w:rsid w:val="002863AF"/>
    <w:rsid w:val="00286668"/>
    <w:rsid w:val="002877B3"/>
    <w:rsid w:val="00290221"/>
    <w:rsid w:val="0029052B"/>
    <w:rsid w:val="00290D83"/>
    <w:rsid w:val="0029110E"/>
    <w:rsid w:val="0029201A"/>
    <w:rsid w:val="002938D3"/>
    <w:rsid w:val="00293E7D"/>
    <w:rsid w:val="002948FD"/>
    <w:rsid w:val="002949CC"/>
    <w:rsid w:val="0029551F"/>
    <w:rsid w:val="00295A84"/>
    <w:rsid w:val="00295F27"/>
    <w:rsid w:val="00295F47"/>
    <w:rsid w:val="00296523"/>
    <w:rsid w:val="00296539"/>
    <w:rsid w:val="002965DA"/>
    <w:rsid w:val="00296D94"/>
    <w:rsid w:val="00297382"/>
    <w:rsid w:val="0029765A"/>
    <w:rsid w:val="002978FA"/>
    <w:rsid w:val="002A0311"/>
    <w:rsid w:val="002A05B6"/>
    <w:rsid w:val="002A0E15"/>
    <w:rsid w:val="002A1D11"/>
    <w:rsid w:val="002A217D"/>
    <w:rsid w:val="002A27FF"/>
    <w:rsid w:val="002A2ECD"/>
    <w:rsid w:val="002A2F50"/>
    <w:rsid w:val="002A3066"/>
    <w:rsid w:val="002A389E"/>
    <w:rsid w:val="002A4358"/>
    <w:rsid w:val="002A54C7"/>
    <w:rsid w:val="002A5A49"/>
    <w:rsid w:val="002A664C"/>
    <w:rsid w:val="002A680D"/>
    <w:rsid w:val="002A6A8F"/>
    <w:rsid w:val="002A6FF5"/>
    <w:rsid w:val="002A70C6"/>
    <w:rsid w:val="002A727C"/>
    <w:rsid w:val="002B01BC"/>
    <w:rsid w:val="002B0267"/>
    <w:rsid w:val="002B0748"/>
    <w:rsid w:val="002B1015"/>
    <w:rsid w:val="002B126A"/>
    <w:rsid w:val="002B1430"/>
    <w:rsid w:val="002B1CEC"/>
    <w:rsid w:val="002B1CF3"/>
    <w:rsid w:val="002B1F5D"/>
    <w:rsid w:val="002B2211"/>
    <w:rsid w:val="002B233E"/>
    <w:rsid w:val="002B2860"/>
    <w:rsid w:val="002B29B3"/>
    <w:rsid w:val="002B3399"/>
    <w:rsid w:val="002B36F2"/>
    <w:rsid w:val="002B386C"/>
    <w:rsid w:val="002B3DF5"/>
    <w:rsid w:val="002B3F1D"/>
    <w:rsid w:val="002B42FA"/>
    <w:rsid w:val="002B491E"/>
    <w:rsid w:val="002B4938"/>
    <w:rsid w:val="002B5000"/>
    <w:rsid w:val="002B564F"/>
    <w:rsid w:val="002B5681"/>
    <w:rsid w:val="002B5859"/>
    <w:rsid w:val="002B64FA"/>
    <w:rsid w:val="002B65A2"/>
    <w:rsid w:val="002B65FE"/>
    <w:rsid w:val="002B6964"/>
    <w:rsid w:val="002B6BB3"/>
    <w:rsid w:val="002B6E27"/>
    <w:rsid w:val="002B7420"/>
    <w:rsid w:val="002B7711"/>
    <w:rsid w:val="002B7F83"/>
    <w:rsid w:val="002C090C"/>
    <w:rsid w:val="002C0E2D"/>
    <w:rsid w:val="002C0FEC"/>
    <w:rsid w:val="002C1083"/>
    <w:rsid w:val="002C1334"/>
    <w:rsid w:val="002C1E57"/>
    <w:rsid w:val="002C1EC7"/>
    <w:rsid w:val="002C1F13"/>
    <w:rsid w:val="002C215A"/>
    <w:rsid w:val="002C22D5"/>
    <w:rsid w:val="002C2B2F"/>
    <w:rsid w:val="002C2C1D"/>
    <w:rsid w:val="002C3A31"/>
    <w:rsid w:val="002C43CE"/>
    <w:rsid w:val="002C4FEE"/>
    <w:rsid w:val="002C52D7"/>
    <w:rsid w:val="002C56FD"/>
    <w:rsid w:val="002C5C95"/>
    <w:rsid w:val="002C5D79"/>
    <w:rsid w:val="002C5E38"/>
    <w:rsid w:val="002C60FE"/>
    <w:rsid w:val="002C627E"/>
    <w:rsid w:val="002C64DB"/>
    <w:rsid w:val="002C717D"/>
    <w:rsid w:val="002C74C8"/>
    <w:rsid w:val="002C7549"/>
    <w:rsid w:val="002C75A4"/>
    <w:rsid w:val="002C75C1"/>
    <w:rsid w:val="002C7B4C"/>
    <w:rsid w:val="002C7D23"/>
    <w:rsid w:val="002D1A9C"/>
    <w:rsid w:val="002D1D85"/>
    <w:rsid w:val="002D251B"/>
    <w:rsid w:val="002D25DB"/>
    <w:rsid w:val="002D276F"/>
    <w:rsid w:val="002D29FE"/>
    <w:rsid w:val="002D2A4F"/>
    <w:rsid w:val="002D2D5D"/>
    <w:rsid w:val="002D2F10"/>
    <w:rsid w:val="002D2F1A"/>
    <w:rsid w:val="002D34F0"/>
    <w:rsid w:val="002D45B1"/>
    <w:rsid w:val="002D4605"/>
    <w:rsid w:val="002D476B"/>
    <w:rsid w:val="002D47B8"/>
    <w:rsid w:val="002D4E58"/>
    <w:rsid w:val="002D4F63"/>
    <w:rsid w:val="002D51DA"/>
    <w:rsid w:val="002D54DC"/>
    <w:rsid w:val="002D55D4"/>
    <w:rsid w:val="002D55E8"/>
    <w:rsid w:val="002D57CF"/>
    <w:rsid w:val="002D5993"/>
    <w:rsid w:val="002D5C82"/>
    <w:rsid w:val="002D6141"/>
    <w:rsid w:val="002D6182"/>
    <w:rsid w:val="002D6F81"/>
    <w:rsid w:val="002D7303"/>
    <w:rsid w:val="002D76C9"/>
    <w:rsid w:val="002D7970"/>
    <w:rsid w:val="002D7F21"/>
    <w:rsid w:val="002E03EF"/>
    <w:rsid w:val="002E0DDA"/>
    <w:rsid w:val="002E1D35"/>
    <w:rsid w:val="002E1DE0"/>
    <w:rsid w:val="002E21B1"/>
    <w:rsid w:val="002E32B8"/>
    <w:rsid w:val="002E3C38"/>
    <w:rsid w:val="002E414F"/>
    <w:rsid w:val="002E44D8"/>
    <w:rsid w:val="002E4E63"/>
    <w:rsid w:val="002E51D6"/>
    <w:rsid w:val="002E54A0"/>
    <w:rsid w:val="002E56BC"/>
    <w:rsid w:val="002E59C3"/>
    <w:rsid w:val="002E5B23"/>
    <w:rsid w:val="002E69EC"/>
    <w:rsid w:val="002E7FD3"/>
    <w:rsid w:val="002F0355"/>
    <w:rsid w:val="002F12BD"/>
    <w:rsid w:val="002F15E8"/>
    <w:rsid w:val="002F1E1B"/>
    <w:rsid w:val="002F22AA"/>
    <w:rsid w:val="002F2799"/>
    <w:rsid w:val="002F2B43"/>
    <w:rsid w:val="002F2D44"/>
    <w:rsid w:val="002F3373"/>
    <w:rsid w:val="002F3513"/>
    <w:rsid w:val="002F48FC"/>
    <w:rsid w:val="002F4D93"/>
    <w:rsid w:val="002F4DC3"/>
    <w:rsid w:val="002F51CF"/>
    <w:rsid w:val="002F5EB3"/>
    <w:rsid w:val="002F62A0"/>
    <w:rsid w:val="002F6C26"/>
    <w:rsid w:val="002F6D80"/>
    <w:rsid w:val="002F7463"/>
    <w:rsid w:val="002F78F6"/>
    <w:rsid w:val="002F7B44"/>
    <w:rsid w:val="003005C4"/>
    <w:rsid w:val="0030083D"/>
    <w:rsid w:val="00300979"/>
    <w:rsid w:val="00300A2A"/>
    <w:rsid w:val="00301037"/>
    <w:rsid w:val="0030103A"/>
    <w:rsid w:val="00301704"/>
    <w:rsid w:val="003018C3"/>
    <w:rsid w:val="00301AA6"/>
    <w:rsid w:val="00301C5A"/>
    <w:rsid w:val="00302473"/>
    <w:rsid w:val="003024D2"/>
    <w:rsid w:val="0030329C"/>
    <w:rsid w:val="00303E47"/>
    <w:rsid w:val="003056CE"/>
    <w:rsid w:val="0030571F"/>
    <w:rsid w:val="00305797"/>
    <w:rsid w:val="00305DFE"/>
    <w:rsid w:val="0030646F"/>
    <w:rsid w:val="00306C2F"/>
    <w:rsid w:val="00306EC9"/>
    <w:rsid w:val="00307745"/>
    <w:rsid w:val="003104D6"/>
    <w:rsid w:val="003105C9"/>
    <w:rsid w:val="00310C04"/>
    <w:rsid w:val="00311490"/>
    <w:rsid w:val="0031157F"/>
    <w:rsid w:val="00311F6E"/>
    <w:rsid w:val="0031253E"/>
    <w:rsid w:val="00312792"/>
    <w:rsid w:val="00312E4F"/>
    <w:rsid w:val="003130DA"/>
    <w:rsid w:val="00313375"/>
    <w:rsid w:val="003133AD"/>
    <w:rsid w:val="00313523"/>
    <w:rsid w:val="00314042"/>
    <w:rsid w:val="00314A97"/>
    <w:rsid w:val="00315A15"/>
    <w:rsid w:val="00316153"/>
    <w:rsid w:val="00316429"/>
    <w:rsid w:val="003165B3"/>
    <w:rsid w:val="00316A58"/>
    <w:rsid w:val="003172FE"/>
    <w:rsid w:val="00317452"/>
    <w:rsid w:val="00317546"/>
    <w:rsid w:val="0031776B"/>
    <w:rsid w:val="003178A3"/>
    <w:rsid w:val="00320858"/>
    <w:rsid w:val="00320BAF"/>
    <w:rsid w:val="00320BD6"/>
    <w:rsid w:val="00320BDF"/>
    <w:rsid w:val="00320CAC"/>
    <w:rsid w:val="00320F8B"/>
    <w:rsid w:val="003210FE"/>
    <w:rsid w:val="003213DE"/>
    <w:rsid w:val="003218E6"/>
    <w:rsid w:val="003219F0"/>
    <w:rsid w:val="00321CD8"/>
    <w:rsid w:val="003222B8"/>
    <w:rsid w:val="00322541"/>
    <w:rsid w:val="00323351"/>
    <w:rsid w:val="00323473"/>
    <w:rsid w:val="003239B8"/>
    <w:rsid w:val="00324027"/>
    <w:rsid w:val="0032407E"/>
    <w:rsid w:val="00324838"/>
    <w:rsid w:val="00324B8D"/>
    <w:rsid w:val="0032658E"/>
    <w:rsid w:val="00326B4D"/>
    <w:rsid w:val="00326D3E"/>
    <w:rsid w:val="00327545"/>
    <w:rsid w:val="003275E8"/>
    <w:rsid w:val="0032774F"/>
    <w:rsid w:val="00327B5E"/>
    <w:rsid w:val="00327D43"/>
    <w:rsid w:val="00327DE9"/>
    <w:rsid w:val="00330678"/>
    <w:rsid w:val="0033088E"/>
    <w:rsid w:val="00330C2A"/>
    <w:rsid w:val="00330CD4"/>
    <w:rsid w:val="003319ED"/>
    <w:rsid w:val="00332B71"/>
    <w:rsid w:val="00333329"/>
    <w:rsid w:val="00333FB2"/>
    <w:rsid w:val="00334293"/>
    <w:rsid w:val="00334524"/>
    <w:rsid w:val="0033456F"/>
    <w:rsid w:val="00334B78"/>
    <w:rsid w:val="00335138"/>
    <w:rsid w:val="003355A5"/>
    <w:rsid w:val="00335DFD"/>
    <w:rsid w:val="003360EC"/>
    <w:rsid w:val="0033649F"/>
    <w:rsid w:val="0033674A"/>
    <w:rsid w:val="00336DFC"/>
    <w:rsid w:val="00336E52"/>
    <w:rsid w:val="00336F80"/>
    <w:rsid w:val="003378FE"/>
    <w:rsid w:val="00337FAA"/>
    <w:rsid w:val="003408A5"/>
    <w:rsid w:val="00340DC1"/>
    <w:rsid w:val="00341AF3"/>
    <w:rsid w:val="00341DD2"/>
    <w:rsid w:val="00342197"/>
    <w:rsid w:val="003424A7"/>
    <w:rsid w:val="00342935"/>
    <w:rsid w:val="00342F2B"/>
    <w:rsid w:val="0034317D"/>
    <w:rsid w:val="0034371B"/>
    <w:rsid w:val="00344163"/>
    <w:rsid w:val="00345749"/>
    <w:rsid w:val="0034585E"/>
    <w:rsid w:val="00345897"/>
    <w:rsid w:val="00346784"/>
    <w:rsid w:val="00346A15"/>
    <w:rsid w:val="00347AD4"/>
    <w:rsid w:val="00347B0B"/>
    <w:rsid w:val="00347CA5"/>
    <w:rsid w:val="003506D5"/>
    <w:rsid w:val="00350AA0"/>
    <w:rsid w:val="00350C48"/>
    <w:rsid w:val="00350E21"/>
    <w:rsid w:val="003511AD"/>
    <w:rsid w:val="003513FC"/>
    <w:rsid w:val="0035148D"/>
    <w:rsid w:val="00353258"/>
    <w:rsid w:val="003533C5"/>
    <w:rsid w:val="0035374B"/>
    <w:rsid w:val="00353975"/>
    <w:rsid w:val="003539F4"/>
    <w:rsid w:val="003539FA"/>
    <w:rsid w:val="00353ADA"/>
    <w:rsid w:val="00353E6B"/>
    <w:rsid w:val="00354131"/>
    <w:rsid w:val="00354437"/>
    <w:rsid w:val="00354689"/>
    <w:rsid w:val="003549A6"/>
    <w:rsid w:val="00354AF9"/>
    <w:rsid w:val="00354B37"/>
    <w:rsid w:val="00354FC6"/>
    <w:rsid w:val="00355144"/>
    <w:rsid w:val="003556D0"/>
    <w:rsid w:val="003574AF"/>
    <w:rsid w:val="00360716"/>
    <w:rsid w:val="00360751"/>
    <w:rsid w:val="00360C20"/>
    <w:rsid w:val="00360DC0"/>
    <w:rsid w:val="00361232"/>
    <w:rsid w:val="0036174D"/>
    <w:rsid w:val="0036191A"/>
    <w:rsid w:val="00362B60"/>
    <w:rsid w:val="00363278"/>
    <w:rsid w:val="0036347A"/>
    <w:rsid w:val="003639F8"/>
    <w:rsid w:val="00363C18"/>
    <w:rsid w:val="00363D6A"/>
    <w:rsid w:val="003641CA"/>
    <w:rsid w:val="003641F9"/>
    <w:rsid w:val="003645D3"/>
    <w:rsid w:val="003646F5"/>
    <w:rsid w:val="00364F8F"/>
    <w:rsid w:val="00365614"/>
    <w:rsid w:val="00365C29"/>
    <w:rsid w:val="00365F59"/>
    <w:rsid w:val="003660B6"/>
    <w:rsid w:val="003661DE"/>
    <w:rsid w:val="00366330"/>
    <w:rsid w:val="003663DB"/>
    <w:rsid w:val="00367818"/>
    <w:rsid w:val="00367997"/>
    <w:rsid w:val="00367C29"/>
    <w:rsid w:val="00370148"/>
    <w:rsid w:val="00370483"/>
    <w:rsid w:val="00370797"/>
    <w:rsid w:val="00370F68"/>
    <w:rsid w:val="003716EA"/>
    <w:rsid w:val="00371C52"/>
    <w:rsid w:val="00371CA9"/>
    <w:rsid w:val="003720F2"/>
    <w:rsid w:val="003723B1"/>
    <w:rsid w:val="003734CB"/>
    <w:rsid w:val="00373748"/>
    <w:rsid w:val="003738B3"/>
    <w:rsid w:val="00373AB3"/>
    <w:rsid w:val="00373B5C"/>
    <w:rsid w:val="00374013"/>
    <w:rsid w:val="00374181"/>
    <w:rsid w:val="003741B2"/>
    <w:rsid w:val="0037506F"/>
    <w:rsid w:val="003752B4"/>
    <w:rsid w:val="003755D5"/>
    <w:rsid w:val="00375977"/>
    <w:rsid w:val="00375FC3"/>
    <w:rsid w:val="00376101"/>
    <w:rsid w:val="0037667E"/>
    <w:rsid w:val="0037686A"/>
    <w:rsid w:val="003771A8"/>
    <w:rsid w:val="003773A9"/>
    <w:rsid w:val="00377617"/>
    <w:rsid w:val="00380405"/>
    <w:rsid w:val="00380652"/>
    <w:rsid w:val="003816DC"/>
    <w:rsid w:val="003817D5"/>
    <w:rsid w:val="00381C97"/>
    <w:rsid w:val="00381E79"/>
    <w:rsid w:val="003821E7"/>
    <w:rsid w:val="0038243C"/>
    <w:rsid w:val="0038283E"/>
    <w:rsid w:val="00382BFC"/>
    <w:rsid w:val="00383048"/>
    <w:rsid w:val="00383334"/>
    <w:rsid w:val="00383C3F"/>
    <w:rsid w:val="003840F4"/>
    <w:rsid w:val="003841BD"/>
    <w:rsid w:val="00384652"/>
    <w:rsid w:val="0038478E"/>
    <w:rsid w:val="00384C2B"/>
    <w:rsid w:val="00384F65"/>
    <w:rsid w:val="0038569F"/>
    <w:rsid w:val="003859A6"/>
    <w:rsid w:val="00386269"/>
    <w:rsid w:val="003863BD"/>
    <w:rsid w:val="003866AA"/>
    <w:rsid w:val="00386707"/>
    <w:rsid w:val="0038717D"/>
    <w:rsid w:val="00387209"/>
    <w:rsid w:val="00387828"/>
    <w:rsid w:val="00387AA0"/>
    <w:rsid w:val="00387CA3"/>
    <w:rsid w:val="00390C4A"/>
    <w:rsid w:val="00390D5C"/>
    <w:rsid w:val="0039182A"/>
    <w:rsid w:val="00391CD8"/>
    <w:rsid w:val="0039201C"/>
    <w:rsid w:val="003929A8"/>
    <w:rsid w:val="003929D1"/>
    <w:rsid w:val="00392CDF"/>
    <w:rsid w:val="00392D0A"/>
    <w:rsid w:val="003935F8"/>
    <w:rsid w:val="00394100"/>
    <w:rsid w:val="0039446B"/>
    <w:rsid w:val="003947A0"/>
    <w:rsid w:val="00394D74"/>
    <w:rsid w:val="003955FB"/>
    <w:rsid w:val="00395D25"/>
    <w:rsid w:val="00396532"/>
    <w:rsid w:val="00396DCE"/>
    <w:rsid w:val="00397274"/>
    <w:rsid w:val="003976EA"/>
    <w:rsid w:val="00397E71"/>
    <w:rsid w:val="003A06F5"/>
    <w:rsid w:val="003A1671"/>
    <w:rsid w:val="003A1728"/>
    <w:rsid w:val="003A1A42"/>
    <w:rsid w:val="003A22F6"/>
    <w:rsid w:val="003A2BE7"/>
    <w:rsid w:val="003A38CE"/>
    <w:rsid w:val="003A3A70"/>
    <w:rsid w:val="003A3D35"/>
    <w:rsid w:val="003A3D66"/>
    <w:rsid w:val="003A41B5"/>
    <w:rsid w:val="003A4482"/>
    <w:rsid w:val="003A4638"/>
    <w:rsid w:val="003A47F3"/>
    <w:rsid w:val="003A4823"/>
    <w:rsid w:val="003A4C57"/>
    <w:rsid w:val="003A555E"/>
    <w:rsid w:val="003A5C2C"/>
    <w:rsid w:val="003A5CB0"/>
    <w:rsid w:val="003A6005"/>
    <w:rsid w:val="003A687F"/>
    <w:rsid w:val="003A6E5C"/>
    <w:rsid w:val="003B05B7"/>
    <w:rsid w:val="003B07E1"/>
    <w:rsid w:val="003B0811"/>
    <w:rsid w:val="003B0BFB"/>
    <w:rsid w:val="003B10FB"/>
    <w:rsid w:val="003B11DD"/>
    <w:rsid w:val="003B13AA"/>
    <w:rsid w:val="003B197F"/>
    <w:rsid w:val="003B1C0E"/>
    <w:rsid w:val="003B2C27"/>
    <w:rsid w:val="003B301A"/>
    <w:rsid w:val="003B3AA5"/>
    <w:rsid w:val="003B3C82"/>
    <w:rsid w:val="003B4F38"/>
    <w:rsid w:val="003B4F54"/>
    <w:rsid w:val="003B5F94"/>
    <w:rsid w:val="003B69C3"/>
    <w:rsid w:val="003B6A04"/>
    <w:rsid w:val="003B6DA1"/>
    <w:rsid w:val="003B7044"/>
    <w:rsid w:val="003B72EE"/>
    <w:rsid w:val="003C00E5"/>
    <w:rsid w:val="003C02BB"/>
    <w:rsid w:val="003C0441"/>
    <w:rsid w:val="003C18A1"/>
    <w:rsid w:val="003C2066"/>
    <w:rsid w:val="003C2C33"/>
    <w:rsid w:val="003C3121"/>
    <w:rsid w:val="003C3301"/>
    <w:rsid w:val="003C3583"/>
    <w:rsid w:val="003C399F"/>
    <w:rsid w:val="003C3F21"/>
    <w:rsid w:val="003C3F6A"/>
    <w:rsid w:val="003C42E2"/>
    <w:rsid w:val="003C43F7"/>
    <w:rsid w:val="003C6319"/>
    <w:rsid w:val="003C6608"/>
    <w:rsid w:val="003C662F"/>
    <w:rsid w:val="003C698D"/>
    <w:rsid w:val="003C6BD4"/>
    <w:rsid w:val="003C7C2B"/>
    <w:rsid w:val="003C7CB7"/>
    <w:rsid w:val="003D00C0"/>
    <w:rsid w:val="003D0918"/>
    <w:rsid w:val="003D09A3"/>
    <w:rsid w:val="003D0AC2"/>
    <w:rsid w:val="003D0DAA"/>
    <w:rsid w:val="003D1004"/>
    <w:rsid w:val="003D1456"/>
    <w:rsid w:val="003D2D9B"/>
    <w:rsid w:val="003D2EBE"/>
    <w:rsid w:val="003D38A4"/>
    <w:rsid w:val="003D4039"/>
    <w:rsid w:val="003D4353"/>
    <w:rsid w:val="003D4476"/>
    <w:rsid w:val="003D44C2"/>
    <w:rsid w:val="003D4529"/>
    <w:rsid w:val="003D46A1"/>
    <w:rsid w:val="003D4BA2"/>
    <w:rsid w:val="003D4FA7"/>
    <w:rsid w:val="003D4FF2"/>
    <w:rsid w:val="003D5467"/>
    <w:rsid w:val="003D564A"/>
    <w:rsid w:val="003D5732"/>
    <w:rsid w:val="003D5DFA"/>
    <w:rsid w:val="003D5E16"/>
    <w:rsid w:val="003D66E1"/>
    <w:rsid w:val="003D7033"/>
    <w:rsid w:val="003D7197"/>
    <w:rsid w:val="003D7C1E"/>
    <w:rsid w:val="003D7F73"/>
    <w:rsid w:val="003E0C51"/>
    <w:rsid w:val="003E0FF3"/>
    <w:rsid w:val="003E1AC4"/>
    <w:rsid w:val="003E249F"/>
    <w:rsid w:val="003E26CC"/>
    <w:rsid w:val="003E2EE7"/>
    <w:rsid w:val="003E2FDA"/>
    <w:rsid w:val="003E3559"/>
    <w:rsid w:val="003E36FF"/>
    <w:rsid w:val="003E3C8B"/>
    <w:rsid w:val="003E48E3"/>
    <w:rsid w:val="003E493C"/>
    <w:rsid w:val="003E4A49"/>
    <w:rsid w:val="003E4D30"/>
    <w:rsid w:val="003E4F81"/>
    <w:rsid w:val="003E50E4"/>
    <w:rsid w:val="003E5848"/>
    <w:rsid w:val="003E5CCD"/>
    <w:rsid w:val="003E6046"/>
    <w:rsid w:val="003E64F8"/>
    <w:rsid w:val="003E69A1"/>
    <w:rsid w:val="003E6A18"/>
    <w:rsid w:val="003E6AD4"/>
    <w:rsid w:val="003E70CD"/>
    <w:rsid w:val="003E714E"/>
    <w:rsid w:val="003E767E"/>
    <w:rsid w:val="003E782A"/>
    <w:rsid w:val="003E7869"/>
    <w:rsid w:val="003E7CBC"/>
    <w:rsid w:val="003E7E00"/>
    <w:rsid w:val="003F00BE"/>
    <w:rsid w:val="003F0206"/>
    <w:rsid w:val="003F05C7"/>
    <w:rsid w:val="003F0642"/>
    <w:rsid w:val="003F0808"/>
    <w:rsid w:val="003F080D"/>
    <w:rsid w:val="003F0971"/>
    <w:rsid w:val="003F0FFD"/>
    <w:rsid w:val="003F1098"/>
    <w:rsid w:val="003F1255"/>
    <w:rsid w:val="003F192F"/>
    <w:rsid w:val="003F195B"/>
    <w:rsid w:val="003F1C71"/>
    <w:rsid w:val="003F2303"/>
    <w:rsid w:val="003F25ED"/>
    <w:rsid w:val="003F2742"/>
    <w:rsid w:val="003F2994"/>
    <w:rsid w:val="003F374C"/>
    <w:rsid w:val="003F5299"/>
    <w:rsid w:val="003F578C"/>
    <w:rsid w:val="003F5B35"/>
    <w:rsid w:val="003F5DEF"/>
    <w:rsid w:val="003F613A"/>
    <w:rsid w:val="003F6429"/>
    <w:rsid w:val="003F6EE6"/>
    <w:rsid w:val="003F7131"/>
    <w:rsid w:val="003F78B5"/>
    <w:rsid w:val="00400188"/>
    <w:rsid w:val="0040035A"/>
    <w:rsid w:val="00400EF2"/>
    <w:rsid w:val="004015E4"/>
    <w:rsid w:val="00401DE9"/>
    <w:rsid w:val="004020EB"/>
    <w:rsid w:val="00402F44"/>
    <w:rsid w:val="00403130"/>
    <w:rsid w:val="00403DAB"/>
    <w:rsid w:val="004044FB"/>
    <w:rsid w:val="00404990"/>
    <w:rsid w:val="00404DC6"/>
    <w:rsid w:val="00405674"/>
    <w:rsid w:val="0040569A"/>
    <w:rsid w:val="00405ED1"/>
    <w:rsid w:val="00406335"/>
    <w:rsid w:val="00406618"/>
    <w:rsid w:val="00406873"/>
    <w:rsid w:val="004074B5"/>
    <w:rsid w:val="0040750B"/>
    <w:rsid w:val="00407654"/>
    <w:rsid w:val="00407937"/>
    <w:rsid w:val="00407C7B"/>
    <w:rsid w:val="00407D02"/>
    <w:rsid w:val="00407F6E"/>
    <w:rsid w:val="0041147D"/>
    <w:rsid w:val="004118A3"/>
    <w:rsid w:val="004118E4"/>
    <w:rsid w:val="00411E05"/>
    <w:rsid w:val="004122EC"/>
    <w:rsid w:val="00412ABB"/>
    <w:rsid w:val="004137A9"/>
    <w:rsid w:val="004137D7"/>
    <w:rsid w:val="00413980"/>
    <w:rsid w:val="0041452D"/>
    <w:rsid w:val="00414644"/>
    <w:rsid w:val="004150F1"/>
    <w:rsid w:val="00416102"/>
    <w:rsid w:val="004161BE"/>
    <w:rsid w:val="004165BB"/>
    <w:rsid w:val="00416B1B"/>
    <w:rsid w:val="00417626"/>
    <w:rsid w:val="00417C15"/>
    <w:rsid w:val="00417D00"/>
    <w:rsid w:val="00420A44"/>
    <w:rsid w:val="00420BF0"/>
    <w:rsid w:val="004225B6"/>
    <w:rsid w:val="004227BB"/>
    <w:rsid w:val="00422ABE"/>
    <w:rsid w:val="00422DE9"/>
    <w:rsid w:val="00423E01"/>
    <w:rsid w:val="004246BE"/>
    <w:rsid w:val="00424D84"/>
    <w:rsid w:val="00425266"/>
    <w:rsid w:val="00425735"/>
    <w:rsid w:val="00425916"/>
    <w:rsid w:val="00426528"/>
    <w:rsid w:val="00426B04"/>
    <w:rsid w:val="00426DC9"/>
    <w:rsid w:val="0042775A"/>
    <w:rsid w:val="004279EF"/>
    <w:rsid w:val="00427DF2"/>
    <w:rsid w:val="00430B39"/>
    <w:rsid w:val="00430F71"/>
    <w:rsid w:val="00431E60"/>
    <w:rsid w:val="00432D1C"/>
    <w:rsid w:val="00432F17"/>
    <w:rsid w:val="00433EBC"/>
    <w:rsid w:val="004347CB"/>
    <w:rsid w:val="00434BC5"/>
    <w:rsid w:val="00434CB4"/>
    <w:rsid w:val="00435DB6"/>
    <w:rsid w:val="00436AB1"/>
    <w:rsid w:val="00436BAF"/>
    <w:rsid w:val="00436CBE"/>
    <w:rsid w:val="00437574"/>
    <w:rsid w:val="00437789"/>
    <w:rsid w:val="00437E25"/>
    <w:rsid w:val="00437FF4"/>
    <w:rsid w:val="0044028E"/>
    <w:rsid w:val="004406C8"/>
    <w:rsid w:val="004409AB"/>
    <w:rsid w:val="00440C8D"/>
    <w:rsid w:val="0044141C"/>
    <w:rsid w:val="00441488"/>
    <w:rsid w:val="004414EB"/>
    <w:rsid w:val="00441A25"/>
    <w:rsid w:val="004421BC"/>
    <w:rsid w:val="004421CA"/>
    <w:rsid w:val="00442A3C"/>
    <w:rsid w:val="0044395F"/>
    <w:rsid w:val="00443EF9"/>
    <w:rsid w:val="004445FA"/>
    <w:rsid w:val="00444688"/>
    <w:rsid w:val="004447B7"/>
    <w:rsid w:val="004453D8"/>
    <w:rsid w:val="00445905"/>
    <w:rsid w:val="004464A6"/>
    <w:rsid w:val="0044655B"/>
    <w:rsid w:val="00446D02"/>
    <w:rsid w:val="004474B5"/>
    <w:rsid w:val="00447A0B"/>
    <w:rsid w:val="00447D80"/>
    <w:rsid w:val="00447E6C"/>
    <w:rsid w:val="00447EDC"/>
    <w:rsid w:val="00450C2D"/>
    <w:rsid w:val="00451859"/>
    <w:rsid w:val="00451C76"/>
    <w:rsid w:val="004522BB"/>
    <w:rsid w:val="00452418"/>
    <w:rsid w:val="00452428"/>
    <w:rsid w:val="0045268E"/>
    <w:rsid w:val="00452D8F"/>
    <w:rsid w:val="00453297"/>
    <w:rsid w:val="00453B0E"/>
    <w:rsid w:val="00453BB9"/>
    <w:rsid w:val="00453C3D"/>
    <w:rsid w:val="00454375"/>
    <w:rsid w:val="00454E87"/>
    <w:rsid w:val="00454F43"/>
    <w:rsid w:val="00454F85"/>
    <w:rsid w:val="00455131"/>
    <w:rsid w:val="00455176"/>
    <w:rsid w:val="00455863"/>
    <w:rsid w:val="00455BE2"/>
    <w:rsid w:val="0045603E"/>
    <w:rsid w:val="00456706"/>
    <w:rsid w:val="00457181"/>
    <w:rsid w:val="004571AF"/>
    <w:rsid w:val="004572D3"/>
    <w:rsid w:val="00457331"/>
    <w:rsid w:val="00457606"/>
    <w:rsid w:val="004578E4"/>
    <w:rsid w:val="00457AB6"/>
    <w:rsid w:val="00457B34"/>
    <w:rsid w:val="00457DB2"/>
    <w:rsid w:val="00460742"/>
    <w:rsid w:val="00460992"/>
    <w:rsid w:val="00460F6D"/>
    <w:rsid w:val="00461562"/>
    <w:rsid w:val="0046169F"/>
    <w:rsid w:val="00461E0C"/>
    <w:rsid w:val="00462AC9"/>
    <w:rsid w:val="004637B7"/>
    <w:rsid w:val="00463930"/>
    <w:rsid w:val="00463D4E"/>
    <w:rsid w:val="0046476B"/>
    <w:rsid w:val="00464BB8"/>
    <w:rsid w:val="00464C04"/>
    <w:rsid w:val="00464D9E"/>
    <w:rsid w:val="00464E7F"/>
    <w:rsid w:val="00464F9F"/>
    <w:rsid w:val="00465061"/>
    <w:rsid w:val="004650B3"/>
    <w:rsid w:val="0046526F"/>
    <w:rsid w:val="004655E1"/>
    <w:rsid w:val="004655EB"/>
    <w:rsid w:val="004656CC"/>
    <w:rsid w:val="00465858"/>
    <w:rsid w:val="004663B9"/>
    <w:rsid w:val="00466757"/>
    <w:rsid w:val="00466888"/>
    <w:rsid w:val="00466980"/>
    <w:rsid w:val="004679C5"/>
    <w:rsid w:val="00467A98"/>
    <w:rsid w:val="00467E95"/>
    <w:rsid w:val="004702D4"/>
    <w:rsid w:val="004709FD"/>
    <w:rsid w:val="00470AF8"/>
    <w:rsid w:val="00470B96"/>
    <w:rsid w:val="00470C6A"/>
    <w:rsid w:val="00470E59"/>
    <w:rsid w:val="004714F1"/>
    <w:rsid w:val="00471513"/>
    <w:rsid w:val="0047180A"/>
    <w:rsid w:val="00471AF6"/>
    <w:rsid w:val="00471B81"/>
    <w:rsid w:val="00471BDB"/>
    <w:rsid w:val="004720EC"/>
    <w:rsid w:val="00472BD6"/>
    <w:rsid w:val="004733BF"/>
    <w:rsid w:val="00473A9D"/>
    <w:rsid w:val="00473C63"/>
    <w:rsid w:val="00473E31"/>
    <w:rsid w:val="00474A2C"/>
    <w:rsid w:val="00474D7A"/>
    <w:rsid w:val="00475B60"/>
    <w:rsid w:val="004761D3"/>
    <w:rsid w:val="004763C8"/>
    <w:rsid w:val="00476515"/>
    <w:rsid w:val="0047717A"/>
    <w:rsid w:val="0047722D"/>
    <w:rsid w:val="00477D4C"/>
    <w:rsid w:val="00477E6D"/>
    <w:rsid w:val="004801C2"/>
    <w:rsid w:val="00480960"/>
    <w:rsid w:val="004813E7"/>
    <w:rsid w:val="004815A9"/>
    <w:rsid w:val="00482C3F"/>
    <w:rsid w:val="004837EB"/>
    <w:rsid w:val="00483AFB"/>
    <w:rsid w:val="00483CA1"/>
    <w:rsid w:val="00484D22"/>
    <w:rsid w:val="004853C4"/>
    <w:rsid w:val="0048574F"/>
    <w:rsid w:val="004857D9"/>
    <w:rsid w:val="0048582C"/>
    <w:rsid w:val="004858CF"/>
    <w:rsid w:val="00485B6C"/>
    <w:rsid w:val="00485C1B"/>
    <w:rsid w:val="00485C3C"/>
    <w:rsid w:val="00485F5B"/>
    <w:rsid w:val="00486685"/>
    <w:rsid w:val="0048676F"/>
    <w:rsid w:val="00486BD1"/>
    <w:rsid w:val="00486C3D"/>
    <w:rsid w:val="004900FD"/>
    <w:rsid w:val="004901ED"/>
    <w:rsid w:val="004908BF"/>
    <w:rsid w:val="0049096D"/>
    <w:rsid w:val="004913A8"/>
    <w:rsid w:val="00491645"/>
    <w:rsid w:val="00491C55"/>
    <w:rsid w:val="00491D3C"/>
    <w:rsid w:val="00491E0B"/>
    <w:rsid w:val="00491F58"/>
    <w:rsid w:val="004926F3"/>
    <w:rsid w:val="004929FC"/>
    <w:rsid w:val="00492F12"/>
    <w:rsid w:val="00492F3E"/>
    <w:rsid w:val="0049312A"/>
    <w:rsid w:val="0049440E"/>
    <w:rsid w:val="0049498B"/>
    <w:rsid w:val="00494A0F"/>
    <w:rsid w:val="00495096"/>
    <w:rsid w:val="004951E0"/>
    <w:rsid w:val="00495BF6"/>
    <w:rsid w:val="00495D0B"/>
    <w:rsid w:val="00496096"/>
    <w:rsid w:val="0049624B"/>
    <w:rsid w:val="00496D17"/>
    <w:rsid w:val="00497024"/>
    <w:rsid w:val="0049752E"/>
    <w:rsid w:val="004979ED"/>
    <w:rsid w:val="00497B6C"/>
    <w:rsid w:val="00497C44"/>
    <w:rsid w:val="004A0413"/>
    <w:rsid w:val="004A0470"/>
    <w:rsid w:val="004A068A"/>
    <w:rsid w:val="004A0B49"/>
    <w:rsid w:val="004A1375"/>
    <w:rsid w:val="004A1804"/>
    <w:rsid w:val="004A1BA4"/>
    <w:rsid w:val="004A1EB4"/>
    <w:rsid w:val="004A24AC"/>
    <w:rsid w:val="004A253F"/>
    <w:rsid w:val="004A2820"/>
    <w:rsid w:val="004A298E"/>
    <w:rsid w:val="004A2EBA"/>
    <w:rsid w:val="004A3B52"/>
    <w:rsid w:val="004A3BCA"/>
    <w:rsid w:val="004A4633"/>
    <w:rsid w:val="004A4CE8"/>
    <w:rsid w:val="004A4FF9"/>
    <w:rsid w:val="004A55B4"/>
    <w:rsid w:val="004A5EF7"/>
    <w:rsid w:val="004A5F8F"/>
    <w:rsid w:val="004A6ABA"/>
    <w:rsid w:val="004A71BF"/>
    <w:rsid w:val="004A74E3"/>
    <w:rsid w:val="004A79A2"/>
    <w:rsid w:val="004A7F7B"/>
    <w:rsid w:val="004B0263"/>
    <w:rsid w:val="004B0EEE"/>
    <w:rsid w:val="004B198C"/>
    <w:rsid w:val="004B1B01"/>
    <w:rsid w:val="004B1E3A"/>
    <w:rsid w:val="004B232B"/>
    <w:rsid w:val="004B2659"/>
    <w:rsid w:val="004B3796"/>
    <w:rsid w:val="004B3EEC"/>
    <w:rsid w:val="004B4D36"/>
    <w:rsid w:val="004B4DBC"/>
    <w:rsid w:val="004B5B40"/>
    <w:rsid w:val="004B5E73"/>
    <w:rsid w:val="004B67BF"/>
    <w:rsid w:val="004B7674"/>
    <w:rsid w:val="004B7E57"/>
    <w:rsid w:val="004C07C3"/>
    <w:rsid w:val="004C11A5"/>
    <w:rsid w:val="004C14C0"/>
    <w:rsid w:val="004C1770"/>
    <w:rsid w:val="004C1C00"/>
    <w:rsid w:val="004C2038"/>
    <w:rsid w:val="004C3B05"/>
    <w:rsid w:val="004C3EAD"/>
    <w:rsid w:val="004C3FDB"/>
    <w:rsid w:val="004C3FE2"/>
    <w:rsid w:val="004C5953"/>
    <w:rsid w:val="004C61EC"/>
    <w:rsid w:val="004C6482"/>
    <w:rsid w:val="004C683C"/>
    <w:rsid w:val="004C73B6"/>
    <w:rsid w:val="004C7413"/>
    <w:rsid w:val="004C7445"/>
    <w:rsid w:val="004C7863"/>
    <w:rsid w:val="004C789B"/>
    <w:rsid w:val="004C7ADE"/>
    <w:rsid w:val="004D01BA"/>
    <w:rsid w:val="004D08CC"/>
    <w:rsid w:val="004D0AF9"/>
    <w:rsid w:val="004D1172"/>
    <w:rsid w:val="004D23CB"/>
    <w:rsid w:val="004D254B"/>
    <w:rsid w:val="004D3533"/>
    <w:rsid w:val="004D3700"/>
    <w:rsid w:val="004D5538"/>
    <w:rsid w:val="004D5884"/>
    <w:rsid w:val="004D5E0B"/>
    <w:rsid w:val="004D6CD6"/>
    <w:rsid w:val="004D7025"/>
    <w:rsid w:val="004D71E8"/>
    <w:rsid w:val="004D7A7A"/>
    <w:rsid w:val="004D7B70"/>
    <w:rsid w:val="004E01FD"/>
    <w:rsid w:val="004E1075"/>
    <w:rsid w:val="004E15E5"/>
    <w:rsid w:val="004E173B"/>
    <w:rsid w:val="004E2494"/>
    <w:rsid w:val="004E3C01"/>
    <w:rsid w:val="004E4EBC"/>
    <w:rsid w:val="004E4F7B"/>
    <w:rsid w:val="004E52E9"/>
    <w:rsid w:val="004E54F6"/>
    <w:rsid w:val="004E602D"/>
    <w:rsid w:val="004E6E25"/>
    <w:rsid w:val="004E6E99"/>
    <w:rsid w:val="004E719D"/>
    <w:rsid w:val="004E7469"/>
    <w:rsid w:val="004E7642"/>
    <w:rsid w:val="004E7725"/>
    <w:rsid w:val="004E7BE8"/>
    <w:rsid w:val="004F05DF"/>
    <w:rsid w:val="004F077E"/>
    <w:rsid w:val="004F0EAF"/>
    <w:rsid w:val="004F194D"/>
    <w:rsid w:val="004F1BFD"/>
    <w:rsid w:val="004F1F1A"/>
    <w:rsid w:val="004F2BAB"/>
    <w:rsid w:val="004F2D54"/>
    <w:rsid w:val="004F3006"/>
    <w:rsid w:val="004F304A"/>
    <w:rsid w:val="004F3163"/>
    <w:rsid w:val="004F367F"/>
    <w:rsid w:val="004F4371"/>
    <w:rsid w:val="004F4537"/>
    <w:rsid w:val="004F4ADB"/>
    <w:rsid w:val="004F516D"/>
    <w:rsid w:val="004F51BA"/>
    <w:rsid w:val="004F5229"/>
    <w:rsid w:val="004F5797"/>
    <w:rsid w:val="004F5873"/>
    <w:rsid w:val="004F6043"/>
    <w:rsid w:val="004F6179"/>
    <w:rsid w:val="004F6265"/>
    <w:rsid w:val="004F626C"/>
    <w:rsid w:val="004F6604"/>
    <w:rsid w:val="004F6A6E"/>
    <w:rsid w:val="004F717A"/>
    <w:rsid w:val="004F76DF"/>
    <w:rsid w:val="004F7A9E"/>
    <w:rsid w:val="004F7C7A"/>
    <w:rsid w:val="004F7E46"/>
    <w:rsid w:val="00500C10"/>
    <w:rsid w:val="00500F63"/>
    <w:rsid w:val="00501159"/>
    <w:rsid w:val="005017E7"/>
    <w:rsid w:val="00501C70"/>
    <w:rsid w:val="00502594"/>
    <w:rsid w:val="0050284C"/>
    <w:rsid w:val="005035B3"/>
    <w:rsid w:val="0050369E"/>
    <w:rsid w:val="005037E1"/>
    <w:rsid w:val="00503953"/>
    <w:rsid w:val="00503FA1"/>
    <w:rsid w:val="0050440E"/>
    <w:rsid w:val="00504504"/>
    <w:rsid w:val="00504B50"/>
    <w:rsid w:val="00504C77"/>
    <w:rsid w:val="00505758"/>
    <w:rsid w:val="0050583F"/>
    <w:rsid w:val="00505931"/>
    <w:rsid w:val="00505D70"/>
    <w:rsid w:val="005063B1"/>
    <w:rsid w:val="00506B12"/>
    <w:rsid w:val="00506B3C"/>
    <w:rsid w:val="00506BE5"/>
    <w:rsid w:val="0050710F"/>
    <w:rsid w:val="0050722B"/>
    <w:rsid w:val="00507BE7"/>
    <w:rsid w:val="00507CA3"/>
    <w:rsid w:val="00507DCA"/>
    <w:rsid w:val="005100D2"/>
    <w:rsid w:val="00510165"/>
    <w:rsid w:val="0051075D"/>
    <w:rsid w:val="00510C16"/>
    <w:rsid w:val="00510C4D"/>
    <w:rsid w:val="00510F3C"/>
    <w:rsid w:val="005112A6"/>
    <w:rsid w:val="00511372"/>
    <w:rsid w:val="005114C5"/>
    <w:rsid w:val="00511833"/>
    <w:rsid w:val="00511F61"/>
    <w:rsid w:val="00511F93"/>
    <w:rsid w:val="00512859"/>
    <w:rsid w:val="0051298B"/>
    <w:rsid w:val="00512CCE"/>
    <w:rsid w:val="00513375"/>
    <w:rsid w:val="0051494F"/>
    <w:rsid w:val="00514985"/>
    <w:rsid w:val="00514AF3"/>
    <w:rsid w:val="0051506C"/>
    <w:rsid w:val="005158DE"/>
    <w:rsid w:val="00515F75"/>
    <w:rsid w:val="00516665"/>
    <w:rsid w:val="005168E5"/>
    <w:rsid w:val="00516AAB"/>
    <w:rsid w:val="00516AD5"/>
    <w:rsid w:val="00520164"/>
    <w:rsid w:val="00521270"/>
    <w:rsid w:val="005219FC"/>
    <w:rsid w:val="00521C43"/>
    <w:rsid w:val="00521E4D"/>
    <w:rsid w:val="005220C1"/>
    <w:rsid w:val="0052269A"/>
    <w:rsid w:val="0052339F"/>
    <w:rsid w:val="005236A6"/>
    <w:rsid w:val="00523AE6"/>
    <w:rsid w:val="00524079"/>
    <w:rsid w:val="0052481D"/>
    <w:rsid w:val="005253BC"/>
    <w:rsid w:val="005255D5"/>
    <w:rsid w:val="00525CCA"/>
    <w:rsid w:val="00526150"/>
    <w:rsid w:val="0053082F"/>
    <w:rsid w:val="00530B21"/>
    <w:rsid w:val="00531017"/>
    <w:rsid w:val="0053112B"/>
    <w:rsid w:val="005317FA"/>
    <w:rsid w:val="00532131"/>
    <w:rsid w:val="005323B2"/>
    <w:rsid w:val="00532646"/>
    <w:rsid w:val="005326B1"/>
    <w:rsid w:val="00532961"/>
    <w:rsid w:val="0053328B"/>
    <w:rsid w:val="005341ED"/>
    <w:rsid w:val="0053460F"/>
    <w:rsid w:val="00534D8D"/>
    <w:rsid w:val="00534F34"/>
    <w:rsid w:val="00535272"/>
    <w:rsid w:val="00535646"/>
    <w:rsid w:val="00535FE6"/>
    <w:rsid w:val="00536067"/>
    <w:rsid w:val="005365B1"/>
    <w:rsid w:val="00536E2A"/>
    <w:rsid w:val="00536F8A"/>
    <w:rsid w:val="00537278"/>
    <w:rsid w:val="0053737D"/>
    <w:rsid w:val="00537700"/>
    <w:rsid w:val="0053794F"/>
    <w:rsid w:val="00537E33"/>
    <w:rsid w:val="005404A5"/>
    <w:rsid w:val="00540EF6"/>
    <w:rsid w:val="005413C4"/>
    <w:rsid w:val="005413F8"/>
    <w:rsid w:val="00541425"/>
    <w:rsid w:val="005416A2"/>
    <w:rsid w:val="00541BE8"/>
    <w:rsid w:val="00542357"/>
    <w:rsid w:val="00542C84"/>
    <w:rsid w:val="00542CB3"/>
    <w:rsid w:val="00542EC0"/>
    <w:rsid w:val="005430E5"/>
    <w:rsid w:val="005430F0"/>
    <w:rsid w:val="005437B1"/>
    <w:rsid w:val="00544208"/>
    <w:rsid w:val="00544568"/>
    <w:rsid w:val="005448EA"/>
    <w:rsid w:val="00544CC6"/>
    <w:rsid w:val="00544F4E"/>
    <w:rsid w:val="00545341"/>
    <w:rsid w:val="00545684"/>
    <w:rsid w:val="005458C3"/>
    <w:rsid w:val="00545D4E"/>
    <w:rsid w:val="0054668E"/>
    <w:rsid w:val="00546A3E"/>
    <w:rsid w:val="00546F13"/>
    <w:rsid w:val="005470FB"/>
    <w:rsid w:val="0054736A"/>
    <w:rsid w:val="005475CE"/>
    <w:rsid w:val="0054761E"/>
    <w:rsid w:val="005476CB"/>
    <w:rsid w:val="00547C1F"/>
    <w:rsid w:val="00547F34"/>
    <w:rsid w:val="00550393"/>
    <w:rsid w:val="0055045B"/>
    <w:rsid w:val="005517EE"/>
    <w:rsid w:val="005523A2"/>
    <w:rsid w:val="00552E31"/>
    <w:rsid w:val="00552F38"/>
    <w:rsid w:val="00553A91"/>
    <w:rsid w:val="005541D8"/>
    <w:rsid w:val="00554956"/>
    <w:rsid w:val="00555873"/>
    <w:rsid w:val="005559EE"/>
    <w:rsid w:val="00555E32"/>
    <w:rsid w:val="00555F05"/>
    <w:rsid w:val="0055674C"/>
    <w:rsid w:val="00556A15"/>
    <w:rsid w:val="00556CD8"/>
    <w:rsid w:val="00557518"/>
    <w:rsid w:val="005579D6"/>
    <w:rsid w:val="00560069"/>
    <w:rsid w:val="00560426"/>
    <w:rsid w:val="005608D3"/>
    <w:rsid w:val="005617C5"/>
    <w:rsid w:val="0056183B"/>
    <w:rsid w:val="00562AD8"/>
    <w:rsid w:val="00562F64"/>
    <w:rsid w:val="00563125"/>
    <w:rsid w:val="00563F04"/>
    <w:rsid w:val="00564AFF"/>
    <w:rsid w:val="00564E1C"/>
    <w:rsid w:val="0056524D"/>
    <w:rsid w:val="00565CCC"/>
    <w:rsid w:val="00565D66"/>
    <w:rsid w:val="00566D88"/>
    <w:rsid w:val="00566FD7"/>
    <w:rsid w:val="0056758A"/>
    <w:rsid w:val="00567ED8"/>
    <w:rsid w:val="0057024B"/>
    <w:rsid w:val="00570318"/>
    <w:rsid w:val="00570CA8"/>
    <w:rsid w:val="005712F0"/>
    <w:rsid w:val="005718D5"/>
    <w:rsid w:val="00571BBE"/>
    <w:rsid w:val="00571F90"/>
    <w:rsid w:val="00572757"/>
    <w:rsid w:val="00572C76"/>
    <w:rsid w:val="00573125"/>
    <w:rsid w:val="005731EC"/>
    <w:rsid w:val="005734CD"/>
    <w:rsid w:val="00573E37"/>
    <w:rsid w:val="005753D7"/>
    <w:rsid w:val="005754D2"/>
    <w:rsid w:val="00575D4C"/>
    <w:rsid w:val="00575E58"/>
    <w:rsid w:val="00576978"/>
    <w:rsid w:val="00577139"/>
    <w:rsid w:val="00577CA2"/>
    <w:rsid w:val="00577CD0"/>
    <w:rsid w:val="00580292"/>
    <w:rsid w:val="00580694"/>
    <w:rsid w:val="0058072E"/>
    <w:rsid w:val="00580B0F"/>
    <w:rsid w:val="005813F5"/>
    <w:rsid w:val="00582DD2"/>
    <w:rsid w:val="005831B9"/>
    <w:rsid w:val="00583414"/>
    <w:rsid w:val="005838CA"/>
    <w:rsid w:val="00583ACA"/>
    <w:rsid w:val="005843C1"/>
    <w:rsid w:val="005846E2"/>
    <w:rsid w:val="005852EA"/>
    <w:rsid w:val="005855E8"/>
    <w:rsid w:val="0058566E"/>
    <w:rsid w:val="005856F1"/>
    <w:rsid w:val="00585A7A"/>
    <w:rsid w:val="00585DF4"/>
    <w:rsid w:val="00586063"/>
    <w:rsid w:val="00586571"/>
    <w:rsid w:val="0058691D"/>
    <w:rsid w:val="005869CE"/>
    <w:rsid w:val="00586C79"/>
    <w:rsid w:val="00586CAA"/>
    <w:rsid w:val="00586D19"/>
    <w:rsid w:val="005871D4"/>
    <w:rsid w:val="005876EF"/>
    <w:rsid w:val="00587A1C"/>
    <w:rsid w:val="005901F7"/>
    <w:rsid w:val="0059049D"/>
    <w:rsid w:val="005904A9"/>
    <w:rsid w:val="0059149C"/>
    <w:rsid w:val="005914DD"/>
    <w:rsid w:val="00592057"/>
    <w:rsid w:val="0059235F"/>
    <w:rsid w:val="00592616"/>
    <w:rsid w:val="005929E9"/>
    <w:rsid w:val="00592B67"/>
    <w:rsid w:val="00593967"/>
    <w:rsid w:val="00593A54"/>
    <w:rsid w:val="0059416C"/>
    <w:rsid w:val="005941D0"/>
    <w:rsid w:val="00594465"/>
    <w:rsid w:val="0059465B"/>
    <w:rsid w:val="0059471E"/>
    <w:rsid w:val="00594928"/>
    <w:rsid w:val="00595C18"/>
    <w:rsid w:val="00596AD7"/>
    <w:rsid w:val="00596BDA"/>
    <w:rsid w:val="00596C48"/>
    <w:rsid w:val="0059769D"/>
    <w:rsid w:val="00597B8E"/>
    <w:rsid w:val="00597BB8"/>
    <w:rsid w:val="00597C28"/>
    <w:rsid w:val="005A07A1"/>
    <w:rsid w:val="005A087F"/>
    <w:rsid w:val="005A1058"/>
    <w:rsid w:val="005A12B7"/>
    <w:rsid w:val="005A13D0"/>
    <w:rsid w:val="005A1D9E"/>
    <w:rsid w:val="005A219C"/>
    <w:rsid w:val="005A26B8"/>
    <w:rsid w:val="005A2B39"/>
    <w:rsid w:val="005A3354"/>
    <w:rsid w:val="005A3552"/>
    <w:rsid w:val="005A3DAE"/>
    <w:rsid w:val="005A42C8"/>
    <w:rsid w:val="005A5684"/>
    <w:rsid w:val="005A5B27"/>
    <w:rsid w:val="005A5C0D"/>
    <w:rsid w:val="005A5F47"/>
    <w:rsid w:val="005A7214"/>
    <w:rsid w:val="005A766F"/>
    <w:rsid w:val="005A77D7"/>
    <w:rsid w:val="005A7DDB"/>
    <w:rsid w:val="005A7F94"/>
    <w:rsid w:val="005B025A"/>
    <w:rsid w:val="005B0547"/>
    <w:rsid w:val="005B0700"/>
    <w:rsid w:val="005B07A7"/>
    <w:rsid w:val="005B13DA"/>
    <w:rsid w:val="005B145B"/>
    <w:rsid w:val="005B1F58"/>
    <w:rsid w:val="005B20AA"/>
    <w:rsid w:val="005B21A0"/>
    <w:rsid w:val="005B2428"/>
    <w:rsid w:val="005B2586"/>
    <w:rsid w:val="005B267F"/>
    <w:rsid w:val="005B2733"/>
    <w:rsid w:val="005B2A91"/>
    <w:rsid w:val="005B2ABF"/>
    <w:rsid w:val="005B35B1"/>
    <w:rsid w:val="005B35D4"/>
    <w:rsid w:val="005B35E2"/>
    <w:rsid w:val="005B35F3"/>
    <w:rsid w:val="005B3EE7"/>
    <w:rsid w:val="005B41F6"/>
    <w:rsid w:val="005B44D5"/>
    <w:rsid w:val="005B4500"/>
    <w:rsid w:val="005B4646"/>
    <w:rsid w:val="005B46CD"/>
    <w:rsid w:val="005B5A21"/>
    <w:rsid w:val="005B5BDB"/>
    <w:rsid w:val="005B6894"/>
    <w:rsid w:val="005B74D5"/>
    <w:rsid w:val="005B7D15"/>
    <w:rsid w:val="005B7FC4"/>
    <w:rsid w:val="005C0887"/>
    <w:rsid w:val="005C1C6D"/>
    <w:rsid w:val="005C1EDF"/>
    <w:rsid w:val="005C234F"/>
    <w:rsid w:val="005C3085"/>
    <w:rsid w:val="005C342B"/>
    <w:rsid w:val="005C36C7"/>
    <w:rsid w:val="005C38B3"/>
    <w:rsid w:val="005C43F8"/>
    <w:rsid w:val="005C444C"/>
    <w:rsid w:val="005C46AC"/>
    <w:rsid w:val="005C4BCC"/>
    <w:rsid w:val="005C4C9B"/>
    <w:rsid w:val="005C5458"/>
    <w:rsid w:val="005C5BDE"/>
    <w:rsid w:val="005C5EDE"/>
    <w:rsid w:val="005C633B"/>
    <w:rsid w:val="005C6A20"/>
    <w:rsid w:val="005C7A30"/>
    <w:rsid w:val="005C7A5E"/>
    <w:rsid w:val="005C7DC8"/>
    <w:rsid w:val="005D0445"/>
    <w:rsid w:val="005D06F6"/>
    <w:rsid w:val="005D07B4"/>
    <w:rsid w:val="005D088D"/>
    <w:rsid w:val="005D0B35"/>
    <w:rsid w:val="005D0BE8"/>
    <w:rsid w:val="005D142F"/>
    <w:rsid w:val="005D17E1"/>
    <w:rsid w:val="005D1CDF"/>
    <w:rsid w:val="005D2168"/>
    <w:rsid w:val="005D23F6"/>
    <w:rsid w:val="005D3A24"/>
    <w:rsid w:val="005D3D71"/>
    <w:rsid w:val="005D4A00"/>
    <w:rsid w:val="005D5258"/>
    <w:rsid w:val="005D54CF"/>
    <w:rsid w:val="005D603B"/>
    <w:rsid w:val="005D6A5C"/>
    <w:rsid w:val="005D6C86"/>
    <w:rsid w:val="005D6EBC"/>
    <w:rsid w:val="005D6F27"/>
    <w:rsid w:val="005D70CC"/>
    <w:rsid w:val="005D783A"/>
    <w:rsid w:val="005D7D87"/>
    <w:rsid w:val="005D7E80"/>
    <w:rsid w:val="005E0241"/>
    <w:rsid w:val="005E04D7"/>
    <w:rsid w:val="005E04F3"/>
    <w:rsid w:val="005E0807"/>
    <w:rsid w:val="005E095C"/>
    <w:rsid w:val="005E0A81"/>
    <w:rsid w:val="005E0C4F"/>
    <w:rsid w:val="005E0F28"/>
    <w:rsid w:val="005E1102"/>
    <w:rsid w:val="005E1282"/>
    <w:rsid w:val="005E1A73"/>
    <w:rsid w:val="005E1A82"/>
    <w:rsid w:val="005E1D53"/>
    <w:rsid w:val="005E32F8"/>
    <w:rsid w:val="005E3E98"/>
    <w:rsid w:val="005E3F41"/>
    <w:rsid w:val="005E3FE6"/>
    <w:rsid w:val="005E4031"/>
    <w:rsid w:val="005E4090"/>
    <w:rsid w:val="005E5137"/>
    <w:rsid w:val="005E5A09"/>
    <w:rsid w:val="005E5AFA"/>
    <w:rsid w:val="005E63FF"/>
    <w:rsid w:val="005E675F"/>
    <w:rsid w:val="005E6A71"/>
    <w:rsid w:val="005E6AE5"/>
    <w:rsid w:val="005E7507"/>
    <w:rsid w:val="005F0204"/>
    <w:rsid w:val="005F0543"/>
    <w:rsid w:val="005F0D1F"/>
    <w:rsid w:val="005F1715"/>
    <w:rsid w:val="005F178C"/>
    <w:rsid w:val="005F1837"/>
    <w:rsid w:val="005F1A00"/>
    <w:rsid w:val="005F1B5D"/>
    <w:rsid w:val="005F1E53"/>
    <w:rsid w:val="005F2228"/>
    <w:rsid w:val="005F2DF6"/>
    <w:rsid w:val="005F2FB5"/>
    <w:rsid w:val="005F3CBF"/>
    <w:rsid w:val="005F4436"/>
    <w:rsid w:val="005F46F8"/>
    <w:rsid w:val="005F5914"/>
    <w:rsid w:val="005F6214"/>
    <w:rsid w:val="005F6EF3"/>
    <w:rsid w:val="005F7383"/>
    <w:rsid w:val="005F740A"/>
    <w:rsid w:val="005F7428"/>
    <w:rsid w:val="005F7464"/>
    <w:rsid w:val="005F7C10"/>
    <w:rsid w:val="005F7C1F"/>
    <w:rsid w:val="006003F5"/>
    <w:rsid w:val="0060059A"/>
    <w:rsid w:val="0060081A"/>
    <w:rsid w:val="00600BB5"/>
    <w:rsid w:val="00601128"/>
    <w:rsid w:val="00601157"/>
    <w:rsid w:val="0060153D"/>
    <w:rsid w:val="0060158D"/>
    <w:rsid w:val="00601D00"/>
    <w:rsid w:val="006021D8"/>
    <w:rsid w:val="00602A4A"/>
    <w:rsid w:val="006044C7"/>
    <w:rsid w:val="0060456D"/>
    <w:rsid w:val="00604A28"/>
    <w:rsid w:val="00604F5E"/>
    <w:rsid w:val="0060512B"/>
    <w:rsid w:val="006055B4"/>
    <w:rsid w:val="00605FB6"/>
    <w:rsid w:val="00606460"/>
    <w:rsid w:val="0060682D"/>
    <w:rsid w:val="0060691D"/>
    <w:rsid w:val="006069BC"/>
    <w:rsid w:val="00606A4C"/>
    <w:rsid w:val="00606BB5"/>
    <w:rsid w:val="00606E56"/>
    <w:rsid w:val="00606F1E"/>
    <w:rsid w:val="00606FDC"/>
    <w:rsid w:val="006105F9"/>
    <w:rsid w:val="006106C1"/>
    <w:rsid w:val="00610ECD"/>
    <w:rsid w:val="0061181B"/>
    <w:rsid w:val="00611A97"/>
    <w:rsid w:val="00611B9A"/>
    <w:rsid w:val="00611F08"/>
    <w:rsid w:val="00612639"/>
    <w:rsid w:val="00612EEC"/>
    <w:rsid w:val="00613038"/>
    <w:rsid w:val="00613C39"/>
    <w:rsid w:val="0061482D"/>
    <w:rsid w:val="00614B9F"/>
    <w:rsid w:val="006153DE"/>
    <w:rsid w:val="0061559B"/>
    <w:rsid w:val="00615ECC"/>
    <w:rsid w:val="00616043"/>
    <w:rsid w:val="00616132"/>
    <w:rsid w:val="0061627D"/>
    <w:rsid w:val="0061652E"/>
    <w:rsid w:val="00616A6D"/>
    <w:rsid w:val="00616C8E"/>
    <w:rsid w:val="00616DFE"/>
    <w:rsid w:val="006177EB"/>
    <w:rsid w:val="00617D4C"/>
    <w:rsid w:val="00617FBC"/>
    <w:rsid w:val="0062030F"/>
    <w:rsid w:val="006204DE"/>
    <w:rsid w:val="00620A53"/>
    <w:rsid w:val="00620FFB"/>
    <w:rsid w:val="006216AC"/>
    <w:rsid w:val="006221FB"/>
    <w:rsid w:val="0062237A"/>
    <w:rsid w:val="0062249C"/>
    <w:rsid w:val="00622627"/>
    <w:rsid w:val="00622915"/>
    <w:rsid w:val="00622D36"/>
    <w:rsid w:val="0062343A"/>
    <w:rsid w:val="00623515"/>
    <w:rsid w:val="00624A99"/>
    <w:rsid w:val="00624BB3"/>
    <w:rsid w:val="00625251"/>
    <w:rsid w:val="00625867"/>
    <w:rsid w:val="006258F1"/>
    <w:rsid w:val="00625C63"/>
    <w:rsid w:val="006262DE"/>
    <w:rsid w:val="0062652A"/>
    <w:rsid w:val="00626947"/>
    <w:rsid w:val="00626A6F"/>
    <w:rsid w:val="006273D8"/>
    <w:rsid w:val="00627EAF"/>
    <w:rsid w:val="00630516"/>
    <w:rsid w:val="006305B1"/>
    <w:rsid w:val="00630CB6"/>
    <w:rsid w:val="006312B5"/>
    <w:rsid w:val="0063189C"/>
    <w:rsid w:val="00631A39"/>
    <w:rsid w:val="00631A48"/>
    <w:rsid w:val="00631BFB"/>
    <w:rsid w:val="00631E94"/>
    <w:rsid w:val="0063243F"/>
    <w:rsid w:val="00632989"/>
    <w:rsid w:val="00632E74"/>
    <w:rsid w:val="00633310"/>
    <w:rsid w:val="00633A74"/>
    <w:rsid w:val="00634399"/>
    <w:rsid w:val="0063467D"/>
    <w:rsid w:val="00634801"/>
    <w:rsid w:val="00634BDC"/>
    <w:rsid w:val="00635EEC"/>
    <w:rsid w:val="006368A3"/>
    <w:rsid w:val="00636E0B"/>
    <w:rsid w:val="0063731C"/>
    <w:rsid w:val="00640219"/>
    <w:rsid w:val="00640317"/>
    <w:rsid w:val="00640985"/>
    <w:rsid w:val="006418A3"/>
    <w:rsid w:val="00641C93"/>
    <w:rsid w:val="00641CD1"/>
    <w:rsid w:val="00641EDC"/>
    <w:rsid w:val="0064251F"/>
    <w:rsid w:val="0064276C"/>
    <w:rsid w:val="0064282D"/>
    <w:rsid w:val="00642A83"/>
    <w:rsid w:val="00642FF8"/>
    <w:rsid w:val="00642FFA"/>
    <w:rsid w:val="0064372A"/>
    <w:rsid w:val="00643E95"/>
    <w:rsid w:val="0064426D"/>
    <w:rsid w:val="0064429C"/>
    <w:rsid w:val="00644380"/>
    <w:rsid w:val="00644CCA"/>
    <w:rsid w:val="00644F8D"/>
    <w:rsid w:val="00645166"/>
    <w:rsid w:val="00645184"/>
    <w:rsid w:val="00646494"/>
    <w:rsid w:val="00646618"/>
    <w:rsid w:val="00646DF9"/>
    <w:rsid w:val="006477C7"/>
    <w:rsid w:val="00647A69"/>
    <w:rsid w:val="00650E0A"/>
    <w:rsid w:val="006511CC"/>
    <w:rsid w:val="00652925"/>
    <w:rsid w:val="00652D61"/>
    <w:rsid w:val="00652E31"/>
    <w:rsid w:val="00652E6F"/>
    <w:rsid w:val="00654167"/>
    <w:rsid w:val="00654C16"/>
    <w:rsid w:val="00654DC6"/>
    <w:rsid w:val="006551AE"/>
    <w:rsid w:val="0065521A"/>
    <w:rsid w:val="00655973"/>
    <w:rsid w:val="00655DBC"/>
    <w:rsid w:val="0065651E"/>
    <w:rsid w:val="00656B14"/>
    <w:rsid w:val="0065707B"/>
    <w:rsid w:val="0065713C"/>
    <w:rsid w:val="0065738A"/>
    <w:rsid w:val="00657B83"/>
    <w:rsid w:val="0066019E"/>
    <w:rsid w:val="006603BE"/>
    <w:rsid w:val="006607AE"/>
    <w:rsid w:val="00660C07"/>
    <w:rsid w:val="00661299"/>
    <w:rsid w:val="00661519"/>
    <w:rsid w:val="00661E88"/>
    <w:rsid w:val="00662967"/>
    <w:rsid w:val="00662C1F"/>
    <w:rsid w:val="00662F3A"/>
    <w:rsid w:val="006630C7"/>
    <w:rsid w:val="006632E2"/>
    <w:rsid w:val="00663B38"/>
    <w:rsid w:val="00664885"/>
    <w:rsid w:val="00664CE6"/>
    <w:rsid w:val="00664EA3"/>
    <w:rsid w:val="006650B6"/>
    <w:rsid w:val="00665110"/>
    <w:rsid w:val="00665338"/>
    <w:rsid w:val="006662CB"/>
    <w:rsid w:val="006670B2"/>
    <w:rsid w:val="00667650"/>
    <w:rsid w:val="00667DFF"/>
    <w:rsid w:val="006708E5"/>
    <w:rsid w:val="00670FC7"/>
    <w:rsid w:val="00671A80"/>
    <w:rsid w:val="00671EDE"/>
    <w:rsid w:val="00671F93"/>
    <w:rsid w:val="006722AB"/>
    <w:rsid w:val="00672A9D"/>
    <w:rsid w:val="00672E84"/>
    <w:rsid w:val="00673133"/>
    <w:rsid w:val="00673DD4"/>
    <w:rsid w:val="00673E70"/>
    <w:rsid w:val="00674253"/>
    <w:rsid w:val="00674B02"/>
    <w:rsid w:val="00674C21"/>
    <w:rsid w:val="00674CD6"/>
    <w:rsid w:val="00674D5F"/>
    <w:rsid w:val="00675156"/>
    <w:rsid w:val="00675FB6"/>
    <w:rsid w:val="006760CB"/>
    <w:rsid w:val="006760D7"/>
    <w:rsid w:val="00676179"/>
    <w:rsid w:val="006764E5"/>
    <w:rsid w:val="0067655B"/>
    <w:rsid w:val="00676643"/>
    <w:rsid w:val="006766E7"/>
    <w:rsid w:val="00676E6B"/>
    <w:rsid w:val="0067709C"/>
    <w:rsid w:val="006772DA"/>
    <w:rsid w:val="006776C1"/>
    <w:rsid w:val="006777F1"/>
    <w:rsid w:val="00680235"/>
    <w:rsid w:val="006818A4"/>
    <w:rsid w:val="00681F7F"/>
    <w:rsid w:val="0068204A"/>
    <w:rsid w:val="006822C7"/>
    <w:rsid w:val="00682EC0"/>
    <w:rsid w:val="0068303E"/>
    <w:rsid w:val="0068315B"/>
    <w:rsid w:val="006832C5"/>
    <w:rsid w:val="006833E6"/>
    <w:rsid w:val="00683599"/>
    <w:rsid w:val="00685646"/>
    <w:rsid w:val="006859C2"/>
    <w:rsid w:val="00686C80"/>
    <w:rsid w:val="00686F0A"/>
    <w:rsid w:val="0068720B"/>
    <w:rsid w:val="0068799C"/>
    <w:rsid w:val="006905A7"/>
    <w:rsid w:val="00690C12"/>
    <w:rsid w:val="0069157E"/>
    <w:rsid w:val="00691DD5"/>
    <w:rsid w:val="00693355"/>
    <w:rsid w:val="00693536"/>
    <w:rsid w:val="00693DDA"/>
    <w:rsid w:val="00693EA6"/>
    <w:rsid w:val="00693F3C"/>
    <w:rsid w:val="00693F4E"/>
    <w:rsid w:val="00693FF7"/>
    <w:rsid w:val="006941B0"/>
    <w:rsid w:val="00694647"/>
    <w:rsid w:val="00694F74"/>
    <w:rsid w:val="0069511B"/>
    <w:rsid w:val="00695167"/>
    <w:rsid w:val="00695200"/>
    <w:rsid w:val="00695252"/>
    <w:rsid w:val="006953E8"/>
    <w:rsid w:val="00695C10"/>
    <w:rsid w:val="0069628B"/>
    <w:rsid w:val="006967C0"/>
    <w:rsid w:val="006967F7"/>
    <w:rsid w:val="0069692F"/>
    <w:rsid w:val="00696C29"/>
    <w:rsid w:val="00697260"/>
    <w:rsid w:val="00697CD5"/>
    <w:rsid w:val="00697D25"/>
    <w:rsid w:val="006A0582"/>
    <w:rsid w:val="006A09BA"/>
    <w:rsid w:val="006A1952"/>
    <w:rsid w:val="006A254B"/>
    <w:rsid w:val="006A26EE"/>
    <w:rsid w:val="006A2732"/>
    <w:rsid w:val="006A4416"/>
    <w:rsid w:val="006A465D"/>
    <w:rsid w:val="006A4A95"/>
    <w:rsid w:val="006A4B90"/>
    <w:rsid w:val="006A5C31"/>
    <w:rsid w:val="006A5C9E"/>
    <w:rsid w:val="006A7312"/>
    <w:rsid w:val="006A7736"/>
    <w:rsid w:val="006A7CA2"/>
    <w:rsid w:val="006B029A"/>
    <w:rsid w:val="006B04A7"/>
    <w:rsid w:val="006B0599"/>
    <w:rsid w:val="006B108B"/>
    <w:rsid w:val="006B113F"/>
    <w:rsid w:val="006B1268"/>
    <w:rsid w:val="006B1406"/>
    <w:rsid w:val="006B1427"/>
    <w:rsid w:val="006B1A22"/>
    <w:rsid w:val="006B1C0D"/>
    <w:rsid w:val="006B247E"/>
    <w:rsid w:val="006B2489"/>
    <w:rsid w:val="006B266C"/>
    <w:rsid w:val="006B2D48"/>
    <w:rsid w:val="006B305B"/>
    <w:rsid w:val="006B3296"/>
    <w:rsid w:val="006B352C"/>
    <w:rsid w:val="006B3E88"/>
    <w:rsid w:val="006B3FA9"/>
    <w:rsid w:val="006B43D2"/>
    <w:rsid w:val="006B445C"/>
    <w:rsid w:val="006B4523"/>
    <w:rsid w:val="006B5363"/>
    <w:rsid w:val="006B57AC"/>
    <w:rsid w:val="006B63D5"/>
    <w:rsid w:val="006B64BE"/>
    <w:rsid w:val="006B66D0"/>
    <w:rsid w:val="006B6923"/>
    <w:rsid w:val="006B750B"/>
    <w:rsid w:val="006B755E"/>
    <w:rsid w:val="006B7B07"/>
    <w:rsid w:val="006B7E4C"/>
    <w:rsid w:val="006C015A"/>
    <w:rsid w:val="006C03E3"/>
    <w:rsid w:val="006C08BE"/>
    <w:rsid w:val="006C0B4C"/>
    <w:rsid w:val="006C1111"/>
    <w:rsid w:val="006C1190"/>
    <w:rsid w:val="006C1971"/>
    <w:rsid w:val="006C1DE5"/>
    <w:rsid w:val="006C1FF0"/>
    <w:rsid w:val="006C2855"/>
    <w:rsid w:val="006C2BCB"/>
    <w:rsid w:val="006C2C36"/>
    <w:rsid w:val="006C34A1"/>
    <w:rsid w:val="006C49EC"/>
    <w:rsid w:val="006C5182"/>
    <w:rsid w:val="006C51C8"/>
    <w:rsid w:val="006C5384"/>
    <w:rsid w:val="006C55A5"/>
    <w:rsid w:val="006C5CA8"/>
    <w:rsid w:val="006C5CD7"/>
    <w:rsid w:val="006C5CF7"/>
    <w:rsid w:val="006C60F8"/>
    <w:rsid w:val="006C63DC"/>
    <w:rsid w:val="006C6E11"/>
    <w:rsid w:val="006C7647"/>
    <w:rsid w:val="006C77E2"/>
    <w:rsid w:val="006C79A8"/>
    <w:rsid w:val="006C7AE8"/>
    <w:rsid w:val="006C7BEB"/>
    <w:rsid w:val="006D03E0"/>
    <w:rsid w:val="006D0B73"/>
    <w:rsid w:val="006D1936"/>
    <w:rsid w:val="006D196E"/>
    <w:rsid w:val="006D320F"/>
    <w:rsid w:val="006D36F3"/>
    <w:rsid w:val="006D3D27"/>
    <w:rsid w:val="006D46F6"/>
    <w:rsid w:val="006D48A7"/>
    <w:rsid w:val="006D490B"/>
    <w:rsid w:val="006D4A3F"/>
    <w:rsid w:val="006D4D6B"/>
    <w:rsid w:val="006D4FB3"/>
    <w:rsid w:val="006D5C09"/>
    <w:rsid w:val="006D5C5E"/>
    <w:rsid w:val="006D6AD1"/>
    <w:rsid w:val="006D6C33"/>
    <w:rsid w:val="006D6FB0"/>
    <w:rsid w:val="006D7AB8"/>
    <w:rsid w:val="006E02BC"/>
    <w:rsid w:val="006E03E6"/>
    <w:rsid w:val="006E06E0"/>
    <w:rsid w:val="006E08C6"/>
    <w:rsid w:val="006E0E6B"/>
    <w:rsid w:val="006E110F"/>
    <w:rsid w:val="006E16BC"/>
    <w:rsid w:val="006E1E76"/>
    <w:rsid w:val="006E2087"/>
    <w:rsid w:val="006E2425"/>
    <w:rsid w:val="006E2E4E"/>
    <w:rsid w:val="006E3101"/>
    <w:rsid w:val="006E3904"/>
    <w:rsid w:val="006E3B09"/>
    <w:rsid w:val="006E4FBA"/>
    <w:rsid w:val="006E54A5"/>
    <w:rsid w:val="006E5E60"/>
    <w:rsid w:val="006E60BD"/>
    <w:rsid w:val="006E6AAE"/>
    <w:rsid w:val="006E753C"/>
    <w:rsid w:val="006E773E"/>
    <w:rsid w:val="006E7FCF"/>
    <w:rsid w:val="006F02B1"/>
    <w:rsid w:val="006F1291"/>
    <w:rsid w:val="006F1CB4"/>
    <w:rsid w:val="006F1FBF"/>
    <w:rsid w:val="006F221C"/>
    <w:rsid w:val="006F22A2"/>
    <w:rsid w:val="006F29AB"/>
    <w:rsid w:val="006F2CE5"/>
    <w:rsid w:val="006F32F9"/>
    <w:rsid w:val="006F39DB"/>
    <w:rsid w:val="006F3FBB"/>
    <w:rsid w:val="006F4165"/>
    <w:rsid w:val="006F4E64"/>
    <w:rsid w:val="006F4F0F"/>
    <w:rsid w:val="006F4F3E"/>
    <w:rsid w:val="006F5189"/>
    <w:rsid w:val="006F53C0"/>
    <w:rsid w:val="006F5488"/>
    <w:rsid w:val="006F56CE"/>
    <w:rsid w:val="006F63E6"/>
    <w:rsid w:val="006F6FB0"/>
    <w:rsid w:val="006F7A35"/>
    <w:rsid w:val="0070030B"/>
    <w:rsid w:val="00700322"/>
    <w:rsid w:val="00700536"/>
    <w:rsid w:val="00700C04"/>
    <w:rsid w:val="00700D1C"/>
    <w:rsid w:val="00700D2B"/>
    <w:rsid w:val="00701262"/>
    <w:rsid w:val="00701634"/>
    <w:rsid w:val="00701A54"/>
    <w:rsid w:val="00701E0E"/>
    <w:rsid w:val="00702025"/>
    <w:rsid w:val="007028CD"/>
    <w:rsid w:val="00703B2D"/>
    <w:rsid w:val="007040EC"/>
    <w:rsid w:val="007041EE"/>
    <w:rsid w:val="00704232"/>
    <w:rsid w:val="007043D0"/>
    <w:rsid w:val="00704694"/>
    <w:rsid w:val="00704BE0"/>
    <w:rsid w:val="00704D90"/>
    <w:rsid w:val="00704DB7"/>
    <w:rsid w:val="0070560C"/>
    <w:rsid w:val="007058BC"/>
    <w:rsid w:val="00705AB9"/>
    <w:rsid w:val="00705ED0"/>
    <w:rsid w:val="007061F6"/>
    <w:rsid w:val="007062C3"/>
    <w:rsid w:val="007065CD"/>
    <w:rsid w:val="00706849"/>
    <w:rsid w:val="00707D37"/>
    <w:rsid w:val="00707FF7"/>
    <w:rsid w:val="00710053"/>
    <w:rsid w:val="007102A9"/>
    <w:rsid w:val="007106DF"/>
    <w:rsid w:val="00710A17"/>
    <w:rsid w:val="00710B85"/>
    <w:rsid w:val="007122B5"/>
    <w:rsid w:val="00712D41"/>
    <w:rsid w:val="00712D60"/>
    <w:rsid w:val="00712E0D"/>
    <w:rsid w:val="00713616"/>
    <w:rsid w:val="007138B5"/>
    <w:rsid w:val="00713991"/>
    <w:rsid w:val="007147F2"/>
    <w:rsid w:val="00714973"/>
    <w:rsid w:val="00715424"/>
    <w:rsid w:val="0071594E"/>
    <w:rsid w:val="00715A41"/>
    <w:rsid w:val="00715AEF"/>
    <w:rsid w:val="00715BBD"/>
    <w:rsid w:val="00715D72"/>
    <w:rsid w:val="00716212"/>
    <w:rsid w:val="00716474"/>
    <w:rsid w:val="007169E5"/>
    <w:rsid w:val="00717386"/>
    <w:rsid w:val="00717FBB"/>
    <w:rsid w:val="00720863"/>
    <w:rsid w:val="00720B64"/>
    <w:rsid w:val="00720C02"/>
    <w:rsid w:val="00720D13"/>
    <w:rsid w:val="007213DD"/>
    <w:rsid w:val="00721746"/>
    <w:rsid w:val="00722942"/>
    <w:rsid w:val="00722F5D"/>
    <w:rsid w:val="00723C89"/>
    <w:rsid w:val="007240FF"/>
    <w:rsid w:val="007241A9"/>
    <w:rsid w:val="00724406"/>
    <w:rsid w:val="007249B7"/>
    <w:rsid w:val="0072516A"/>
    <w:rsid w:val="007255A0"/>
    <w:rsid w:val="007256AD"/>
    <w:rsid w:val="00725E7E"/>
    <w:rsid w:val="00725F0F"/>
    <w:rsid w:val="007261EA"/>
    <w:rsid w:val="00726DAA"/>
    <w:rsid w:val="00726FF8"/>
    <w:rsid w:val="00727A52"/>
    <w:rsid w:val="00727DF6"/>
    <w:rsid w:val="0073063D"/>
    <w:rsid w:val="00730F4C"/>
    <w:rsid w:val="00731ACE"/>
    <w:rsid w:val="00731CEC"/>
    <w:rsid w:val="00731E77"/>
    <w:rsid w:val="00731F6B"/>
    <w:rsid w:val="00732A57"/>
    <w:rsid w:val="00732D9A"/>
    <w:rsid w:val="007333D6"/>
    <w:rsid w:val="007333F0"/>
    <w:rsid w:val="007334E6"/>
    <w:rsid w:val="00733A22"/>
    <w:rsid w:val="00733CF3"/>
    <w:rsid w:val="00733E3C"/>
    <w:rsid w:val="00734343"/>
    <w:rsid w:val="007345A8"/>
    <w:rsid w:val="0073474D"/>
    <w:rsid w:val="00734D84"/>
    <w:rsid w:val="00734ED7"/>
    <w:rsid w:val="00734F2B"/>
    <w:rsid w:val="00735238"/>
    <w:rsid w:val="00735693"/>
    <w:rsid w:val="00735BA9"/>
    <w:rsid w:val="00735CAB"/>
    <w:rsid w:val="00735DED"/>
    <w:rsid w:val="007361D7"/>
    <w:rsid w:val="0073667E"/>
    <w:rsid w:val="00736861"/>
    <w:rsid w:val="00737051"/>
    <w:rsid w:val="00737183"/>
    <w:rsid w:val="00737853"/>
    <w:rsid w:val="00737C38"/>
    <w:rsid w:val="007401B7"/>
    <w:rsid w:val="00740F24"/>
    <w:rsid w:val="007417CA"/>
    <w:rsid w:val="0074192B"/>
    <w:rsid w:val="00741ECF"/>
    <w:rsid w:val="007422EA"/>
    <w:rsid w:val="00742FAB"/>
    <w:rsid w:val="00743165"/>
    <w:rsid w:val="00743850"/>
    <w:rsid w:val="00743AF4"/>
    <w:rsid w:val="00743C2A"/>
    <w:rsid w:val="007447E3"/>
    <w:rsid w:val="00744BD2"/>
    <w:rsid w:val="00746300"/>
    <w:rsid w:val="007463D7"/>
    <w:rsid w:val="00746A9B"/>
    <w:rsid w:val="00746C42"/>
    <w:rsid w:val="007470A2"/>
    <w:rsid w:val="00747203"/>
    <w:rsid w:val="00747618"/>
    <w:rsid w:val="0074769C"/>
    <w:rsid w:val="007511CB"/>
    <w:rsid w:val="0075134F"/>
    <w:rsid w:val="00751485"/>
    <w:rsid w:val="007536E6"/>
    <w:rsid w:val="00753705"/>
    <w:rsid w:val="00753E38"/>
    <w:rsid w:val="007554B9"/>
    <w:rsid w:val="007558ED"/>
    <w:rsid w:val="00755BE7"/>
    <w:rsid w:val="00756056"/>
    <w:rsid w:val="00756659"/>
    <w:rsid w:val="00756882"/>
    <w:rsid w:val="007572CA"/>
    <w:rsid w:val="0075776C"/>
    <w:rsid w:val="00757C59"/>
    <w:rsid w:val="00757EEC"/>
    <w:rsid w:val="00760890"/>
    <w:rsid w:val="00760D7E"/>
    <w:rsid w:val="00761173"/>
    <w:rsid w:val="00761427"/>
    <w:rsid w:val="00761DAC"/>
    <w:rsid w:val="00761DF2"/>
    <w:rsid w:val="00762A64"/>
    <w:rsid w:val="00763281"/>
    <w:rsid w:val="0076363D"/>
    <w:rsid w:val="00763BDC"/>
    <w:rsid w:val="007642BE"/>
    <w:rsid w:val="00764C0B"/>
    <w:rsid w:val="0076511E"/>
    <w:rsid w:val="007654B7"/>
    <w:rsid w:val="00765A3E"/>
    <w:rsid w:val="00766513"/>
    <w:rsid w:val="007666B7"/>
    <w:rsid w:val="00766E63"/>
    <w:rsid w:val="00770103"/>
    <w:rsid w:val="00770630"/>
    <w:rsid w:val="00770FE2"/>
    <w:rsid w:val="00771365"/>
    <w:rsid w:val="00771A95"/>
    <w:rsid w:val="00771DAD"/>
    <w:rsid w:val="00771DDA"/>
    <w:rsid w:val="007726F6"/>
    <w:rsid w:val="00772EC3"/>
    <w:rsid w:val="00774649"/>
    <w:rsid w:val="00774A15"/>
    <w:rsid w:val="00774C26"/>
    <w:rsid w:val="00775279"/>
    <w:rsid w:val="00775997"/>
    <w:rsid w:val="00776F26"/>
    <w:rsid w:val="00777335"/>
    <w:rsid w:val="00777763"/>
    <w:rsid w:val="00777871"/>
    <w:rsid w:val="00777C41"/>
    <w:rsid w:val="007803EC"/>
    <w:rsid w:val="00780407"/>
    <w:rsid w:val="00780BE3"/>
    <w:rsid w:val="00781442"/>
    <w:rsid w:val="007816C1"/>
    <w:rsid w:val="00781FD6"/>
    <w:rsid w:val="0078218D"/>
    <w:rsid w:val="00782724"/>
    <w:rsid w:val="00782839"/>
    <w:rsid w:val="00782F04"/>
    <w:rsid w:val="00783716"/>
    <w:rsid w:val="00783FA3"/>
    <w:rsid w:val="00784366"/>
    <w:rsid w:val="0078478A"/>
    <w:rsid w:val="00785127"/>
    <w:rsid w:val="007851C8"/>
    <w:rsid w:val="007853B5"/>
    <w:rsid w:val="007853D2"/>
    <w:rsid w:val="00785CE3"/>
    <w:rsid w:val="00785FE9"/>
    <w:rsid w:val="007860E7"/>
    <w:rsid w:val="007870DA"/>
    <w:rsid w:val="00787209"/>
    <w:rsid w:val="0078749C"/>
    <w:rsid w:val="007876EE"/>
    <w:rsid w:val="00787E94"/>
    <w:rsid w:val="00790132"/>
    <w:rsid w:val="0079066D"/>
    <w:rsid w:val="00790911"/>
    <w:rsid w:val="007909F8"/>
    <w:rsid w:val="00791AA4"/>
    <w:rsid w:val="00793123"/>
    <w:rsid w:val="007931AD"/>
    <w:rsid w:val="00793719"/>
    <w:rsid w:val="0079430A"/>
    <w:rsid w:val="00794AAD"/>
    <w:rsid w:val="00794D70"/>
    <w:rsid w:val="00794EC5"/>
    <w:rsid w:val="0079641A"/>
    <w:rsid w:val="00796D01"/>
    <w:rsid w:val="00797143"/>
    <w:rsid w:val="00797F6B"/>
    <w:rsid w:val="007A015E"/>
    <w:rsid w:val="007A0DA1"/>
    <w:rsid w:val="007A0DCA"/>
    <w:rsid w:val="007A0EBF"/>
    <w:rsid w:val="007A131E"/>
    <w:rsid w:val="007A1842"/>
    <w:rsid w:val="007A1E03"/>
    <w:rsid w:val="007A2558"/>
    <w:rsid w:val="007A2E0C"/>
    <w:rsid w:val="007A2F03"/>
    <w:rsid w:val="007A2F96"/>
    <w:rsid w:val="007A352E"/>
    <w:rsid w:val="007A37B9"/>
    <w:rsid w:val="007A383E"/>
    <w:rsid w:val="007A3BE8"/>
    <w:rsid w:val="007A3E03"/>
    <w:rsid w:val="007A4A59"/>
    <w:rsid w:val="007A506F"/>
    <w:rsid w:val="007A51C1"/>
    <w:rsid w:val="007A51C8"/>
    <w:rsid w:val="007A566C"/>
    <w:rsid w:val="007A589F"/>
    <w:rsid w:val="007A5F5E"/>
    <w:rsid w:val="007A67DC"/>
    <w:rsid w:val="007A6902"/>
    <w:rsid w:val="007A6D13"/>
    <w:rsid w:val="007A7034"/>
    <w:rsid w:val="007A7338"/>
    <w:rsid w:val="007A7D30"/>
    <w:rsid w:val="007A7E24"/>
    <w:rsid w:val="007B0A6B"/>
    <w:rsid w:val="007B127B"/>
    <w:rsid w:val="007B23E4"/>
    <w:rsid w:val="007B28C6"/>
    <w:rsid w:val="007B32B9"/>
    <w:rsid w:val="007B37F8"/>
    <w:rsid w:val="007B3FB0"/>
    <w:rsid w:val="007B456F"/>
    <w:rsid w:val="007B482F"/>
    <w:rsid w:val="007B4AAB"/>
    <w:rsid w:val="007B5374"/>
    <w:rsid w:val="007B53E2"/>
    <w:rsid w:val="007B5A8F"/>
    <w:rsid w:val="007B5E61"/>
    <w:rsid w:val="007B643C"/>
    <w:rsid w:val="007B6483"/>
    <w:rsid w:val="007B6702"/>
    <w:rsid w:val="007B6743"/>
    <w:rsid w:val="007B6AAA"/>
    <w:rsid w:val="007B736D"/>
    <w:rsid w:val="007B7A6A"/>
    <w:rsid w:val="007B7D7A"/>
    <w:rsid w:val="007C01ED"/>
    <w:rsid w:val="007C0340"/>
    <w:rsid w:val="007C1282"/>
    <w:rsid w:val="007C249D"/>
    <w:rsid w:val="007C27F5"/>
    <w:rsid w:val="007C28DF"/>
    <w:rsid w:val="007C2BAB"/>
    <w:rsid w:val="007C2BB3"/>
    <w:rsid w:val="007C3080"/>
    <w:rsid w:val="007C30D0"/>
    <w:rsid w:val="007C4371"/>
    <w:rsid w:val="007C493B"/>
    <w:rsid w:val="007C49B3"/>
    <w:rsid w:val="007C4B4B"/>
    <w:rsid w:val="007C53C8"/>
    <w:rsid w:val="007C5874"/>
    <w:rsid w:val="007C5B42"/>
    <w:rsid w:val="007C5BE6"/>
    <w:rsid w:val="007C6B8D"/>
    <w:rsid w:val="007C7114"/>
    <w:rsid w:val="007C72C2"/>
    <w:rsid w:val="007C7329"/>
    <w:rsid w:val="007C7362"/>
    <w:rsid w:val="007D020B"/>
    <w:rsid w:val="007D053A"/>
    <w:rsid w:val="007D05C6"/>
    <w:rsid w:val="007D08DB"/>
    <w:rsid w:val="007D0A00"/>
    <w:rsid w:val="007D1146"/>
    <w:rsid w:val="007D1373"/>
    <w:rsid w:val="007D1F86"/>
    <w:rsid w:val="007D2BAE"/>
    <w:rsid w:val="007D2BB4"/>
    <w:rsid w:val="007D2C78"/>
    <w:rsid w:val="007D3740"/>
    <w:rsid w:val="007D3CE5"/>
    <w:rsid w:val="007D3D06"/>
    <w:rsid w:val="007D3DEB"/>
    <w:rsid w:val="007D4A57"/>
    <w:rsid w:val="007D4E52"/>
    <w:rsid w:val="007D53BF"/>
    <w:rsid w:val="007D54F4"/>
    <w:rsid w:val="007D6133"/>
    <w:rsid w:val="007D62F1"/>
    <w:rsid w:val="007D657B"/>
    <w:rsid w:val="007D6DE5"/>
    <w:rsid w:val="007D7CB7"/>
    <w:rsid w:val="007E0364"/>
    <w:rsid w:val="007E0446"/>
    <w:rsid w:val="007E1C4A"/>
    <w:rsid w:val="007E2016"/>
    <w:rsid w:val="007E20B3"/>
    <w:rsid w:val="007E2537"/>
    <w:rsid w:val="007E298B"/>
    <w:rsid w:val="007E2FD9"/>
    <w:rsid w:val="007E305F"/>
    <w:rsid w:val="007E30B0"/>
    <w:rsid w:val="007E3186"/>
    <w:rsid w:val="007E37AF"/>
    <w:rsid w:val="007E394F"/>
    <w:rsid w:val="007E3E18"/>
    <w:rsid w:val="007E47FC"/>
    <w:rsid w:val="007E52FC"/>
    <w:rsid w:val="007E5599"/>
    <w:rsid w:val="007E59E0"/>
    <w:rsid w:val="007E6185"/>
    <w:rsid w:val="007E6368"/>
    <w:rsid w:val="007E639D"/>
    <w:rsid w:val="007E6496"/>
    <w:rsid w:val="007E6AD8"/>
    <w:rsid w:val="007E702B"/>
    <w:rsid w:val="007F0267"/>
    <w:rsid w:val="007F0332"/>
    <w:rsid w:val="007F03BD"/>
    <w:rsid w:val="007F0709"/>
    <w:rsid w:val="007F0A71"/>
    <w:rsid w:val="007F0AF4"/>
    <w:rsid w:val="007F10C0"/>
    <w:rsid w:val="007F1888"/>
    <w:rsid w:val="007F1AE8"/>
    <w:rsid w:val="007F2011"/>
    <w:rsid w:val="007F2200"/>
    <w:rsid w:val="007F22FA"/>
    <w:rsid w:val="007F25CA"/>
    <w:rsid w:val="007F2D1A"/>
    <w:rsid w:val="007F3471"/>
    <w:rsid w:val="007F43E1"/>
    <w:rsid w:val="007F4F23"/>
    <w:rsid w:val="007F5236"/>
    <w:rsid w:val="007F5516"/>
    <w:rsid w:val="007F60A8"/>
    <w:rsid w:val="007F62E8"/>
    <w:rsid w:val="007F6E51"/>
    <w:rsid w:val="007F6EE3"/>
    <w:rsid w:val="007F7C4E"/>
    <w:rsid w:val="00800032"/>
    <w:rsid w:val="00800264"/>
    <w:rsid w:val="00800381"/>
    <w:rsid w:val="00800850"/>
    <w:rsid w:val="00800F3A"/>
    <w:rsid w:val="008015AF"/>
    <w:rsid w:val="00802164"/>
    <w:rsid w:val="00802E3E"/>
    <w:rsid w:val="00803385"/>
    <w:rsid w:val="00803676"/>
    <w:rsid w:val="00803E82"/>
    <w:rsid w:val="008043F1"/>
    <w:rsid w:val="00804DAB"/>
    <w:rsid w:val="00805BEF"/>
    <w:rsid w:val="00806420"/>
    <w:rsid w:val="008066BA"/>
    <w:rsid w:val="00806A82"/>
    <w:rsid w:val="00806DEE"/>
    <w:rsid w:val="00806F18"/>
    <w:rsid w:val="008075A8"/>
    <w:rsid w:val="0080788F"/>
    <w:rsid w:val="008111D4"/>
    <w:rsid w:val="00811558"/>
    <w:rsid w:val="00811D9D"/>
    <w:rsid w:val="00811EED"/>
    <w:rsid w:val="008122B6"/>
    <w:rsid w:val="008124CC"/>
    <w:rsid w:val="00812805"/>
    <w:rsid w:val="00812DAC"/>
    <w:rsid w:val="00812EEA"/>
    <w:rsid w:val="00813336"/>
    <w:rsid w:val="0081367E"/>
    <w:rsid w:val="00813705"/>
    <w:rsid w:val="008137A2"/>
    <w:rsid w:val="00813E12"/>
    <w:rsid w:val="00814423"/>
    <w:rsid w:val="0081443A"/>
    <w:rsid w:val="0081461A"/>
    <w:rsid w:val="0081467B"/>
    <w:rsid w:val="00814980"/>
    <w:rsid w:val="008156A4"/>
    <w:rsid w:val="0081584C"/>
    <w:rsid w:val="008158D5"/>
    <w:rsid w:val="00815B1E"/>
    <w:rsid w:val="008162F8"/>
    <w:rsid w:val="00817802"/>
    <w:rsid w:val="008201C2"/>
    <w:rsid w:val="008204D9"/>
    <w:rsid w:val="00820673"/>
    <w:rsid w:val="008212C7"/>
    <w:rsid w:val="00821EEC"/>
    <w:rsid w:val="0082299E"/>
    <w:rsid w:val="00822EA6"/>
    <w:rsid w:val="00823365"/>
    <w:rsid w:val="008236DF"/>
    <w:rsid w:val="00823B87"/>
    <w:rsid w:val="00823D7D"/>
    <w:rsid w:val="00824311"/>
    <w:rsid w:val="0082467C"/>
    <w:rsid w:val="0082488A"/>
    <w:rsid w:val="00824A5E"/>
    <w:rsid w:val="0082529E"/>
    <w:rsid w:val="00825C76"/>
    <w:rsid w:val="00825D75"/>
    <w:rsid w:val="00825F3D"/>
    <w:rsid w:val="0082637E"/>
    <w:rsid w:val="008263B1"/>
    <w:rsid w:val="00827284"/>
    <w:rsid w:val="00827988"/>
    <w:rsid w:val="00827C4E"/>
    <w:rsid w:val="008302CA"/>
    <w:rsid w:val="00830A36"/>
    <w:rsid w:val="00830DBC"/>
    <w:rsid w:val="0083107C"/>
    <w:rsid w:val="00831627"/>
    <w:rsid w:val="008317D5"/>
    <w:rsid w:val="00831A3E"/>
    <w:rsid w:val="00831E06"/>
    <w:rsid w:val="0083212D"/>
    <w:rsid w:val="00832200"/>
    <w:rsid w:val="00832591"/>
    <w:rsid w:val="00832774"/>
    <w:rsid w:val="008327D1"/>
    <w:rsid w:val="00832A12"/>
    <w:rsid w:val="00832E20"/>
    <w:rsid w:val="0083348A"/>
    <w:rsid w:val="00833AA2"/>
    <w:rsid w:val="00833E17"/>
    <w:rsid w:val="00833E53"/>
    <w:rsid w:val="008340C2"/>
    <w:rsid w:val="00834307"/>
    <w:rsid w:val="0083494F"/>
    <w:rsid w:val="00834CB8"/>
    <w:rsid w:val="008359B5"/>
    <w:rsid w:val="00835CF8"/>
    <w:rsid w:val="00835D76"/>
    <w:rsid w:val="00836F77"/>
    <w:rsid w:val="00837037"/>
    <w:rsid w:val="0083705C"/>
    <w:rsid w:val="0083744F"/>
    <w:rsid w:val="008377BA"/>
    <w:rsid w:val="00837F2A"/>
    <w:rsid w:val="00841B47"/>
    <w:rsid w:val="00842093"/>
    <w:rsid w:val="0084287B"/>
    <w:rsid w:val="0084324E"/>
    <w:rsid w:val="0084457C"/>
    <w:rsid w:val="008445F9"/>
    <w:rsid w:val="008446E4"/>
    <w:rsid w:val="00844E7F"/>
    <w:rsid w:val="00844EE9"/>
    <w:rsid w:val="00845771"/>
    <w:rsid w:val="0084589E"/>
    <w:rsid w:val="00845A84"/>
    <w:rsid w:val="00845C8E"/>
    <w:rsid w:val="00845D15"/>
    <w:rsid w:val="0084631B"/>
    <w:rsid w:val="00846334"/>
    <w:rsid w:val="008466BB"/>
    <w:rsid w:val="0084698E"/>
    <w:rsid w:val="00846DC0"/>
    <w:rsid w:val="00847113"/>
    <w:rsid w:val="0084770A"/>
    <w:rsid w:val="00847CE4"/>
    <w:rsid w:val="00847E37"/>
    <w:rsid w:val="0085021A"/>
    <w:rsid w:val="008504EC"/>
    <w:rsid w:val="008505E1"/>
    <w:rsid w:val="00850831"/>
    <w:rsid w:val="00850BD9"/>
    <w:rsid w:val="00850F5E"/>
    <w:rsid w:val="00850F7A"/>
    <w:rsid w:val="00851B05"/>
    <w:rsid w:val="00853E60"/>
    <w:rsid w:val="00855DD9"/>
    <w:rsid w:val="0085612A"/>
    <w:rsid w:val="0085626E"/>
    <w:rsid w:val="00856534"/>
    <w:rsid w:val="00856A33"/>
    <w:rsid w:val="00856C59"/>
    <w:rsid w:val="00856F17"/>
    <w:rsid w:val="00857236"/>
    <w:rsid w:val="0085761B"/>
    <w:rsid w:val="00857BB3"/>
    <w:rsid w:val="00857DDA"/>
    <w:rsid w:val="008601FB"/>
    <w:rsid w:val="008602B2"/>
    <w:rsid w:val="008608FB"/>
    <w:rsid w:val="00860D94"/>
    <w:rsid w:val="0086123C"/>
    <w:rsid w:val="008617E9"/>
    <w:rsid w:val="00861959"/>
    <w:rsid w:val="00861C06"/>
    <w:rsid w:val="00862A00"/>
    <w:rsid w:val="00862F84"/>
    <w:rsid w:val="00863C27"/>
    <w:rsid w:val="00863DAA"/>
    <w:rsid w:val="00864D88"/>
    <w:rsid w:val="00864FAE"/>
    <w:rsid w:val="00865262"/>
    <w:rsid w:val="00865F7C"/>
    <w:rsid w:val="00866291"/>
    <w:rsid w:val="00866537"/>
    <w:rsid w:val="00867045"/>
    <w:rsid w:val="00867ADD"/>
    <w:rsid w:val="008700F0"/>
    <w:rsid w:val="008701F5"/>
    <w:rsid w:val="00870CFC"/>
    <w:rsid w:val="00870EA6"/>
    <w:rsid w:val="00870FF2"/>
    <w:rsid w:val="00871003"/>
    <w:rsid w:val="00871984"/>
    <w:rsid w:val="008719A1"/>
    <w:rsid w:val="008719D3"/>
    <w:rsid w:val="00871F4E"/>
    <w:rsid w:val="00872461"/>
    <w:rsid w:val="008725EF"/>
    <w:rsid w:val="00872D2F"/>
    <w:rsid w:val="00872F82"/>
    <w:rsid w:val="00874712"/>
    <w:rsid w:val="008747B4"/>
    <w:rsid w:val="00874A10"/>
    <w:rsid w:val="00874EA8"/>
    <w:rsid w:val="00874EBB"/>
    <w:rsid w:val="00875520"/>
    <w:rsid w:val="00875CB1"/>
    <w:rsid w:val="00875DEB"/>
    <w:rsid w:val="00877AC5"/>
    <w:rsid w:val="00880A11"/>
    <w:rsid w:val="00880C23"/>
    <w:rsid w:val="00881280"/>
    <w:rsid w:val="00882762"/>
    <w:rsid w:val="00883983"/>
    <w:rsid w:val="00884548"/>
    <w:rsid w:val="00884C2A"/>
    <w:rsid w:val="008850E6"/>
    <w:rsid w:val="00885407"/>
    <w:rsid w:val="0088593D"/>
    <w:rsid w:val="00885EA8"/>
    <w:rsid w:val="00886106"/>
    <w:rsid w:val="00886AC7"/>
    <w:rsid w:val="00887547"/>
    <w:rsid w:val="008875FA"/>
    <w:rsid w:val="0088799F"/>
    <w:rsid w:val="0089098F"/>
    <w:rsid w:val="008928C1"/>
    <w:rsid w:val="00892B58"/>
    <w:rsid w:val="00893382"/>
    <w:rsid w:val="008933DE"/>
    <w:rsid w:val="008934CD"/>
    <w:rsid w:val="0089396A"/>
    <w:rsid w:val="00893EA2"/>
    <w:rsid w:val="00894415"/>
    <w:rsid w:val="00894BA6"/>
    <w:rsid w:val="00894C90"/>
    <w:rsid w:val="00895180"/>
    <w:rsid w:val="00895C6A"/>
    <w:rsid w:val="00896754"/>
    <w:rsid w:val="00897727"/>
    <w:rsid w:val="008A0287"/>
    <w:rsid w:val="008A0A59"/>
    <w:rsid w:val="008A0D06"/>
    <w:rsid w:val="008A1073"/>
    <w:rsid w:val="008A1149"/>
    <w:rsid w:val="008A1816"/>
    <w:rsid w:val="008A19C8"/>
    <w:rsid w:val="008A1D30"/>
    <w:rsid w:val="008A1F5B"/>
    <w:rsid w:val="008A476F"/>
    <w:rsid w:val="008A4892"/>
    <w:rsid w:val="008A4E82"/>
    <w:rsid w:val="008A4F7C"/>
    <w:rsid w:val="008A5B78"/>
    <w:rsid w:val="008A6A01"/>
    <w:rsid w:val="008A6BEC"/>
    <w:rsid w:val="008A6CA1"/>
    <w:rsid w:val="008A6FB8"/>
    <w:rsid w:val="008A7720"/>
    <w:rsid w:val="008A7758"/>
    <w:rsid w:val="008A78B9"/>
    <w:rsid w:val="008A7905"/>
    <w:rsid w:val="008A7F68"/>
    <w:rsid w:val="008B04E2"/>
    <w:rsid w:val="008B0569"/>
    <w:rsid w:val="008B0C1D"/>
    <w:rsid w:val="008B1189"/>
    <w:rsid w:val="008B1458"/>
    <w:rsid w:val="008B1F80"/>
    <w:rsid w:val="008B2D54"/>
    <w:rsid w:val="008B2D9A"/>
    <w:rsid w:val="008B354E"/>
    <w:rsid w:val="008B3D03"/>
    <w:rsid w:val="008B43BA"/>
    <w:rsid w:val="008B4980"/>
    <w:rsid w:val="008B4A75"/>
    <w:rsid w:val="008B5196"/>
    <w:rsid w:val="008B5496"/>
    <w:rsid w:val="008B5988"/>
    <w:rsid w:val="008B5ADC"/>
    <w:rsid w:val="008B5BE6"/>
    <w:rsid w:val="008B5CED"/>
    <w:rsid w:val="008B5D06"/>
    <w:rsid w:val="008B67E5"/>
    <w:rsid w:val="008B6AAB"/>
    <w:rsid w:val="008B6E8A"/>
    <w:rsid w:val="008B736E"/>
    <w:rsid w:val="008B747C"/>
    <w:rsid w:val="008B7EBA"/>
    <w:rsid w:val="008C0109"/>
    <w:rsid w:val="008C0437"/>
    <w:rsid w:val="008C0457"/>
    <w:rsid w:val="008C0762"/>
    <w:rsid w:val="008C0C41"/>
    <w:rsid w:val="008C0E3F"/>
    <w:rsid w:val="008C0EFF"/>
    <w:rsid w:val="008C1390"/>
    <w:rsid w:val="008C1983"/>
    <w:rsid w:val="008C1E1D"/>
    <w:rsid w:val="008C274F"/>
    <w:rsid w:val="008C2A7C"/>
    <w:rsid w:val="008C2B42"/>
    <w:rsid w:val="008C2C91"/>
    <w:rsid w:val="008C3341"/>
    <w:rsid w:val="008C3575"/>
    <w:rsid w:val="008C3B7A"/>
    <w:rsid w:val="008C435E"/>
    <w:rsid w:val="008C468B"/>
    <w:rsid w:val="008C579D"/>
    <w:rsid w:val="008C59F8"/>
    <w:rsid w:val="008C5CDA"/>
    <w:rsid w:val="008C5D97"/>
    <w:rsid w:val="008C6571"/>
    <w:rsid w:val="008C66DC"/>
    <w:rsid w:val="008C71B9"/>
    <w:rsid w:val="008C71C9"/>
    <w:rsid w:val="008C7262"/>
    <w:rsid w:val="008C7765"/>
    <w:rsid w:val="008C79D5"/>
    <w:rsid w:val="008C7C44"/>
    <w:rsid w:val="008D0013"/>
    <w:rsid w:val="008D00F4"/>
    <w:rsid w:val="008D056C"/>
    <w:rsid w:val="008D09E3"/>
    <w:rsid w:val="008D0B1E"/>
    <w:rsid w:val="008D0B27"/>
    <w:rsid w:val="008D11C1"/>
    <w:rsid w:val="008D11C4"/>
    <w:rsid w:val="008D144D"/>
    <w:rsid w:val="008D1E55"/>
    <w:rsid w:val="008D1F2C"/>
    <w:rsid w:val="008D2503"/>
    <w:rsid w:val="008D3832"/>
    <w:rsid w:val="008D4585"/>
    <w:rsid w:val="008D4794"/>
    <w:rsid w:val="008D49C3"/>
    <w:rsid w:val="008D4A49"/>
    <w:rsid w:val="008D4A71"/>
    <w:rsid w:val="008D4A94"/>
    <w:rsid w:val="008D4EAB"/>
    <w:rsid w:val="008D4F6A"/>
    <w:rsid w:val="008D5212"/>
    <w:rsid w:val="008D568E"/>
    <w:rsid w:val="008D6215"/>
    <w:rsid w:val="008D693A"/>
    <w:rsid w:val="008D6BE7"/>
    <w:rsid w:val="008D795D"/>
    <w:rsid w:val="008D7AB4"/>
    <w:rsid w:val="008E003D"/>
    <w:rsid w:val="008E06AF"/>
    <w:rsid w:val="008E0DBF"/>
    <w:rsid w:val="008E0ECD"/>
    <w:rsid w:val="008E1080"/>
    <w:rsid w:val="008E1505"/>
    <w:rsid w:val="008E19C8"/>
    <w:rsid w:val="008E22BF"/>
    <w:rsid w:val="008E263D"/>
    <w:rsid w:val="008E3D59"/>
    <w:rsid w:val="008E4AEC"/>
    <w:rsid w:val="008E4AF2"/>
    <w:rsid w:val="008E4ED9"/>
    <w:rsid w:val="008E50CD"/>
    <w:rsid w:val="008E5835"/>
    <w:rsid w:val="008E5AF1"/>
    <w:rsid w:val="008E5D93"/>
    <w:rsid w:val="008E5F9F"/>
    <w:rsid w:val="008E614E"/>
    <w:rsid w:val="008E69BE"/>
    <w:rsid w:val="008E6B3F"/>
    <w:rsid w:val="008E7172"/>
    <w:rsid w:val="008E78FC"/>
    <w:rsid w:val="008E7B88"/>
    <w:rsid w:val="008E7DE4"/>
    <w:rsid w:val="008F0718"/>
    <w:rsid w:val="008F0CE2"/>
    <w:rsid w:val="008F1943"/>
    <w:rsid w:val="008F2A46"/>
    <w:rsid w:val="008F2B22"/>
    <w:rsid w:val="008F3611"/>
    <w:rsid w:val="008F3785"/>
    <w:rsid w:val="008F40BE"/>
    <w:rsid w:val="008F50AE"/>
    <w:rsid w:val="008F5314"/>
    <w:rsid w:val="008F5636"/>
    <w:rsid w:val="008F5751"/>
    <w:rsid w:val="008F590F"/>
    <w:rsid w:val="008F5B3B"/>
    <w:rsid w:val="008F6079"/>
    <w:rsid w:val="008F65A1"/>
    <w:rsid w:val="008F6CCC"/>
    <w:rsid w:val="008F73B1"/>
    <w:rsid w:val="008F769D"/>
    <w:rsid w:val="008F79AF"/>
    <w:rsid w:val="008F7C65"/>
    <w:rsid w:val="00900401"/>
    <w:rsid w:val="0090055E"/>
    <w:rsid w:val="009006DF"/>
    <w:rsid w:val="009009A1"/>
    <w:rsid w:val="00901112"/>
    <w:rsid w:val="00901636"/>
    <w:rsid w:val="009017DC"/>
    <w:rsid w:val="009019C2"/>
    <w:rsid w:val="00901C58"/>
    <w:rsid w:val="009024F4"/>
    <w:rsid w:val="00902ADC"/>
    <w:rsid w:val="0090310A"/>
    <w:rsid w:val="009037BB"/>
    <w:rsid w:val="00903A11"/>
    <w:rsid w:val="00903B1D"/>
    <w:rsid w:val="00904462"/>
    <w:rsid w:val="00904722"/>
    <w:rsid w:val="00904A2E"/>
    <w:rsid w:val="00904AFE"/>
    <w:rsid w:val="00904B80"/>
    <w:rsid w:val="009053DD"/>
    <w:rsid w:val="009057DD"/>
    <w:rsid w:val="00905F57"/>
    <w:rsid w:val="00906D79"/>
    <w:rsid w:val="009074B0"/>
    <w:rsid w:val="00907962"/>
    <w:rsid w:val="00907B9F"/>
    <w:rsid w:val="00907D7A"/>
    <w:rsid w:val="00907FE4"/>
    <w:rsid w:val="00910DBA"/>
    <w:rsid w:val="00910F5D"/>
    <w:rsid w:val="00911989"/>
    <w:rsid w:val="00912109"/>
    <w:rsid w:val="009132F5"/>
    <w:rsid w:val="00913353"/>
    <w:rsid w:val="00913450"/>
    <w:rsid w:val="00913510"/>
    <w:rsid w:val="009136C1"/>
    <w:rsid w:val="00913C63"/>
    <w:rsid w:val="009147B3"/>
    <w:rsid w:val="0091481E"/>
    <w:rsid w:val="00915537"/>
    <w:rsid w:val="00915BF6"/>
    <w:rsid w:val="0091611C"/>
    <w:rsid w:val="0091619B"/>
    <w:rsid w:val="00916A94"/>
    <w:rsid w:val="00916C06"/>
    <w:rsid w:val="00917059"/>
    <w:rsid w:val="00917A93"/>
    <w:rsid w:val="00917F9F"/>
    <w:rsid w:val="0092004E"/>
    <w:rsid w:val="0092020C"/>
    <w:rsid w:val="009203FF"/>
    <w:rsid w:val="00920540"/>
    <w:rsid w:val="00920851"/>
    <w:rsid w:val="00920900"/>
    <w:rsid w:val="00920B32"/>
    <w:rsid w:val="00921125"/>
    <w:rsid w:val="009213E4"/>
    <w:rsid w:val="0092195D"/>
    <w:rsid w:val="00922187"/>
    <w:rsid w:val="00922C39"/>
    <w:rsid w:val="00924485"/>
    <w:rsid w:val="00924B4B"/>
    <w:rsid w:val="00924CAB"/>
    <w:rsid w:val="00925B99"/>
    <w:rsid w:val="00925C06"/>
    <w:rsid w:val="00925CCC"/>
    <w:rsid w:val="00925DEE"/>
    <w:rsid w:val="00925F9F"/>
    <w:rsid w:val="00926280"/>
    <w:rsid w:val="0092665E"/>
    <w:rsid w:val="009266CE"/>
    <w:rsid w:val="00926747"/>
    <w:rsid w:val="00926B0E"/>
    <w:rsid w:val="00926D98"/>
    <w:rsid w:val="00927789"/>
    <w:rsid w:val="00927BA0"/>
    <w:rsid w:val="00930B36"/>
    <w:rsid w:val="00930E98"/>
    <w:rsid w:val="00930FDB"/>
    <w:rsid w:val="009311FD"/>
    <w:rsid w:val="0093188B"/>
    <w:rsid w:val="00931A7F"/>
    <w:rsid w:val="00931FFB"/>
    <w:rsid w:val="009323F8"/>
    <w:rsid w:val="00932426"/>
    <w:rsid w:val="00932679"/>
    <w:rsid w:val="009337F8"/>
    <w:rsid w:val="00933819"/>
    <w:rsid w:val="009339C2"/>
    <w:rsid w:val="00933AC6"/>
    <w:rsid w:val="00933BA9"/>
    <w:rsid w:val="00933CAF"/>
    <w:rsid w:val="00933F6F"/>
    <w:rsid w:val="00933FBE"/>
    <w:rsid w:val="009345FC"/>
    <w:rsid w:val="00935462"/>
    <w:rsid w:val="009354ED"/>
    <w:rsid w:val="00935748"/>
    <w:rsid w:val="009359D0"/>
    <w:rsid w:val="00935DE7"/>
    <w:rsid w:val="009368CF"/>
    <w:rsid w:val="00936F7D"/>
    <w:rsid w:val="00936FE2"/>
    <w:rsid w:val="0093727A"/>
    <w:rsid w:val="00937B2E"/>
    <w:rsid w:val="00937FDF"/>
    <w:rsid w:val="0094101C"/>
    <w:rsid w:val="009411A1"/>
    <w:rsid w:val="0094146D"/>
    <w:rsid w:val="00941AA3"/>
    <w:rsid w:val="00941BCF"/>
    <w:rsid w:val="00941F74"/>
    <w:rsid w:val="0094216A"/>
    <w:rsid w:val="009423DD"/>
    <w:rsid w:val="00942771"/>
    <w:rsid w:val="0094277D"/>
    <w:rsid w:val="00942D38"/>
    <w:rsid w:val="00942E01"/>
    <w:rsid w:val="00943B47"/>
    <w:rsid w:val="00943ED6"/>
    <w:rsid w:val="009455F2"/>
    <w:rsid w:val="009458D9"/>
    <w:rsid w:val="00945C66"/>
    <w:rsid w:val="00946666"/>
    <w:rsid w:val="00946D24"/>
    <w:rsid w:val="00950230"/>
    <w:rsid w:val="009506B1"/>
    <w:rsid w:val="0095083A"/>
    <w:rsid w:val="0095091F"/>
    <w:rsid w:val="00950AB0"/>
    <w:rsid w:val="00950BEB"/>
    <w:rsid w:val="009513DF"/>
    <w:rsid w:val="00951EFA"/>
    <w:rsid w:val="00952087"/>
    <w:rsid w:val="00952805"/>
    <w:rsid w:val="00952D9D"/>
    <w:rsid w:val="00952E9D"/>
    <w:rsid w:val="00953159"/>
    <w:rsid w:val="00953362"/>
    <w:rsid w:val="00953684"/>
    <w:rsid w:val="009537CA"/>
    <w:rsid w:val="00953B9C"/>
    <w:rsid w:val="00954344"/>
    <w:rsid w:val="00954660"/>
    <w:rsid w:val="00954B52"/>
    <w:rsid w:val="00954F28"/>
    <w:rsid w:val="009551A2"/>
    <w:rsid w:val="009561C1"/>
    <w:rsid w:val="009561FE"/>
    <w:rsid w:val="00956A34"/>
    <w:rsid w:val="00956BA7"/>
    <w:rsid w:val="00956D27"/>
    <w:rsid w:val="009572AA"/>
    <w:rsid w:val="0095755B"/>
    <w:rsid w:val="009577AE"/>
    <w:rsid w:val="00957989"/>
    <w:rsid w:val="00957EFF"/>
    <w:rsid w:val="00960014"/>
    <w:rsid w:val="00960653"/>
    <w:rsid w:val="00960C2B"/>
    <w:rsid w:val="0096142E"/>
    <w:rsid w:val="0096161D"/>
    <w:rsid w:val="00961B48"/>
    <w:rsid w:val="00961E7E"/>
    <w:rsid w:val="009624AF"/>
    <w:rsid w:val="009631B5"/>
    <w:rsid w:val="00963DAC"/>
    <w:rsid w:val="00963DB0"/>
    <w:rsid w:val="00964330"/>
    <w:rsid w:val="009643FB"/>
    <w:rsid w:val="0096453E"/>
    <w:rsid w:val="00964B57"/>
    <w:rsid w:val="00964C9D"/>
    <w:rsid w:val="00964F4B"/>
    <w:rsid w:val="00964FCA"/>
    <w:rsid w:val="00965225"/>
    <w:rsid w:val="0096533D"/>
    <w:rsid w:val="00965AA7"/>
    <w:rsid w:val="00965E5D"/>
    <w:rsid w:val="009660B8"/>
    <w:rsid w:val="009665A9"/>
    <w:rsid w:val="00966726"/>
    <w:rsid w:val="00967550"/>
    <w:rsid w:val="0097001B"/>
    <w:rsid w:val="00970612"/>
    <w:rsid w:val="00971291"/>
    <w:rsid w:val="009712E4"/>
    <w:rsid w:val="009718E1"/>
    <w:rsid w:val="00971AC0"/>
    <w:rsid w:val="00971CEB"/>
    <w:rsid w:val="00971FE9"/>
    <w:rsid w:val="00972373"/>
    <w:rsid w:val="00973171"/>
    <w:rsid w:val="009733A1"/>
    <w:rsid w:val="009735E4"/>
    <w:rsid w:val="00973B92"/>
    <w:rsid w:val="00973BA6"/>
    <w:rsid w:val="0097414E"/>
    <w:rsid w:val="009742D2"/>
    <w:rsid w:val="009747F9"/>
    <w:rsid w:val="009748F6"/>
    <w:rsid w:val="00975E8F"/>
    <w:rsid w:val="00976040"/>
    <w:rsid w:val="009766E1"/>
    <w:rsid w:val="00976946"/>
    <w:rsid w:val="00976D17"/>
    <w:rsid w:val="00976E81"/>
    <w:rsid w:val="009774D2"/>
    <w:rsid w:val="009776DE"/>
    <w:rsid w:val="009779E0"/>
    <w:rsid w:val="00977C8E"/>
    <w:rsid w:val="00980744"/>
    <w:rsid w:val="00980B46"/>
    <w:rsid w:val="009820F4"/>
    <w:rsid w:val="009821E1"/>
    <w:rsid w:val="00982AA5"/>
    <w:rsid w:val="00982C5C"/>
    <w:rsid w:val="0098306F"/>
    <w:rsid w:val="009832A5"/>
    <w:rsid w:val="0098372E"/>
    <w:rsid w:val="0098374C"/>
    <w:rsid w:val="0098394A"/>
    <w:rsid w:val="00983BBB"/>
    <w:rsid w:val="00983EB4"/>
    <w:rsid w:val="00984344"/>
    <w:rsid w:val="009850B9"/>
    <w:rsid w:val="009850FA"/>
    <w:rsid w:val="009852B5"/>
    <w:rsid w:val="0098566B"/>
    <w:rsid w:val="0098651A"/>
    <w:rsid w:val="0098691E"/>
    <w:rsid w:val="00986950"/>
    <w:rsid w:val="00986A03"/>
    <w:rsid w:val="009872E5"/>
    <w:rsid w:val="009875C9"/>
    <w:rsid w:val="00987B8C"/>
    <w:rsid w:val="00990383"/>
    <w:rsid w:val="0099088E"/>
    <w:rsid w:val="00990C37"/>
    <w:rsid w:val="00990E13"/>
    <w:rsid w:val="009910FC"/>
    <w:rsid w:val="0099193D"/>
    <w:rsid w:val="00991CB3"/>
    <w:rsid w:val="0099262E"/>
    <w:rsid w:val="00993206"/>
    <w:rsid w:val="00993303"/>
    <w:rsid w:val="009934C7"/>
    <w:rsid w:val="00993EBB"/>
    <w:rsid w:val="00993F06"/>
    <w:rsid w:val="00993F5C"/>
    <w:rsid w:val="00994931"/>
    <w:rsid w:val="00995363"/>
    <w:rsid w:val="009956EA"/>
    <w:rsid w:val="009956F9"/>
    <w:rsid w:val="0099571B"/>
    <w:rsid w:val="00995C9F"/>
    <w:rsid w:val="009960AD"/>
    <w:rsid w:val="009963C2"/>
    <w:rsid w:val="009965D0"/>
    <w:rsid w:val="00996BAF"/>
    <w:rsid w:val="00997EC1"/>
    <w:rsid w:val="00997F0F"/>
    <w:rsid w:val="009A0170"/>
    <w:rsid w:val="009A0372"/>
    <w:rsid w:val="009A0624"/>
    <w:rsid w:val="009A0D88"/>
    <w:rsid w:val="009A1D51"/>
    <w:rsid w:val="009A219D"/>
    <w:rsid w:val="009A2375"/>
    <w:rsid w:val="009A2458"/>
    <w:rsid w:val="009A2CD5"/>
    <w:rsid w:val="009A2F32"/>
    <w:rsid w:val="009A39A7"/>
    <w:rsid w:val="009A3D40"/>
    <w:rsid w:val="009A4101"/>
    <w:rsid w:val="009A41B1"/>
    <w:rsid w:val="009A43BD"/>
    <w:rsid w:val="009A45D3"/>
    <w:rsid w:val="009A4BCD"/>
    <w:rsid w:val="009A4C11"/>
    <w:rsid w:val="009A501F"/>
    <w:rsid w:val="009A5072"/>
    <w:rsid w:val="009A5F62"/>
    <w:rsid w:val="009A6156"/>
    <w:rsid w:val="009A7A68"/>
    <w:rsid w:val="009B01C2"/>
    <w:rsid w:val="009B0760"/>
    <w:rsid w:val="009B0DB7"/>
    <w:rsid w:val="009B0FDB"/>
    <w:rsid w:val="009B1071"/>
    <w:rsid w:val="009B1359"/>
    <w:rsid w:val="009B15DD"/>
    <w:rsid w:val="009B185A"/>
    <w:rsid w:val="009B217C"/>
    <w:rsid w:val="009B2AF8"/>
    <w:rsid w:val="009B3A07"/>
    <w:rsid w:val="009B4061"/>
    <w:rsid w:val="009B4724"/>
    <w:rsid w:val="009B4A34"/>
    <w:rsid w:val="009B4AAD"/>
    <w:rsid w:val="009B4E63"/>
    <w:rsid w:val="009B4FAC"/>
    <w:rsid w:val="009B501E"/>
    <w:rsid w:val="009B53B3"/>
    <w:rsid w:val="009B552A"/>
    <w:rsid w:val="009B56C5"/>
    <w:rsid w:val="009B6351"/>
    <w:rsid w:val="009B74AA"/>
    <w:rsid w:val="009B7A84"/>
    <w:rsid w:val="009C036D"/>
    <w:rsid w:val="009C03C7"/>
    <w:rsid w:val="009C0595"/>
    <w:rsid w:val="009C06CA"/>
    <w:rsid w:val="009C0723"/>
    <w:rsid w:val="009C1778"/>
    <w:rsid w:val="009C19E9"/>
    <w:rsid w:val="009C1BC7"/>
    <w:rsid w:val="009C225C"/>
    <w:rsid w:val="009C2533"/>
    <w:rsid w:val="009C2CF2"/>
    <w:rsid w:val="009C2F9A"/>
    <w:rsid w:val="009C307D"/>
    <w:rsid w:val="009C3256"/>
    <w:rsid w:val="009C3452"/>
    <w:rsid w:val="009C34F8"/>
    <w:rsid w:val="009C3711"/>
    <w:rsid w:val="009C3B1B"/>
    <w:rsid w:val="009C4166"/>
    <w:rsid w:val="009C42FC"/>
    <w:rsid w:val="009C43DF"/>
    <w:rsid w:val="009C4BC9"/>
    <w:rsid w:val="009C5204"/>
    <w:rsid w:val="009C5220"/>
    <w:rsid w:val="009C60FF"/>
    <w:rsid w:val="009C66EB"/>
    <w:rsid w:val="009C6E3E"/>
    <w:rsid w:val="009C6EFE"/>
    <w:rsid w:val="009C7A7B"/>
    <w:rsid w:val="009C7C82"/>
    <w:rsid w:val="009D0666"/>
    <w:rsid w:val="009D0CBA"/>
    <w:rsid w:val="009D0CD6"/>
    <w:rsid w:val="009D10AB"/>
    <w:rsid w:val="009D146F"/>
    <w:rsid w:val="009D16A5"/>
    <w:rsid w:val="009D19E7"/>
    <w:rsid w:val="009D1A7F"/>
    <w:rsid w:val="009D1AB7"/>
    <w:rsid w:val="009D1D67"/>
    <w:rsid w:val="009D296E"/>
    <w:rsid w:val="009D2993"/>
    <w:rsid w:val="009D2A48"/>
    <w:rsid w:val="009D2CC1"/>
    <w:rsid w:val="009D34C5"/>
    <w:rsid w:val="009D376C"/>
    <w:rsid w:val="009D3831"/>
    <w:rsid w:val="009D471F"/>
    <w:rsid w:val="009D5380"/>
    <w:rsid w:val="009D53DA"/>
    <w:rsid w:val="009D5896"/>
    <w:rsid w:val="009D5D43"/>
    <w:rsid w:val="009D5E87"/>
    <w:rsid w:val="009D6667"/>
    <w:rsid w:val="009D674A"/>
    <w:rsid w:val="009D7854"/>
    <w:rsid w:val="009D7DFF"/>
    <w:rsid w:val="009E0674"/>
    <w:rsid w:val="009E0718"/>
    <w:rsid w:val="009E102F"/>
    <w:rsid w:val="009E17FF"/>
    <w:rsid w:val="009E22BC"/>
    <w:rsid w:val="009E23D4"/>
    <w:rsid w:val="009E2B2E"/>
    <w:rsid w:val="009E38CF"/>
    <w:rsid w:val="009E3E2C"/>
    <w:rsid w:val="009E3F72"/>
    <w:rsid w:val="009E43A6"/>
    <w:rsid w:val="009E4439"/>
    <w:rsid w:val="009E4470"/>
    <w:rsid w:val="009E494E"/>
    <w:rsid w:val="009E623D"/>
    <w:rsid w:val="009E6636"/>
    <w:rsid w:val="009E6C49"/>
    <w:rsid w:val="009E7045"/>
    <w:rsid w:val="009E7561"/>
    <w:rsid w:val="009E7740"/>
    <w:rsid w:val="009E7D0C"/>
    <w:rsid w:val="009F0251"/>
    <w:rsid w:val="009F09C1"/>
    <w:rsid w:val="009F0EF5"/>
    <w:rsid w:val="009F0F50"/>
    <w:rsid w:val="009F1013"/>
    <w:rsid w:val="009F123D"/>
    <w:rsid w:val="009F14C7"/>
    <w:rsid w:val="009F1775"/>
    <w:rsid w:val="009F1822"/>
    <w:rsid w:val="009F1C5F"/>
    <w:rsid w:val="009F2002"/>
    <w:rsid w:val="009F24AC"/>
    <w:rsid w:val="009F2774"/>
    <w:rsid w:val="009F2A00"/>
    <w:rsid w:val="009F30E1"/>
    <w:rsid w:val="009F3435"/>
    <w:rsid w:val="009F3EFD"/>
    <w:rsid w:val="009F4031"/>
    <w:rsid w:val="009F440C"/>
    <w:rsid w:val="009F4743"/>
    <w:rsid w:val="009F4BBB"/>
    <w:rsid w:val="009F4C88"/>
    <w:rsid w:val="009F56BA"/>
    <w:rsid w:val="009F5AA8"/>
    <w:rsid w:val="009F5B9D"/>
    <w:rsid w:val="009F5DA2"/>
    <w:rsid w:val="009F5EFB"/>
    <w:rsid w:val="009F5FF3"/>
    <w:rsid w:val="009F6347"/>
    <w:rsid w:val="009F69F9"/>
    <w:rsid w:val="009F6FBD"/>
    <w:rsid w:val="009F7091"/>
    <w:rsid w:val="009F732C"/>
    <w:rsid w:val="009F7493"/>
    <w:rsid w:val="009F761D"/>
    <w:rsid w:val="009F7FBF"/>
    <w:rsid w:val="00A00013"/>
    <w:rsid w:val="00A0023D"/>
    <w:rsid w:val="00A005FC"/>
    <w:rsid w:val="00A006DF"/>
    <w:rsid w:val="00A00CAA"/>
    <w:rsid w:val="00A01478"/>
    <w:rsid w:val="00A0186F"/>
    <w:rsid w:val="00A01CA5"/>
    <w:rsid w:val="00A02570"/>
    <w:rsid w:val="00A0296F"/>
    <w:rsid w:val="00A02A7F"/>
    <w:rsid w:val="00A02F74"/>
    <w:rsid w:val="00A03067"/>
    <w:rsid w:val="00A031DB"/>
    <w:rsid w:val="00A03410"/>
    <w:rsid w:val="00A03815"/>
    <w:rsid w:val="00A03B94"/>
    <w:rsid w:val="00A03DC9"/>
    <w:rsid w:val="00A04CF9"/>
    <w:rsid w:val="00A05068"/>
    <w:rsid w:val="00A0540B"/>
    <w:rsid w:val="00A057D9"/>
    <w:rsid w:val="00A05CC6"/>
    <w:rsid w:val="00A05F3F"/>
    <w:rsid w:val="00A069CD"/>
    <w:rsid w:val="00A07774"/>
    <w:rsid w:val="00A10638"/>
    <w:rsid w:val="00A10B5A"/>
    <w:rsid w:val="00A10B7C"/>
    <w:rsid w:val="00A10FB2"/>
    <w:rsid w:val="00A11CD9"/>
    <w:rsid w:val="00A12049"/>
    <w:rsid w:val="00A12246"/>
    <w:rsid w:val="00A123CD"/>
    <w:rsid w:val="00A12AFB"/>
    <w:rsid w:val="00A12DFD"/>
    <w:rsid w:val="00A12ED3"/>
    <w:rsid w:val="00A12F5F"/>
    <w:rsid w:val="00A12F97"/>
    <w:rsid w:val="00A132ED"/>
    <w:rsid w:val="00A13AEB"/>
    <w:rsid w:val="00A1417A"/>
    <w:rsid w:val="00A1421F"/>
    <w:rsid w:val="00A143A3"/>
    <w:rsid w:val="00A149C5"/>
    <w:rsid w:val="00A15643"/>
    <w:rsid w:val="00A16B90"/>
    <w:rsid w:val="00A16BC7"/>
    <w:rsid w:val="00A17215"/>
    <w:rsid w:val="00A17298"/>
    <w:rsid w:val="00A172F1"/>
    <w:rsid w:val="00A17B50"/>
    <w:rsid w:val="00A20276"/>
    <w:rsid w:val="00A2055A"/>
    <w:rsid w:val="00A20C74"/>
    <w:rsid w:val="00A20FD5"/>
    <w:rsid w:val="00A216E8"/>
    <w:rsid w:val="00A21802"/>
    <w:rsid w:val="00A21BDB"/>
    <w:rsid w:val="00A225B4"/>
    <w:rsid w:val="00A22C26"/>
    <w:rsid w:val="00A253A9"/>
    <w:rsid w:val="00A25C32"/>
    <w:rsid w:val="00A2650F"/>
    <w:rsid w:val="00A265F5"/>
    <w:rsid w:val="00A26908"/>
    <w:rsid w:val="00A270E5"/>
    <w:rsid w:val="00A272D8"/>
    <w:rsid w:val="00A2758B"/>
    <w:rsid w:val="00A27728"/>
    <w:rsid w:val="00A2789D"/>
    <w:rsid w:val="00A27BA5"/>
    <w:rsid w:val="00A27E43"/>
    <w:rsid w:val="00A3006E"/>
    <w:rsid w:val="00A3076F"/>
    <w:rsid w:val="00A30E5C"/>
    <w:rsid w:val="00A31236"/>
    <w:rsid w:val="00A3126E"/>
    <w:rsid w:val="00A319A8"/>
    <w:rsid w:val="00A31FFF"/>
    <w:rsid w:val="00A32030"/>
    <w:rsid w:val="00A3223E"/>
    <w:rsid w:val="00A32542"/>
    <w:rsid w:val="00A32CCD"/>
    <w:rsid w:val="00A32E0B"/>
    <w:rsid w:val="00A335DC"/>
    <w:rsid w:val="00A335E2"/>
    <w:rsid w:val="00A33A5D"/>
    <w:rsid w:val="00A34B53"/>
    <w:rsid w:val="00A34C2E"/>
    <w:rsid w:val="00A352ED"/>
    <w:rsid w:val="00A35331"/>
    <w:rsid w:val="00A356AA"/>
    <w:rsid w:val="00A35BAC"/>
    <w:rsid w:val="00A35C78"/>
    <w:rsid w:val="00A37174"/>
    <w:rsid w:val="00A3766F"/>
    <w:rsid w:val="00A37CCC"/>
    <w:rsid w:val="00A37EAE"/>
    <w:rsid w:val="00A4046D"/>
    <w:rsid w:val="00A407E5"/>
    <w:rsid w:val="00A40AB2"/>
    <w:rsid w:val="00A40E28"/>
    <w:rsid w:val="00A41738"/>
    <w:rsid w:val="00A4173A"/>
    <w:rsid w:val="00A41AA9"/>
    <w:rsid w:val="00A41E57"/>
    <w:rsid w:val="00A4209D"/>
    <w:rsid w:val="00A4253F"/>
    <w:rsid w:val="00A42A00"/>
    <w:rsid w:val="00A42A72"/>
    <w:rsid w:val="00A42C23"/>
    <w:rsid w:val="00A43802"/>
    <w:rsid w:val="00A439A0"/>
    <w:rsid w:val="00A43D32"/>
    <w:rsid w:val="00A43E67"/>
    <w:rsid w:val="00A43EDB"/>
    <w:rsid w:val="00A43FB7"/>
    <w:rsid w:val="00A44D84"/>
    <w:rsid w:val="00A44E32"/>
    <w:rsid w:val="00A4501B"/>
    <w:rsid w:val="00A45402"/>
    <w:rsid w:val="00A45470"/>
    <w:rsid w:val="00A4589A"/>
    <w:rsid w:val="00A459E4"/>
    <w:rsid w:val="00A45B54"/>
    <w:rsid w:val="00A461A4"/>
    <w:rsid w:val="00A46265"/>
    <w:rsid w:val="00A463D0"/>
    <w:rsid w:val="00A464DB"/>
    <w:rsid w:val="00A46BB2"/>
    <w:rsid w:val="00A46C37"/>
    <w:rsid w:val="00A46E98"/>
    <w:rsid w:val="00A47727"/>
    <w:rsid w:val="00A47F7E"/>
    <w:rsid w:val="00A50206"/>
    <w:rsid w:val="00A514D2"/>
    <w:rsid w:val="00A51C03"/>
    <w:rsid w:val="00A527D3"/>
    <w:rsid w:val="00A527DE"/>
    <w:rsid w:val="00A5299D"/>
    <w:rsid w:val="00A537A2"/>
    <w:rsid w:val="00A53B44"/>
    <w:rsid w:val="00A54826"/>
    <w:rsid w:val="00A54997"/>
    <w:rsid w:val="00A54C3E"/>
    <w:rsid w:val="00A54DF6"/>
    <w:rsid w:val="00A550AB"/>
    <w:rsid w:val="00A559FC"/>
    <w:rsid w:val="00A55E80"/>
    <w:rsid w:val="00A56145"/>
    <w:rsid w:val="00A56651"/>
    <w:rsid w:val="00A56774"/>
    <w:rsid w:val="00A57095"/>
    <w:rsid w:val="00A57291"/>
    <w:rsid w:val="00A57633"/>
    <w:rsid w:val="00A60720"/>
    <w:rsid w:val="00A60CE7"/>
    <w:rsid w:val="00A610D3"/>
    <w:rsid w:val="00A61542"/>
    <w:rsid w:val="00A622BC"/>
    <w:rsid w:val="00A6260F"/>
    <w:rsid w:val="00A627F9"/>
    <w:rsid w:val="00A62D2A"/>
    <w:rsid w:val="00A6318C"/>
    <w:rsid w:val="00A63502"/>
    <w:rsid w:val="00A636F2"/>
    <w:rsid w:val="00A63D82"/>
    <w:rsid w:val="00A64A7B"/>
    <w:rsid w:val="00A64CA9"/>
    <w:rsid w:val="00A64D74"/>
    <w:rsid w:val="00A64DF0"/>
    <w:rsid w:val="00A65D0F"/>
    <w:rsid w:val="00A66083"/>
    <w:rsid w:val="00A669FF"/>
    <w:rsid w:val="00A66CC4"/>
    <w:rsid w:val="00A66F6A"/>
    <w:rsid w:val="00A66F89"/>
    <w:rsid w:val="00A67A9A"/>
    <w:rsid w:val="00A67D75"/>
    <w:rsid w:val="00A70163"/>
    <w:rsid w:val="00A702CA"/>
    <w:rsid w:val="00A70CBB"/>
    <w:rsid w:val="00A70E08"/>
    <w:rsid w:val="00A7103B"/>
    <w:rsid w:val="00A7156C"/>
    <w:rsid w:val="00A71A3A"/>
    <w:rsid w:val="00A7239A"/>
    <w:rsid w:val="00A727CF"/>
    <w:rsid w:val="00A72A1A"/>
    <w:rsid w:val="00A72A25"/>
    <w:rsid w:val="00A72ABC"/>
    <w:rsid w:val="00A72E7A"/>
    <w:rsid w:val="00A73C03"/>
    <w:rsid w:val="00A73ED3"/>
    <w:rsid w:val="00A74528"/>
    <w:rsid w:val="00A75605"/>
    <w:rsid w:val="00A756C5"/>
    <w:rsid w:val="00A75720"/>
    <w:rsid w:val="00A76C31"/>
    <w:rsid w:val="00A7789B"/>
    <w:rsid w:val="00A778BD"/>
    <w:rsid w:val="00A77F8B"/>
    <w:rsid w:val="00A804B1"/>
    <w:rsid w:val="00A80766"/>
    <w:rsid w:val="00A80B63"/>
    <w:rsid w:val="00A80BAF"/>
    <w:rsid w:val="00A80E14"/>
    <w:rsid w:val="00A8162B"/>
    <w:rsid w:val="00A81693"/>
    <w:rsid w:val="00A81927"/>
    <w:rsid w:val="00A82245"/>
    <w:rsid w:val="00A8322D"/>
    <w:rsid w:val="00A833DC"/>
    <w:rsid w:val="00A8350C"/>
    <w:rsid w:val="00A83840"/>
    <w:rsid w:val="00A84540"/>
    <w:rsid w:val="00A84E41"/>
    <w:rsid w:val="00A84EF3"/>
    <w:rsid w:val="00A85163"/>
    <w:rsid w:val="00A8581E"/>
    <w:rsid w:val="00A861D8"/>
    <w:rsid w:val="00A86208"/>
    <w:rsid w:val="00A904F3"/>
    <w:rsid w:val="00A9054F"/>
    <w:rsid w:val="00A90E09"/>
    <w:rsid w:val="00A91254"/>
    <w:rsid w:val="00A917B5"/>
    <w:rsid w:val="00A91872"/>
    <w:rsid w:val="00A9267B"/>
    <w:rsid w:val="00A926C4"/>
    <w:rsid w:val="00A92E34"/>
    <w:rsid w:val="00A92E76"/>
    <w:rsid w:val="00A92FB3"/>
    <w:rsid w:val="00A935A7"/>
    <w:rsid w:val="00A93892"/>
    <w:rsid w:val="00A9395D"/>
    <w:rsid w:val="00A93DB3"/>
    <w:rsid w:val="00A94246"/>
    <w:rsid w:val="00A94559"/>
    <w:rsid w:val="00A946B2"/>
    <w:rsid w:val="00A94912"/>
    <w:rsid w:val="00A94A05"/>
    <w:rsid w:val="00A94B5F"/>
    <w:rsid w:val="00A94EE9"/>
    <w:rsid w:val="00A9626E"/>
    <w:rsid w:val="00A9627F"/>
    <w:rsid w:val="00A962A3"/>
    <w:rsid w:val="00A963E4"/>
    <w:rsid w:val="00A9696A"/>
    <w:rsid w:val="00A96AF6"/>
    <w:rsid w:val="00A9705E"/>
    <w:rsid w:val="00A978DC"/>
    <w:rsid w:val="00AA030A"/>
    <w:rsid w:val="00AA0AFB"/>
    <w:rsid w:val="00AA0DEC"/>
    <w:rsid w:val="00AA0F84"/>
    <w:rsid w:val="00AA1B35"/>
    <w:rsid w:val="00AA1C67"/>
    <w:rsid w:val="00AA1F28"/>
    <w:rsid w:val="00AA20B2"/>
    <w:rsid w:val="00AA2138"/>
    <w:rsid w:val="00AA2215"/>
    <w:rsid w:val="00AA2361"/>
    <w:rsid w:val="00AA24D9"/>
    <w:rsid w:val="00AA2788"/>
    <w:rsid w:val="00AA2CDC"/>
    <w:rsid w:val="00AA2ED1"/>
    <w:rsid w:val="00AA304C"/>
    <w:rsid w:val="00AA3435"/>
    <w:rsid w:val="00AA34B5"/>
    <w:rsid w:val="00AA392A"/>
    <w:rsid w:val="00AA3F91"/>
    <w:rsid w:val="00AA40E8"/>
    <w:rsid w:val="00AA501A"/>
    <w:rsid w:val="00AA519F"/>
    <w:rsid w:val="00AA55A4"/>
    <w:rsid w:val="00AA5952"/>
    <w:rsid w:val="00AA69CD"/>
    <w:rsid w:val="00AA6BAC"/>
    <w:rsid w:val="00AA6D9C"/>
    <w:rsid w:val="00AA6DCC"/>
    <w:rsid w:val="00AA7090"/>
    <w:rsid w:val="00AA71EF"/>
    <w:rsid w:val="00AA7406"/>
    <w:rsid w:val="00AA740D"/>
    <w:rsid w:val="00AA7455"/>
    <w:rsid w:val="00AB0133"/>
    <w:rsid w:val="00AB03BF"/>
    <w:rsid w:val="00AB046D"/>
    <w:rsid w:val="00AB2684"/>
    <w:rsid w:val="00AB26D2"/>
    <w:rsid w:val="00AB2C06"/>
    <w:rsid w:val="00AB2D52"/>
    <w:rsid w:val="00AB306F"/>
    <w:rsid w:val="00AB3CB4"/>
    <w:rsid w:val="00AB5E71"/>
    <w:rsid w:val="00AB5FC9"/>
    <w:rsid w:val="00AB6234"/>
    <w:rsid w:val="00AB68D1"/>
    <w:rsid w:val="00AB6F83"/>
    <w:rsid w:val="00AB7A7C"/>
    <w:rsid w:val="00AC0008"/>
    <w:rsid w:val="00AC015A"/>
    <w:rsid w:val="00AC0236"/>
    <w:rsid w:val="00AC0282"/>
    <w:rsid w:val="00AC0701"/>
    <w:rsid w:val="00AC0F1A"/>
    <w:rsid w:val="00AC146E"/>
    <w:rsid w:val="00AC20CF"/>
    <w:rsid w:val="00AC2A48"/>
    <w:rsid w:val="00AC2DE2"/>
    <w:rsid w:val="00AC2EEB"/>
    <w:rsid w:val="00AC2FF4"/>
    <w:rsid w:val="00AC3525"/>
    <w:rsid w:val="00AC3BAD"/>
    <w:rsid w:val="00AC40AF"/>
    <w:rsid w:val="00AC41E6"/>
    <w:rsid w:val="00AC4792"/>
    <w:rsid w:val="00AC4CB9"/>
    <w:rsid w:val="00AC4F90"/>
    <w:rsid w:val="00AC517A"/>
    <w:rsid w:val="00AC5407"/>
    <w:rsid w:val="00AC556C"/>
    <w:rsid w:val="00AC5886"/>
    <w:rsid w:val="00AC626F"/>
    <w:rsid w:val="00AC63B3"/>
    <w:rsid w:val="00AC7564"/>
    <w:rsid w:val="00AC757F"/>
    <w:rsid w:val="00AC7DC7"/>
    <w:rsid w:val="00AD05C8"/>
    <w:rsid w:val="00AD07D3"/>
    <w:rsid w:val="00AD0811"/>
    <w:rsid w:val="00AD1317"/>
    <w:rsid w:val="00AD248D"/>
    <w:rsid w:val="00AD32A4"/>
    <w:rsid w:val="00AD3530"/>
    <w:rsid w:val="00AD3808"/>
    <w:rsid w:val="00AD387F"/>
    <w:rsid w:val="00AD3DAA"/>
    <w:rsid w:val="00AD3E14"/>
    <w:rsid w:val="00AD41C8"/>
    <w:rsid w:val="00AD42FB"/>
    <w:rsid w:val="00AD4AE0"/>
    <w:rsid w:val="00AD5264"/>
    <w:rsid w:val="00AD5CB3"/>
    <w:rsid w:val="00AD5E01"/>
    <w:rsid w:val="00AD5F29"/>
    <w:rsid w:val="00AD6444"/>
    <w:rsid w:val="00AD6515"/>
    <w:rsid w:val="00AD6D99"/>
    <w:rsid w:val="00AD6E70"/>
    <w:rsid w:val="00AD7D8B"/>
    <w:rsid w:val="00AE0875"/>
    <w:rsid w:val="00AE0B32"/>
    <w:rsid w:val="00AE148A"/>
    <w:rsid w:val="00AE1A08"/>
    <w:rsid w:val="00AE1A0E"/>
    <w:rsid w:val="00AE2926"/>
    <w:rsid w:val="00AE2A88"/>
    <w:rsid w:val="00AE31BB"/>
    <w:rsid w:val="00AE3448"/>
    <w:rsid w:val="00AE39E6"/>
    <w:rsid w:val="00AE3F3C"/>
    <w:rsid w:val="00AE4CB5"/>
    <w:rsid w:val="00AE639C"/>
    <w:rsid w:val="00AE6C7F"/>
    <w:rsid w:val="00AE6ED8"/>
    <w:rsid w:val="00AE7BD4"/>
    <w:rsid w:val="00AF057B"/>
    <w:rsid w:val="00AF05AA"/>
    <w:rsid w:val="00AF05F6"/>
    <w:rsid w:val="00AF0745"/>
    <w:rsid w:val="00AF184A"/>
    <w:rsid w:val="00AF1A99"/>
    <w:rsid w:val="00AF1AC0"/>
    <w:rsid w:val="00AF1D79"/>
    <w:rsid w:val="00AF1EC0"/>
    <w:rsid w:val="00AF2ACF"/>
    <w:rsid w:val="00AF2BEE"/>
    <w:rsid w:val="00AF2EFF"/>
    <w:rsid w:val="00AF30E5"/>
    <w:rsid w:val="00AF43CD"/>
    <w:rsid w:val="00AF4520"/>
    <w:rsid w:val="00AF480B"/>
    <w:rsid w:val="00AF49C2"/>
    <w:rsid w:val="00AF4DDE"/>
    <w:rsid w:val="00AF5775"/>
    <w:rsid w:val="00AF5CBC"/>
    <w:rsid w:val="00AF61B3"/>
    <w:rsid w:val="00AF661A"/>
    <w:rsid w:val="00AF69F4"/>
    <w:rsid w:val="00AF6A94"/>
    <w:rsid w:val="00AF730B"/>
    <w:rsid w:val="00AF746C"/>
    <w:rsid w:val="00AF76A9"/>
    <w:rsid w:val="00AF76BF"/>
    <w:rsid w:val="00B000BE"/>
    <w:rsid w:val="00B0022C"/>
    <w:rsid w:val="00B00CD8"/>
    <w:rsid w:val="00B00FB9"/>
    <w:rsid w:val="00B0192A"/>
    <w:rsid w:val="00B01A82"/>
    <w:rsid w:val="00B0208F"/>
    <w:rsid w:val="00B0240F"/>
    <w:rsid w:val="00B02ADC"/>
    <w:rsid w:val="00B02BA1"/>
    <w:rsid w:val="00B02CA0"/>
    <w:rsid w:val="00B0300A"/>
    <w:rsid w:val="00B034B7"/>
    <w:rsid w:val="00B03A31"/>
    <w:rsid w:val="00B03D69"/>
    <w:rsid w:val="00B03F70"/>
    <w:rsid w:val="00B04599"/>
    <w:rsid w:val="00B04979"/>
    <w:rsid w:val="00B04C14"/>
    <w:rsid w:val="00B04CA7"/>
    <w:rsid w:val="00B05929"/>
    <w:rsid w:val="00B0682D"/>
    <w:rsid w:val="00B07063"/>
    <w:rsid w:val="00B07928"/>
    <w:rsid w:val="00B07AA6"/>
    <w:rsid w:val="00B07B75"/>
    <w:rsid w:val="00B10023"/>
    <w:rsid w:val="00B10126"/>
    <w:rsid w:val="00B10240"/>
    <w:rsid w:val="00B10554"/>
    <w:rsid w:val="00B10ABD"/>
    <w:rsid w:val="00B1120A"/>
    <w:rsid w:val="00B1135D"/>
    <w:rsid w:val="00B11B32"/>
    <w:rsid w:val="00B11E56"/>
    <w:rsid w:val="00B12C4F"/>
    <w:rsid w:val="00B13336"/>
    <w:rsid w:val="00B13D08"/>
    <w:rsid w:val="00B1439E"/>
    <w:rsid w:val="00B149D9"/>
    <w:rsid w:val="00B14A2B"/>
    <w:rsid w:val="00B14B73"/>
    <w:rsid w:val="00B14C3D"/>
    <w:rsid w:val="00B14DB1"/>
    <w:rsid w:val="00B15742"/>
    <w:rsid w:val="00B16026"/>
    <w:rsid w:val="00B16213"/>
    <w:rsid w:val="00B162A2"/>
    <w:rsid w:val="00B164E7"/>
    <w:rsid w:val="00B16CDE"/>
    <w:rsid w:val="00B16D69"/>
    <w:rsid w:val="00B172AE"/>
    <w:rsid w:val="00B1786D"/>
    <w:rsid w:val="00B17D64"/>
    <w:rsid w:val="00B20A69"/>
    <w:rsid w:val="00B20C3B"/>
    <w:rsid w:val="00B20F44"/>
    <w:rsid w:val="00B2143F"/>
    <w:rsid w:val="00B21497"/>
    <w:rsid w:val="00B21D49"/>
    <w:rsid w:val="00B21DCF"/>
    <w:rsid w:val="00B22609"/>
    <w:rsid w:val="00B23240"/>
    <w:rsid w:val="00B23405"/>
    <w:rsid w:val="00B237D7"/>
    <w:rsid w:val="00B23C04"/>
    <w:rsid w:val="00B2459A"/>
    <w:rsid w:val="00B252FC"/>
    <w:rsid w:val="00B2645D"/>
    <w:rsid w:val="00B26467"/>
    <w:rsid w:val="00B269FA"/>
    <w:rsid w:val="00B26B64"/>
    <w:rsid w:val="00B26FD3"/>
    <w:rsid w:val="00B2752E"/>
    <w:rsid w:val="00B303F3"/>
    <w:rsid w:val="00B304D5"/>
    <w:rsid w:val="00B30C9C"/>
    <w:rsid w:val="00B31170"/>
    <w:rsid w:val="00B31260"/>
    <w:rsid w:val="00B31658"/>
    <w:rsid w:val="00B319F6"/>
    <w:rsid w:val="00B31E56"/>
    <w:rsid w:val="00B33108"/>
    <w:rsid w:val="00B33A68"/>
    <w:rsid w:val="00B347E3"/>
    <w:rsid w:val="00B34E87"/>
    <w:rsid w:val="00B35349"/>
    <w:rsid w:val="00B35D5C"/>
    <w:rsid w:val="00B36A5E"/>
    <w:rsid w:val="00B37423"/>
    <w:rsid w:val="00B37B4C"/>
    <w:rsid w:val="00B400F2"/>
    <w:rsid w:val="00B4056F"/>
    <w:rsid w:val="00B40D82"/>
    <w:rsid w:val="00B417E4"/>
    <w:rsid w:val="00B42095"/>
    <w:rsid w:val="00B420D0"/>
    <w:rsid w:val="00B4230C"/>
    <w:rsid w:val="00B4286C"/>
    <w:rsid w:val="00B42CC8"/>
    <w:rsid w:val="00B42D80"/>
    <w:rsid w:val="00B4385A"/>
    <w:rsid w:val="00B43954"/>
    <w:rsid w:val="00B43E48"/>
    <w:rsid w:val="00B440A7"/>
    <w:rsid w:val="00B442CA"/>
    <w:rsid w:val="00B44898"/>
    <w:rsid w:val="00B4523A"/>
    <w:rsid w:val="00B45627"/>
    <w:rsid w:val="00B45893"/>
    <w:rsid w:val="00B45BB8"/>
    <w:rsid w:val="00B45D45"/>
    <w:rsid w:val="00B45F99"/>
    <w:rsid w:val="00B46971"/>
    <w:rsid w:val="00B46C38"/>
    <w:rsid w:val="00B477C9"/>
    <w:rsid w:val="00B47B43"/>
    <w:rsid w:val="00B47D54"/>
    <w:rsid w:val="00B47ED3"/>
    <w:rsid w:val="00B47F7A"/>
    <w:rsid w:val="00B50473"/>
    <w:rsid w:val="00B50AC2"/>
    <w:rsid w:val="00B51114"/>
    <w:rsid w:val="00B51135"/>
    <w:rsid w:val="00B512F7"/>
    <w:rsid w:val="00B51300"/>
    <w:rsid w:val="00B51333"/>
    <w:rsid w:val="00B53066"/>
    <w:rsid w:val="00B53337"/>
    <w:rsid w:val="00B53E37"/>
    <w:rsid w:val="00B5448D"/>
    <w:rsid w:val="00B5449B"/>
    <w:rsid w:val="00B547E2"/>
    <w:rsid w:val="00B54968"/>
    <w:rsid w:val="00B551A6"/>
    <w:rsid w:val="00B55259"/>
    <w:rsid w:val="00B5594C"/>
    <w:rsid w:val="00B55BA5"/>
    <w:rsid w:val="00B55FF5"/>
    <w:rsid w:val="00B5609A"/>
    <w:rsid w:val="00B5661A"/>
    <w:rsid w:val="00B5759E"/>
    <w:rsid w:val="00B57A0E"/>
    <w:rsid w:val="00B57DA8"/>
    <w:rsid w:val="00B601E3"/>
    <w:rsid w:val="00B60288"/>
    <w:rsid w:val="00B60389"/>
    <w:rsid w:val="00B611EB"/>
    <w:rsid w:val="00B624ED"/>
    <w:rsid w:val="00B62635"/>
    <w:rsid w:val="00B63F85"/>
    <w:rsid w:val="00B64002"/>
    <w:rsid w:val="00B641D6"/>
    <w:rsid w:val="00B64564"/>
    <w:rsid w:val="00B65163"/>
    <w:rsid w:val="00B65818"/>
    <w:rsid w:val="00B66149"/>
    <w:rsid w:val="00B664CB"/>
    <w:rsid w:val="00B676D7"/>
    <w:rsid w:val="00B6793E"/>
    <w:rsid w:val="00B70538"/>
    <w:rsid w:val="00B7065D"/>
    <w:rsid w:val="00B70682"/>
    <w:rsid w:val="00B70D2C"/>
    <w:rsid w:val="00B71457"/>
    <w:rsid w:val="00B71B60"/>
    <w:rsid w:val="00B71D25"/>
    <w:rsid w:val="00B72D13"/>
    <w:rsid w:val="00B7327B"/>
    <w:rsid w:val="00B7368C"/>
    <w:rsid w:val="00B74057"/>
    <w:rsid w:val="00B74083"/>
    <w:rsid w:val="00B74208"/>
    <w:rsid w:val="00B7438F"/>
    <w:rsid w:val="00B74AC6"/>
    <w:rsid w:val="00B75120"/>
    <w:rsid w:val="00B759EA"/>
    <w:rsid w:val="00B75D71"/>
    <w:rsid w:val="00B75E31"/>
    <w:rsid w:val="00B76077"/>
    <w:rsid w:val="00B767B7"/>
    <w:rsid w:val="00B77A37"/>
    <w:rsid w:val="00B77F6C"/>
    <w:rsid w:val="00B80F2B"/>
    <w:rsid w:val="00B81163"/>
    <w:rsid w:val="00B812A0"/>
    <w:rsid w:val="00B81469"/>
    <w:rsid w:val="00B81497"/>
    <w:rsid w:val="00B81707"/>
    <w:rsid w:val="00B817B0"/>
    <w:rsid w:val="00B8184F"/>
    <w:rsid w:val="00B82022"/>
    <w:rsid w:val="00B82BF1"/>
    <w:rsid w:val="00B82FB3"/>
    <w:rsid w:val="00B83E82"/>
    <w:rsid w:val="00B84035"/>
    <w:rsid w:val="00B84955"/>
    <w:rsid w:val="00B84A11"/>
    <w:rsid w:val="00B84C56"/>
    <w:rsid w:val="00B852BA"/>
    <w:rsid w:val="00B854EE"/>
    <w:rsid w:val="00B855BA"/>
    <w:rsid w:val="00B85958"/>
    <w:rsid w:val="00B866D7"/>
    <w:rsid w:val="00B866DD"/>
    <w:rsid w:val="00B867A3"/>
    <w:rsid w:val="00B867AB"/>
    <w:rsid w:val="00B8682B"/>
    <w:rsid w:val="00B8784B"/>
    <w:rsid w:val="00B87C53"/>
    <w:rsid w:val="00B87DB2"/>
    <w:rsid w:val="00B9000F"/>
    <w:rsid w:val="00B9011F"/>
    <w:rsid w:val="00B910B4"/>
    <w:rsid w:val="00B913E8"/>
    <w:rsid w:val="00B91989"/>
    <w:rsid w:val="00B91F84"/>
    <w:rsid w:val="00B92062"/>
    <w:rsid w:val="00B92714"/>
    <w:rsid w:val="00B93548"/>
    <w:rsid w:val="00B935DA"/>
    <w:rsid w:val="00B946D5"/>
    <w:rsid w:val="00B949BB"/>
    <w:rsid w:val="00B94C17"/>
    <w:rsid w:val="00B950B2"/>
    <w:rsid w:val="00B955D3"/>
    <w:rsid w:val="00B95FDD"/>
    <w:rsid w:val="00B966C6"/>
    <w:rsid w:val="00B96E2E"/>
    <w:rsid w:val="00B96F49"/>
    <w:rsid w:val="00B971CE"/>
    <w:rsid w:val="00BA0414"/>
    <w:rsid w:val="00BA0441"/>
    <w:rsid w:val="00BA053F"/>
    <w:rsid w:val="00BA092A"/>
    <w:rsid w:val="00BA09D4"/>
    <w:rsid w:val="00BA1085"/>
    <w:rsid w:val="00BA273D"/>
    <w:rsid w:val="00BA3081"/>
    <w:rsid w:val="00BA30AE"/>
    <w:rsid w:val="00BA3587"/>
    <w:rsid w:val="00BA395B"/>
    <w:rsid w:val="00BA39A0"/>
    <w:rsid w:val="00BA3AE4"/>
    <w:rsid w:val="00BA3AE9"/>
    <w:rsid w:val="00BA3BBC"/>
    <w:rsid w:val="00BA4432"/>
    <w:rsid w:val="00BA4833"/>
    <w:rsid w:val="00BA496A"/>
    <w:rsid w:val="00BA4FB9"/>
    <w:rsid w:val="00BA5348"/>
    <w:rsid w:val="00BA5D6B"/>
    <w:rsid w:val="00BA63C3"/>
    <w:rsid w:val="00BA6AE6"/>
    <w:rsid w:val="00BA6B5B"/>
    <w:rsid w:val="00BB0212"/>
    <w:rsid w:val="00BB0443"/>
    <w:rsid w:val="00BB0667"/>
    <w:rsid w:val="00BB13CF"/>
    <w:rsid w:val="00BB19EB"/>
    <w:rsid w:val="00BB1E0D"/>
    <w:rsid w:val="00BB3348"/>
    <w:rsid w:val="00BB3464"/>
    <w:rsid w:val="00BB3C07"/>
    <w:rsid w:val="00BB40FE"/>
    <w:rsid w:val="00BB447E"/>
    <w:rsid w:val="00BB45AE"/>
    <w:rsid w:val="00BB45D8"/>
    <w:rsid w:val="00BB5452"/>
    <w:rsid w:val="00BB62D4"/>
    <w:rsid w:val="00BB68E4"/>
    <w:rsid w:val="00BB7256"/>
    <w:rsid w:val="00BB76DF"/>
    <w:rsid w:val="00BB77DE"/>
    <w:rsid w:val="00BB7A1B"/>
    <w:rsid w:val="00BB7C4B"/>
    <w:rsid w:val="00BB7D7A"/>
    <w:rsid w:val="00BB7D90"/>
    <w:rsid w:val="00BB7FD2"/>
    <w:rsid w:val="00BC0459"/>
    <w:rsid w:val="00BC050A"/>
    <w:rsid w:val="00BC1072"/>
    <w:rsid w:val="00BC1217"/>
    <w:rsid w:val="00BC14C1"/>
    <w:rsid w:val="00BC19F8"/>
    <w:rsid w:val="00BC1D2D"/>
    <w:rsid w:val="00BC1EEA"/>
    <w:rsid w:val="00BC236E"/>
    <w:rsid w:val="00BC263A"/>
    <w:rsid w:val="00BC2689"/>
    <w:rsid w:val="00BC2734"/>
    <w:rsid w:val="00BC29EC"/>
    <w:rsid w:val="00BC2FDF"/>
    <w:rsid w:val="00BC2FF4"/>
    <w:rsid w:val="00BC43A1"/>
    <w:rsid w:val="00BC5029"/>
    <w:rsid w:val="00BC51C9"/>
    <w:rsid w:val="00BC55AE"/>
    <w:rsid w:val="00BC6429"/>
    <w:rsid w:val="00BC6F38"/>
    <w:rsid w:val="00BC746E"/>
    <w:rsid w:val="00BC7643"/>
    <w:rsid w:val="00BC7690"/>
    <w:rsid w:val="00BD0523"/>
    <w:rsid w:val="00BD071F"/>
    <w:rsid w:val="00BD09C0"/>
    <w:rsid w:val="00BD0F36"/>
    <w:rsid w:val="00BD1BC8"/>
    <w:rsid w:val="00BD21B1"/>
    <w:rsid w:val="00BD293E"/>
    <w:rsid w:val="00BD2B22"/>
    <w:rsid w:val="00BD2E0E"/>
    <w:rsid w:val="00BD3B96"/>
    <w:rsid w:val="00BD453C"/>
    <w:rsid w:val="00BD4C14"/>
    <w:rsid w:val="00BD4EF8"/>
    <w:rsid w:val="00BD5114"/>
    <w:rsid w:val="00BD56CE"/>
    <w:rsid w:val="00BD5E9A"/>
    <w:rsid w:val="00BD5EE7"/>
    <w:rsid w:val="00BD5F4B"/>
    <w:rsid w:val="00BD6258"/>
    <w:rsid w:val="00BD694C"/>
    <w:rsid w:val="00BD6E23"/>
    <w:rsid w:val="00BD6E53"/>
    <w:rsid w:val="00BD75C5"/>
    <w:rsid w:val="00BE06DA"/>
    <w:rsid w:val="00BE070C"/>
    <w:rsid w:val="00BE0965"/>
    <w:rsid w:val="00BE0B37"/>
    <w:rsid w:val="00BE0C48"/>
    <w:rsid w:val="00BE0E8D"/>
    <w:rsid w:val="00BE1061"/>
    <w:rsid w:val="00BE1AFD"/>
    <w:rsid w:val="00BE1FDE"/>
    <w:rsid w:val="00BE2100"/>
    <w:rsid w:val="00BE21F3"/>
    <w:rsid w:val="00BE2B37"/>
    <w:rsid w:val="00BE31E2"/>
    <w:rsid w:val="00BE3ADD"/>
    <w:rsid w:val="00BE40E2"/>
    <w:rsid w:val="00BE410A"/>
    <w:rsid w:val="00BE46F1"/>
    <w:rsid w:val="00BE4F7D"/>
    <w:rsid w:val="00BE569D"/>
    <w:rsid w:val="00BE745A"/>
    <w:rsid w:val="00BE7AE3"/>
    <w:rsid w:val="00BE7F0E"/>
    <w:rsid w:val="00BF1085"/>
    <w:rsid w:val="00BF144B"/>
    <w:rsid w:val="00BF16DC"/>
    <w:rsid w:val="00BF1C32"/>
    <w:rsid w:val="00BF1E36"/>
    <w:rsid w:val="00BF1F91"/>
    <w:rsid w:val="00BF2572"/>
    <w:rsid w:val="00BF31DC"/>
    <w:rsid w:val="00BF3434"/>
    <w:rsid w:val="00BF3D9A"/>
    <w:rsid w:val="00BF4782"/>
    <w:rsid w:val="00BF4B79"/>
    <w:rsid w:val="00BF4DA5"/>
    <w:rsid w:val="00BF4F4C"/>
    <w:rsid w:val="00BF55AA"/>
    <w:rsid w:val="00BF6347"/>
    <w:rsid w:val="00BF6499"/>
    <w:rsid w:val="00BF6636"/>
    <w:rsid w:val="00BF6B81"/>
    <w:rsid w:val="00BF6E78"/>
    <w:rsid w:val="00BF6EC0"/>
    <w:rsid w:val="00BF7177"/>
    <w:rsid w:val="00BF7B0C"/>
    <w:rsid w:val="00BF7B81"/>
    <w:rsid w:val="00C00183"/>
    <w:rsid w:val="00C003C7"/>
    <w:rsid w:val="00C00B7C"/>
    <w:rsid w:val="00C00DB4"/>
    <w:rsid w:val="00C00FD5"/>
    <w:rsid w:val="00C01064"/>
    <w:rsid w:val="00C01B41"/>
    <w:rsid w:val="00C01F89"/>
    <w:rsid w:val="00C01FBF"/>
    <w:rsid w:val="00C0208A"/>
    <w:rsid w:val="00C026C4"/>
    <w:rsid w:val="00C032B3"/>
    <w:rsid w:val="00C034A3"/>
    <w:rsid w:val="00C04511"/>
    <w:rsid w:val="00C04B49"/>
    <w:rsid w:val="00C04C8B"/>
    <w:rsid w:val="00C056CD"/>
    <w:rsid w:val="00C0579A"/>
    <w:rsid w:val="00C059AC"/>
    <w:rsid w:val="00C05AE3"/>
    <w:rsid w:val="00C06177"/>
    <w:rsid w:val="00C06C74"/>
    <w:rsid w:val="00C070F6"/>
    <w:rsid w:val="00C07127"/>
    <w:rsid w:val="00C076EF"/>
    <w:rsid w:val="00C07857"/>
    <w:rsid w:val="00C10501"/>
    <w:rsid w:val="00C10700"/>
    <w:rsid w:val="00C11164"/>
    <w:rsid w:val="00C1238D"/>
    <w:rsid w:val="00C131E2"/>
    <w:rsid w:val="00C13A86"/>
    <w:rsid w:val="00C13BB2"/>
    <w:rsid w:val="00C148BD"/>
    <w:rsid w:val="00C14C4D"/>
    <w:rsid w:val="00C14DCA"/>
    <w:rsid w:val="00C15688"/>
    <w:rsid w:val="00C156D9"/>
    <w:rsid w:val="00C15A35"/>
    <w:rsid w:val="00C15B49"/>
    <w:rsid w:val="00C163B6"/>
    <w:rsid w:val="00C168C0"/>
    <w:rsid w:val="00C171A1"/>
    <w:rsid w:val="00C1758D"/>
    <w:rsid w:val="00C177BA"/>
    <w:rsid w:val="00C17CAD"/>
    <w:rsid w:val="00C201DE"/>
    <w:rsid w:val="00C20443"/>
    <w:rsid w:val="00C20A34"/>
    <w:rsid w:val="00C20AB0"/>
    <w:rsid w:val="00C21108"/>
    <w:rsid w:val="00C2120F"/>
    <w:rsid w:val="00C2136A"/>
    <w:rsid w:val="00C21ADB"/>
    <w:rsid w:val="00C2241D"/>
    <w:rsid w:val="00C23322"/>
    <w:rsid w:val="00C233D7"/>
    <w:rsid w:val="00C2425A"/>
    <w:rsid w:val="00C2490F"/>
    <w:rsid w:val="00C253DB"/>
    <w:rsid w:val="00C25F53"/>
    <w:rsid w:val="00C25FB1"/>
    <w:rsid w:val="00C260E1"/>
    <w:rsid w:val="00C2651E"/>
    <w:rsid w:val="00C26752"/>
    <w:rsid w:val="00C26DC9"/>
    <w:rsid w:val="00C27527"/>
    <w:rsid w:val="00C27555"/>
    <w:rsid w:val="00C27CEA"/>
    <w:rsid w:val="00C27DD8"/>
    <w:rsid w:val="00C300EF"/>
    <w:rsid w:val="00C30511"/>
    <w:rsid w:val="00C30530"/>
    <w:rsid w:val="00C3063C"/>
    <w:rsid w:val="00C30661"/>
    <w:rsid w:val="00C30BDD"/>
    <w:rsid w:val="00C30EB3"/>
    <w:rsid w:val="00C31E84"/>
    <w:rsid w:val="00C324C9"/>
    <w:rsid w:val="00C32ADF"/>
    <w:rsid w:val="00C32FE9"/>
    <w:rsid w:val="00C331B5"/>
    <w:rsid w:val="00C339F7"/>
    <w:rsid w:val="00C33D58"/>
    <w:rsid w:val="00C3427F"/>
    <w:rsid w:val="00C35C89"/>
    <w:rsid w:val="00C35CA8"/>
    <w:rsid w:val="00C35EEC"/>
    <w:rsid w:val="00C35F43"/>
    <w:rsid w:val="00C370E4"/>
    <w:rsid w:val="00C37515"/>
    <w:rsid w:val="00C404CF"/>
    <w:rsid w:val="00C40BC1"/>
    <w:rsid w:val="00C41069"/>
    <w:rsid w:val="00C41C91"/>
    <w:rsid w:val="00C41EFA"/>
    <w:rsid w:val="00C42016"/>
    <w:rsid w:val="00C42705"/>
    <w:rsid w:val="00C42E4B"/>
    <w:rsid w:val="00C432ED"/>
    <w:rsid w:val="00C43836"/>
    <w:rsid w:val="00C4408F"/>
    <w:rsid w:val="00C4429F"/>
    <w:rsid w:val="00C44510"/>
    <w:rsid w:val="00C44619"/>
    <w:rsid w:val="00C44914"/>
    <w:rsid w:val="00C44A8C"/>
    <w:rsid w:val="00C454A5"/>
    <w:rsid w:val="00C45C0F"/>
    <w:rsid w:val="00C45C5D"/>
    <w:rsid w:val="00C461B6"/>
    <w:rsid w:val="00C4640E"/>
    <w:rsid w:val="00C46465"/>
    <w:rsid w:val="00C4703E"/>
    <w:rsid w:val="00C47560"/>
    <w:rsid w:val="00C50D7A"/>
    <w:rsid w:val="00C510FE"/>
    <w:rsid w:val="00C5208C"/>
    <w:rsid w:val="00C522A8"/>
    <w:rsid w:val="00C52721"/>
    <w:rsid w:val="00C5291D"/>
    <w:rsid w:val="00C52A8A"/>
    <w:rsid w:val="00C52DCD"/>
    <w:rsid w:val="00C52F27"/>
    <w:rsid w:val="00C5304A"/>
    <w:rsid w:val="00C5399F"/>
    <w:rsid w:val="00C53BC0"/>
    <w:rsid w:val="00C53F99"/>
    <w:rsid w:val="00C54159"/>
    <w:rsid w:val="00C5463E"/>
    <w:rsid w:val="00C5491A"/>
    <w:rsid w:val="00C55381"/>
    <w:rsid w:val="00C553A9"/>
    <w:rsid w:val="00C55B0F"/>
    <w:rsid w:val="00C56831"/>
    <w:rsid w:val="00C56A5E"/>
    <w:rsid w:val="00C56E18"/>
    <w:rsid w:val="00C56EAC"/>
    <w:rsid w:val="00C56FAA"/>
    <w:rsid w:val="00C57E75"/>
    <w:rsid w:val="00C605D5"/>
    <w:rsid w:val="00C61562"/>
    <w:rsid w:val="00C615D4"/>
    <w:rsid w:val="00C62399"/>
    <w:rsid w:val="00C62498"/>
    <w:rsid w:val="00C631B4"/>
    <w:rsid w:val="00C632EA"/>
    <w:rsid w:val="00C63477"/>
    <w:rsid w:val="00C63514"/>
    <w:rsid w:val="00C635AE"/>
    <w:rsid w:val="00C637FE"/>
    <w:rsid w:val="00C64441"/>
    <w:rsid w:val="00C644FD"/>
    <w:rsid w:val="00C64520"/>
    <w:rsid w:val="00C64C63"/>
    <w:rsid w:val="00C64DA3"/>
    <w:rsid w:val="00C65079"/>
    <w:rsid w:val="00C650E9"/>
    <w:rsid w:val="00C6530F"/>
    <w:rsid w:val="00C65BC4"/>
    <w:rsid w:val="00C66827"/>
    <w:rsid w:val="00C66BA5"/>
    <w:rsid w:val="00C66EF4"/>
    <w:rsid w:val="00C7034B"/>
    <w:rsid w:val="00C70623"/>
    <w:rsid w:val="00C70CD1"/>
    <w:rsid w:val="00C716EB"/>
    <w:rsid w:val="00C719EC"/>
    <w:rsid w:val="00C7266B"/>
    <w:rsid w:val="00C72DDD"/>
    <w:rsid w:val="00C72F42"/>
    <w:rsid w:val="00C73364"/>
    <w:rsid w:val="00C73AE0"/>
    <w:rsid w:val="00C74900"/>
    <w:rsid w:val="00C74BA1"/>
    <w:rsid w:val="00C74FAA"/>
    <w:rsid w:val="00C75140"/>
    <w:rsid w:val="00C75463"/>
    <w:rsid w:val="00C75823"/>
    <w:rsid w:val="00C767B9"/>
    <w:rsid w:val="00C7680F"/>
    <w:rsid w:val="00C773BF"/>
    <w:rsid w:val="00C7779E"/>
    <w:rsid w:val="00C779BD"/>
    <w:rsid w:val="00C77B6F"/>
    <w:rsid w:val="00C77C72"/>
    <w:rsid w:val="00C77E2A"/>
    <w:rsid w:val="00C77E35"/>
    <w:rsid w:val="00C77F3E"/>
    <w:rsid w:val="00C808E9"/>
    <w:rsid w:val="00C80AC0"/>
    <w:rsid w:val="00C80B17"/>
    <w:rsid w:val="00C810CD"/>
    <w:rsid w:val="00C81481"/>
    <w:rsid w:val="00C8253A"/>
    <w:rsid w:val="00C8261A"/>
    <w:rsid w:val="00C831B2"/>
    <w:rsid w:val="00C8341A"/>
    <w:rsid w:val="00C8370A"/>
    <w:rsid w:val="00C83C2E"/>
    <w:rsid w:val="00C83F28"/>
    <w:rsid w:val="00C8427F"/>
    <w:rsid w:val="00C84672"/>
    <w:rsid w:val="00C8477A"/>
    <w:rsid w:val="00C8481D"/>
    <w:rsid w:val="00C849A7"/>
    <w:rsid w:val="00C85316"/>
    <w:rsid w:val="00C85C15"/>
    <w:rsid w:val="00C864B6"/>
    <w:rsid w:val="00C866CA"/>
    <w:rsid w:val="00C866DB"/>
    <w:rsid w:val="00C86B3E"/>
    <w:rsid w:val="00C86CED"/>
    <w:rsid w:val="00C86D50"/>
    <w:rsid w:val="00C8747E"/>
    <w:rsid w:val="00C87FF4"/>
    <w:rsid w:val="00C9050F"/>
    <w:rsid w:val="00C909A4"/>
    <w:rsid w:val="00C909DA"/>
    <w:rsid w:val="00C92878"/>
    <w:rsid w:val="00C92989"/>
    <w:rsid w:val="00C929F0"/>
    <w:rsid w:val="00C92FC8"/>
    <w:rsid w:val="00C93AC9"/>
    <w:rsid w:val="00C93C71"/>
    <w:rsid w:val="00C942F7"/>
    <w:rsid w:val="00C9521B"/>
    <w:rsid w:val="00C955D8"/>
    <w:rsid w:val="00C96503"/>
    <w:rsid w:val="00C96609"/>
    <w:rsid w:val="00C9666A"/>
    <w:rsid w:val="00C97045"/>
    <w:rsid w:val="00C972D2"/>
    <w:rsid w:val="00C97674"/>
    <w:rsid w:val="00CA037E"/>
    <w:rsid w:val="00CA0B71"/>
    <w:rsid w:val="00CA0E81"/>
    <w:rsid w:val="00CA1026"/>
    <w:rsid w:val="00CA18DC"/>
    <w:rsid w:val="00CA26B1"/>
    <w:rsid w:val="00CA2A07"/>
    <w:rsid w:val="00CA2CF8"/>
    <w:rsid w:val="00CA3662"/>
    <w:rsid w:val="00CA423A"/>
    <w:rsid w:val="00CA4577"/>
    <w:rsid w:val="00CA52E8"/>
    <w:rsid w:val="00CA56E0"/>
    <w:rsid w:val="00CA5FE2"/>
    <w:rsid w:val="00CA7293"/>
    <w:rsid w:val="00CA7304"/>
    <w:rsid w:val="00CA743B"/>
    <w:rsid w:val="00CB01DD"/>
    <w:rsid w:val="00CB0868"/>
    <w:rsid w:val="00CB24D0"/>
    <w:rsid w:val="00CB2C04"/>
    <w:rsid w:val="00CB2C08"/>
    <w:rsid w:val="00CB2DDE"/>
    <w:rsid w:val="00CB2DF1"/>
    <w:rsid w:val="00CB2E9C"/>
    <w:rsid w:val="00CB381B"/>
    <w:rsid w:val="00CB388A"/>
    <w:rsid w:val="00CB3F86"/>
    <w:rsid w:val="00CB415F"/>
    <w:rsid w:val="00CB45CC"/>
    <w:rsid w:val="00CB46F0"/>
    <w:rsid w:val="00CB4D3C"/>
    <w:rsid w:val="00CB4E54"/>
    <w:rsid w:val="00CB4F45"/>
    <w:rsid w:val="00CB5008"/>
    <w:rsid w:val="00CB56F4"/>
    <w:rsid w:val="00CB5791"/>
    <w:rsid w:val="00CB5FD3"/>
    <w:rsid w:val="00CB60F9"/>
    <w:rsid w:val="00CB667F"/>
    <w:rsid w:val="00CB6A4E"/>
    <w:rsid w:val="00CB77E8"/>
    <w:rsid w:val="00CB791A"/>
    <w:rsid w:val="00CC0416"/>
    <w:rsid w:val="00CC08B0"/>
    <w:rsid w:val="00CC0AD9"/>
    <w:rsid w:val="00CC12B1"/>
    <w:rsid w:val="00CC142B"/>
    <w:rsid w:val="00CC1E86"/>
    <w:rsid w:val="00CC1EDC"/>
    <w:rsid w:val="00CC20E8"/>
    <w:rsid w:val="00CC362E"/>
    <w:rsid w:val="00CC36EB"/>
    <w:rsid w:val="00CC3AF9"/>
    <w:rsid w:val="00CC3F2D"/>
    <w:rsid w:val="00CC4DDD"/>
    <w:rsid w:val="00CC527D"/>
    <w:rsid w:val="00CC53C5"/>
    <w:rsid w:val="00CC5E18"/>
    <w:rsid w:val="00CC5F8B"/>
    <w:rsid w:val="00CC63E9"/>
    <w:rsid w:val="00CC6AA6"/>
    <w:rsid w:val="00CC726A"/>
    <w:rsid w:val="00CC7695"/>
    <w:rsid w:val="00CC77EF"/>
    <w:rsid w:val="00CC7976"/>
    <w:rsid w:val="00CD001C"/>
    <w:rsid w:val="00CD04FC"/>
    <w:rsid w:val="00CD0A33"/>
    <w:rsid w:val="00CD11D4"/>
    <w:rsid w:val="00CD1714"/>
    <w:rsid w:val="00CD1EEF"/>
    <w:rsid w:val="00CD2A3F"/>
    <w:rsid w:val="00CD2B9C"/>
    <w:rsid w:val="00CD2CF6"/>
    <w:rsid w:val="00CD308F"/>
    <w:rsid w:val="00CD39CD"/>
    <w:rsid w:val="00CD4808"/>
    <w:rsid w:val="00CD4885"/>
    <w:rsid w:val="00CD4CDE"/>
    <w:rsid w:val="00CD4EB3"/>
    <w:rsid w:val="00CD51A5"/>
    <w:rsid w:val="00CD54DB"/>
    <w:rsid w:val="00CD559B"/>
    <w:rsid w:val="00CD574D"/>
    <w:rsid w:val="00CD57A3"/>
    <w:rsid w:val="00CD581A"/>
    <w:rsid w:val="00CD5830"/>
    <w:rsid w:val="00CD5DF9"/>
    <w:rsid w:val="00CD647F"/>
    <w:rsid w:val="00CD6927"/>
    <w:rsid w:val="00CD6A86"/>
    <w:rsid w:val="00CD730E"/>
    <w:rsid w:val="00CD7340"/>
    <w:rsid w:val="00CD7377"/>
    <w:rsid w:val="00CD770B"/>
    <w:rsid w:val="00CD7D8B"/>
    <w:rsid w:val="00CE00BC"/>
    <w:rsid w:val="00CE056D"/>
    <w:rsid w:val="00CE073F"/>
    <w:rsid w:val="00CE1CCA"/>
    <w:rsid w:val="00CE1FDC"/>
    <w:rsid w:val="00CE1FE3"/>
    <w:rsid w:val="00CE20A9"/>
    <w:rsid w:val="00CE2428"/>
    <w:rsid w:val="00CE25B8"/>
    <w:rsid w:val="00CE2776"/>
    <w:rsid w:val="00CE42BF"/>
    <w:rsid w:val="00CE4551"/>
    <w:rsid w:val="00CE4568"/>
    <w:rsid w:val="00CE4CFC"/>
    <w:rsid w:val="00CE620C"/>
    <w:rsid w:val="00CE6234"/>
    <w:rsid w:val="00CE6293"/>
    <w:rsid w:val="00CE65BD"/>
    <w:rsid w:val="00CE6BFF"/>
    <w:rsid w:val="00CE72EB"/>
    <w:rsid w:val="00CE7327"/>
    <w:rsid w:val="00CE7383"/>
    <w:rsid w:val="00CE7A23"/>
    <w:rsid w:val="00CE7E37"/>
    <w:rsid w:val="00CE7F7F"/>
    <w:rsid w:val="00CF0068"/>
    <w:rsid w:val="00CF05EA"/>
    <w:rsid w:val="00CF0601"/>
    <w:rsid w:val="00CF0DF0"/>
    <w:rsid w:val="00CF1088"/>
    <w:rsid w:val="00CF11F7"/>
    <w:rsid w:val="00CF1CE1"/>
    <w:rsid w:val="00CF1D2E"/>
    <w:rsid w:val="00CF1EED"/>
    <w:rsid w:val="00CF287B"/>
    <w:rsid w:val="00CF2D3A"/>
    <w:rsid w:val="00CF2F36"/>
    <w:rsid w:val="00CF3196"/>
    <w:rsid w:val="00CF3394"/>
    <w:rsid w:val="00CF367C"/>
    <w:rsid w:val="00CF3DC1"/>
    <w:rsid w:val="00CF44C7"/>
    <w:rsid w:val="00CF489F"/>
    <w:rsid w:val="00CF4A48"/>
    <w:rsid w:val="00CF543C"/>
    <w:rsid w:val="00CF5960"/>
    <w:rsid w:val="00CF59D9"/>
    <w:rsid w:val="00CF5D9F"/>
    <w:rsid w:val="00CF5E25"/>
    <w:rsid w:val="00CF6659"/>
    <w:rsid w:val="00CF6A0C"/>
    <w:rsid w:val="00CF725F"/>
    <w:rsid w:val="00CF788C"/>
    <w:rsid w:val="00D00B24"/>
    <w:rsid w:val="00D00EBB"/>
    <w:rsid w:val="00D0105E"/>
    <w:rsid w:val="00D01759"/>
    <w:rsid w:val="00D020D1"/>
    <w:rsid w:val="00D023D4"/>
    <w:rsid w:val="00D026BD"/>
    <w:rsid w:val="00D026D0"/>
    <w:rsid w:val="00D02E97"/>
    <w:rsid w:val="00D02ED8"/>
    <w:rsid w:val="00D03044"/>
    <w:rsid w:val="00D036A7"/>
    <w:rsid w:val="00D039DB"/>
    <w:rsid w:val="00D0445F"/>
    <w:rsid w:val="00D04603"/>
    <w:rsid w:val="00D04860"/>
    <w:rsid w:val="00D04AEE"/>
    <w:rsid w:val="00D04E37"/>
    <w:rsid w:val="00D04F87"/>
    <w:rsid w:val="00D054DA"/>
    <w:rsid w:val="00D05B17"/>
    <w:rsid w:val="00D05D86"/>
    <w:rsid w:val="00D0625B"/>
    <w:rsid w:val="00D07032"/>
    <w:rsid w:val="00D075A7"/>
    <w:rsid w:val="00D075B7"/>
    <w:rsid w:val="00D10F2D"/>
    <w:rsid w:val="00D111B7"/>
    <w:rsid w:val="00D113C9"/>
    <w:rsid w:val="00D11776"/>
    <w:rsid w:val="00D11870"/>
    <w:rsid w:val="00D11879"/>
    <w:rsid w:val="00D119B0"/>
    <w:rsid w:val="00D11E72"/>
    <w:rsid w:val="00D1233C"/>
    <w:rsid w:val="00D12E21"/>
    <w:rsid w:val="00D13718"/>
    <w:rsid w:val="00D13A14"/>
    <w:rsid w:val="00D13AA0"/>
    <w:rsid w:val="00D14B39"/>
    <w:rsid w:val="00D14CFB"/>
    <w:rsid w:val="00D1506F"/>
    <w:rsid w:val="00D15295"/>
    <w:rsid w:val="00D1539D"/>
    <w:rsid w:val="00D15AC8"/>
    <w:rsid w:val="00D16836"/>
    <w:rsid w:val="00D17B2B"/>
    <w:rsid w:val="00D17FA1"/>
    <w:rsid w:val="00D20C5B"/>
    <w:rsid w:val="00D20E1C"/>
    <w:rsid w:val="00D2116C"/>
    <w:rsid w:val="00D21519"/>
    <w:rsid w:val="00D21B94"/>
    <w:rsid w:val="00D21C4E"/>
    <w:rsid w:val="00D21C98"/>
    <w:rsid w:val="00D2204F"/>
    <w:rsid w:val="00D224E7"/>
    <w:rsid w:val="00D22668"/>
    <w:rsid w:val="00D230A4"/>
    <w:rsid w:val="00D23491"/>
    <w:rsid w:val="00D238F1"/>
    <w:rsid w:val="00D23E05"/>
    <w:rsid w:val="00D240D9"/>
    <w:rsid w:val="00D2453A"/>
    <w:rsid w:val="00D25434"/>
    <w:rsid w:val="00D2598B"/>
    <w:rsid w:val="00D2649D"/>
    <w:rsid w:val="00D26B42"/>
    <w:rsid w:val="00D26B7E"/>
    <w:rsid w:val="00D26E4E"/>
    <w:rsid w:val="00D27C45"/>
    <w:rsid w:val="00D300F8"/>
    <w:rsid w:val="00D30265"/>
    <w:rsid w:val="00D30302"/>
    <w:rsid w:val="00D30A73"/>
    <w:rsid w:val="00D31256"/>
    <w:rsid w:val="00D312EE"/>
    <w:rsid w:val="00D31E44"/>
    <w:rsid w:val="00D31EC4"/>
    <w:rsid w:val="00D322DF"/>
    <w:rsid w:val="00D32353"/>
    <w:rsid w:val="00D344D5"/>
    <w:rsid w:val="00D34994"/>
    <w:rsid w:val="00D34BB1"/>
    <w:rsid w:val="00D35256"/>
    <w:rsid w:val="00D354A9"/>
    <w:rsid w:val="00D371BA"/>
    <w:rsid w:val="00D37E2B"/>
    <w:rsid w:val="00D4013F"/>
    <w:rsid w:val="00D40684"/>
    <w:rsid w:val="00D40839"/>
    <w:rsid w:val="00D40D0E"/>
    <w:rsid w:val="00D40EB0"/>
    <w:rsid w:val="00D41045"/>
    <w:rsid w:val="00D41212"/>
    <w:rsid w:val="00D41551"/>
    <w:rsid w:val="00D42033"/>
    <w:rsid w:val="00D42079"/>
    <w:rsid w:val="00D42558"/>
    <w:rsid w:val="00D42EEC"/>
    <w:rsid w:val="00D43984"/>
    <w:rsid w:val="00D446F5"/>
    <w:rsid w:val="00D44732"/>
    <w:rsid w:val="00D44785"/>
    <w:rsid w:val="00D448B8"/>
    <w:rsid w:val="00D44EA3"/>
    <w:rsid w:val="00D451B4"/>
    <w:rsid w:val="00D45280"/>
    <w:rsid w:val="00D4561B"/>
    <w:rsid w:val="00D46044"/>
    <w:rsid w:val="00D4663F"/>
    <w:rsid w:val="00D47377"/>
    <w:rsid w:val="00D473B9"/>
    <w:rsid w:val="00D47A09"/>
    <w:rsid w:val="00D47D93"/>
    <w:rsid w:val="00D47EA7"/>
    <w:rsid w:val="00D50EEA"/>
    <w:rsid w:val="00D5100D"/>
    <w:rsid w:val="00D511C7"/>
    <w:rsid w:val="00D5161B"/>
    <w:rsid w:val="00D51AC8"/>
    <w:rsid w:val="00D51C89"/>
    <w:rsid w:val="00D524AE"/>
    <w:rsid w:val="00D526B6"/>
    <w:rsid w:val="00D52A2F"/>
    <w:rsid w:val="00D532D2"/>
    <w:rsid w:val="00D53525"/>
    <w:rsid w:val="00D53C19"/>
    <w:rsid w:val="00D5463B"/>
    <w:rsid w:val="00D54883"/>
    <w:rsid w:val="00D54CDD"/>
    <w:rsid w:val="00D54DD6"/>
    <w:rsid w:val="00D54F03"/>
    <w:rsid w:val="00D550D6"/>
    <w:rsid w:val="00D551E3"/>
    <w:rsid w:val="00D55AFB"/>
    <w:rsid w:val="00D55C0D"/>
    <w:rsid w:val="00D55DE4"/>
    <w:rsid w:val="00D55FB4"/>
    <w:rsid w:val="00D5602C"/>
    <w:rsid w:val="00D5623B"/>
    <w:rsid w:val="00D56C65"/>
    <w:rsid w:val="00D56DAE"/>
    <w:rsid w:val="00D573F2"/>
    <w:rsid w:val="00D57C74"/>
    <w:rsid w:val="00D57E8D"/>
    <w:rsid w:val="00D601EF"/>
    <w:rsid w:val="00D6024E"/>
    <w:rsid w:val="00D607BF"/>
    <w:rsid w:val="00D6084C"/>
    <w:rsid w:val="00D6154B"/>
    <w:rsid w:val="00D615D2"/>
    <w:rsid w:val="00D61B7C"/>
    <w:rsid w:val="00D61BB0"/>
    <w:rsid w:val="00D6299A"/>
    <w:rsid w:val="00D62DEF"/>
    <w:rsid w:val="00D634BB"/>
    <w:rsid w:val="00D63519"/>
    <w:rsid w:val="00D638BC"/>
    <w:rsid w:val="00D63CE9"/>
    <w:rsid w:val="00D6474A"/>
    <w:rsid w:val="00D6490D"/>
    <w:rsid w:val="00D66012"/>
    <w:rsid w:val="00D66856"/>
    <w:rsid w:val="00D670C5"/>
    <w:rsid w:val="00D675C4"/>
    <w:rsid w:val="00D678BD"/>
    <w:rsid w:val="00D70294"/>
    <w:rsid w:val="00D708D7"/>
    <w:rsid w:val="00D70B88"/>
    <w:rsid w:val="00D71637"/>
    <w:rsid w:val="00D72D05"/>
    <w:rsid w:val="00D733F8"/>
    <w:rsid w:val="00D738C9"/>
    <w:rsid w:val="00D74370"/>
    <w:rsid w:val="00D745F7"/>
    <w:rsid w:val="00D74723"/>
    <w:rsid w:val="00D74CF5"/>
    <w:rsid w:val="00D7512B"/>
    <w:rsid w:val="00D75394"/>
    <w:rsid w:val="00D760EA"/>
    <w:rsid w:val="00D765DA"/>
    <w:rsid w:val="00D769D0"/>
    <w:rsid w:val="00D76A9E"/>
    <w:rsid w:val="00D7725B"/>
    <w:rsid w:val="00D77557"/>
    <w:rsid w:val="00D7768E"/>
    <w:rsid w:val="00D778AF"/>
    <w:rsid w:val="00D7799B"/>
    <w:rsid w:val="00D77C2A"/>
    <w:rsid w:val="00D77FE1"/>
    <w:rsid w:val="00D80EDA"/>
    <w:rsid w:val="00D81AB0"/>
    <w:rsid w:val="00D82CA3"/>
    <w:rsid w:val="00D83130"/>
    <w:rsid w:val="00D832DF"/>
    <w:rsid w:val="00D8374D"/>
    <w:rsid w:val="00D837DE"/>
    <w:rsid w:val="00D83AAE"/>
    <w:rsid w:val="00D83F06"/>
    <w:rsid w:val="00D8404D"/>
    <w:rsid w:val="00D840D9"/>
    <w:rsid w:val="00D84FD7"/>
    <w:rsid w:val="00D850AD"/>
    <w:rsid w:val="00D85259"/>
    <w:rsid w:val="00D8549F"/>
    <w:rsid w:val="00D85A9F"/>
    <w:rsid w:val="00D85F6B"/>
    <w:rsid w:val="00D86076"/>
    <w:rsid w:val="00D86225"/>
    <w:rsid w:val="00D865A2"/>
    <w:rsid w:val="00D86C2A"/>
    <w:rsid w:val="00D86DD4"/>
    <w:rsid w:val="00D9053A"/>
    <w:rsid w:val="00D907FE"/>
    <w:rsid w:val="00D90ACA"/>
    <w:rsid w:val="00D91712"/>
    <w:rsid w:val="00D9172A"/>
    <w:rsid w:val="00D91D50"/>
    <w:rsid w:val="00D92167"/>
    <w:rsid w:val="00D93209"/>
    <w:rsid w:val="00D933F1"/>
    <w:rsid w:val="00D93668"/>
    <w:rsid w:val="00D9380E"/>
    <w:rsid w:val="00D9402F"/>
    <w:rsid w:val="00D9478A"/>
    <w:rsid w:val="00D9492B"/>
    <w:rsid w:val="00D94A4B"/>
    <w:rsid w:val="00D94D01"/>
    <w:rsid w:val="00D95D13"/>
    <w:rsid w:val="00D95F30"/>
    <w:rsid w:val="00D9650B"/>
    <w:rsid w:val="00D96B71"/>
    <w:rsid w:val="00D96C23"/>
    <w:rsid w:val="00D9727F"/>
    <w:rsid w:val="00D9770D"/>
    <w:rsid w:val="00DA0133"/>
    <w:rsid w:val="00DA06B0"/>
    <w:rsid w:val="00DA0859"/>
    <w:rsid w:val="00DA0D10"/>
    <w:rsid w:val="00DA0D47"/>
    <w:rsid w:val="00DA13F9"/>
    <w:rsid w:val="00DA2A42"/>
    <w:rsid w:val="00DA2EAD"/>
    <w:rsid w:val="00DA3211"/>
    <w:rsid w:val="00DA37D4"/>
    <w:rsid w:val="00DA3C3B"/>
    <w:rsid w:val="00DA3CAB"/>
    <w:rsid w:val="00DA3D43"/>
    <w:rsid w:val="00DA3DCE"/>
    <w:rsid w:val="00DA420E"/>
    <w:rsid w:val="00DA4801"/>
    <w:rsid w:val="00DA491B"/>
    <w:rsid w:val="00DA4F4B"/>
    <w:rsid w:val="00DA521E"/>
    <w:rsid w:val="00DA5347"/>
    <w:rsid w:val="00DA63E2"/>
    <w:rsid w:val="00DA6A32"/>
    <w:rsid w:val="00DA6DC8"/>
    <w:rsid w:val="00DA7260"/>
    <w:rsid w:val="00DA7A3E"/>
    <w:rsid w:val="00DA7E81"/>
    <w:rsid w:val="00DB01DC"/>
    <w:rsid w:val="00DB089A"/>
    <w:rsid w:val="00DB0C65"/>
    <w:rsid w:val="00DB0F46"/>
    <w:rsid w:val="00DB10CB"/>
    <w:rsid w:val="00DB1D49"/>
    <w:rsid w:val="00DB25D8"/>
    <w:rsid w:val="00DB26E7"/>
    <w:rsid w:val="00DB2B42"/>
    <w:rsid w:val="00DB2F68"/>
    <w:rsid w:val="00DB3474"/>
    <w:rsid w:val="00DB3662"/>
    <w:rsid w:val="00DB42A3"/>
    <w:rsid w:val="00DB44E2"/>
    <w:rsid w:val="00DB4B20"/>
    <w:rsid w:val="00DB4E09"/>
    <w:rsid w:val="00DB4F6A"/>
    <w:rsid w:val="00DB5119"/>
    <w:rsid w:val="00DB56A7"/>
    <w:rsid w:val="00DB6918"/>
    <w:rsid w:val="00DB748D"/>
    <w:rsid w:val="00DB74B0"/>
    <w:rsid w:val="00DB7BAB"/>
    <w:rsid w:val="00DB7E1A"/>
    <w:rsid w:val="00DC0123"/>
    <w:rsid w:val="00DC0550"/>
    <w:rsid w:val="00DC0591"/>
    <w:rsid w:val="00DC05E8"/>
    <w:rsid w:val="00DC0A62"/>
    <w:rsid w:val="00DC0FCF"/>
    <w:rsid w:val="00DC1840"/>
    <w:rsid w:val="00DC1BD5"/>
    <w:rsid w:val="00DC1D83"/>
    <w:rsid w:val="00DC32FC"/>
    <w:rsid w:val="00DC36A0"/>
    <w:rsid w:val="00DC473E"/>
    <w:rsid w:val="00DC4C14"/>
    <w:rsid w:val="00DC4FAA"/>
    <w:rsid w:val="00DC522B"/>
    <w:rsid w:val="00DC5D48"/>
    <w:rsid w:val="00DC606D"/>
    <w:rsid w:val="00DC66F7"/>
    <w:rsid w:val="00DC693A"/>
    <w:rsid w:val="00DC6D6B"/>
    <w:rsid w:val="00DC6ED2"/>
    <w:rsid w:val="00DC760F"/>
    <w:rsid w:val="00DD0649"/>
    <w:rsid w:val="00DD0FBD"/>
    <w:rsid w:val="00DD1AF8"/>
    <w:rsid w:val="00DD1C3B"/>
    <w:rsid w:val="00DD25F1"/>
    <w:rsid w:val="00DD2785"/>
    <w:rsid w:val="00DD27B0"/>
    <w:rsid w:val="00DD2BFD"/>
    <w:rsid w:val="00DD39F1"/>
    <w:rsid w:val="00DD3EAD"/>
    <w:rsid w:val="00DD3EBE"/>
    <w:rsid w:val="00DD4695"/>
    <w:rsid w:val="00DD4BF2"/>
    <w:rsid w:val="00DD509C"/>
    <w:rsid w:val="00DD58F0"/>
    <w:rsid w:val="00DD5954"/>
    <w:rsid w:val="00DD62FF"/>
    <w:rsid w:val="00DD67A2"/>
    <w:rsid w:val="00DD6A7D"/>
    <w:rsid w:val="00DD6D87"/>
    <w:rsid w:val="00DD7334"/>
    <w:rsid w:val="00DD7E76"/>
    <w:rsid w:val="00DE0017"/>
    <w:rsid w:val="00DE0605"/>
    <w:rsid w:val="00DE0DC3"/>
    <w:rsid w:val="00DE153A"/>
    <w:rsid w:val="00DE1592"/>
    <w:rsid w:val="00DE1A59"/>
    <w:rsid w:val="00DE1A82"/>
    <w:rsid w:val="00DE1EB0"/>
    <w:rsid w:val="00DE249A"/>
    <w:rsid w:val="00DE32F7"/>
    <w:rsid w:val="00DE46AE"/>
    <w:rsid w:val="00DE4CA6"/>
    <w:rsid w:val="00DE5693"/>
    <w:rsid w:val="00DE62A7"/>
    <w:rsid w:val="00DE637C"/>
    <w:rsid w:val="00DE6A3E"/>
    <w:rsid w:val="00DE6AAA"/>
    <w:rsid w:val="00DE7289"/>
    <w:rsid w:val="00DE72C7"/>
    <w:rsid w:val="00DE75CA"/>
    <w:rsid w:val="00DE7886"/>
    <w:rsid w:val="00DE7A12"/>
    <w:rsid w:val="00DE7B78"/>
    <w:rsid w:val="00DE7DD2"/>
    <w:rsid w:val="00DF0321"/>
    <w:rsid w:val="00DF0343"/>
    <w:rsid w:val="00DF05F6"/>
    <w:rsid w:val="00DF0759"/>
    <w:rsid w:val="00DF10A6"/>
    <w:rsid w:val="00DF1357"/>
    <w:rsid w:val="00DF13F4"/>
    <w:rsid w:val="00DF1526"/>
    <w:rsid w:val="00DF1763"/>
    <w:rsid w:val="00DF1807"/>
    <w:rsid w:val="00DF2046"/>
    <w:rsid w:val="00DF3395"/>
    <w:rsid w:val="00DF3DC0"/>
    <w:rsid w:val="00DF3E67"/>
    <w:rsid w:val="00DF3FD6"/>
    <w:rsid w:val="00DF487E"/>
    <w:rsid w:val="00DF4D8D"/>
    <w:rsid w:val="00DF5250"/>
    <w:rsid w:val="00DF66C5"/>
    <w:rsid w:val="00DF69DD"/>
    <w:rsid w:val="00DF6A93"/>
    <w:rsid w:val="00DF6D7C"/>
    <w:rsid w:val="00DF71F7"/>
    <w:rsid w:val="00DF769B"/>
    <w:rsid w:val="00DF77E0"/>
    <w:rsid w:val="00E00113"/>
    <w:rsid w:val="00E00613"/>
    <w:rsid w:val="00E008FD"/>
    <w:rsid w:val="00E00E91"/>
    <w:rsid w:val="00E00ED6"/>
    <w:rsid w:val="00E0113A"/>
    <w:rsid w:val="00E019C1"/>
    <w:rsid w:val="00E01B1A"/>
    <w:rsid w:val="00E02235"/>
    <w:rsid w:val="00E0225B"/>
    <w:rsid w:val="00E02541"/>
    <w:rsid w:val="00E02983"/>
    <w:rsid w:val="00E0441D"/>
    <w:rsid w:val="00E04B83"/>
    <w:rsid w:val="00E04C78"/>
    <w:rsid w:val="00E04ED5"/>
    <w:rsid w:val="00E056D8"/>
    <w:rsid w:val="00E05D1F"/>
    <w:rsid w:val="00E05DB8"/>
    <w:rsid w:val="00E060ED"/>
    <w:rsid w:val="00E06C9B"/>
    <w:rsid w:val="00E0706D"/>
    <w:rsid w:val="00E07378"/>
    <w:rsid w:val="00E0758D"/>
    <w:rsid w:val="00E07D15"/>
    <w:rsid w:val="00E10440"/>
    <w:rsid w:val="00E1133D"/>
    <w:rsid w:val="00E113CC"/>
    <w:rsid w:val="00E1156C"/>
    <w:rsid w:val="00E11C06"/>
    <w:rsid w:val="00E12153"/>
    <w:rsid w:val="00E129AC"/>
    <w:rsid w:val="00E12A58"/>
    <w:rsid w:val="00E12D9F"/>
    <w:rsid w:val="00E13284"/>
    <w:rsid w:val="00E133CB"/>
    <w:rsid w:val="00E137B6"/>
    <w:rsid w:val="00E13D30"/>
    <w:rsid w:val="00E13D55"/>
    <w:rsid w:val="00E141B3"/>
    <w:rsid w:val="00E14BA9"/>
    <w:rsid w:val="00E15AD8"/>
    <w:rsid w:val="00E15DA4"/>
    <w:rsid w:val="00E16DE8"/>
    <w:rsid w:val="00E16EBE"/>
    <w:rsid w:val="00E17285"/>
    <w:rsid w:val="00E17683"/>
    <w:rsid w:val="00E17C57"/>
    <w:rsid w:val="00E17EFF"/>
    <w:rsid w:val="00E17FF4"/>
    <w:rsid w:val="00E20955"/>
    <w:rsid w:val="00E20B21"/>
    <w:rsid w:val="00E20D8B"/>
    <w:rsid w:val="00E21168"/>
    <w:rsid w:val="00E211EB"/>
    <w:rsid w:val="00E218F4"/>
    <w:rsid w:val="00E21A96"/>
    <w:rsid w:val="00E21AAB"/>
    <w:rsid w:val="00E21BCA"/>
    <w:rsid w:val="00E2260B"/>
    <w:rsid w:val="00E228A6"/>
    <w:rsid w:val="00E23B95"/>
    <w:rsid w:val="00E23D99"/>
    <w:rsid w:val="00E245F1"/>
    <w:rsid w:val="00E247B5"/>
    <w:rsid w:val="00E24903"/>
    <w:rsid w:val="00E24B3F"/>
    <w:rsid w:val="00E251DB"/>
    <w:rsid w:val="00E252E8"/>
    <w:rsid w:val="00E253E6"/>
    <w:rsid w:val="00E255E8"/>
    <w:rsid w:val="00E2573B"/>
    <w:rsid w:val="00E257BF"/>
    <w:rsid w:val="00E265E2"/>
    <w:rsid w:val="00E26B9B"/>
    <w:rsid w:val="00E27647"/>
    <w:rsid w:val="00E27ABC"/>
    <w:rsid w:val="00E27F93"/>
    <w:rsid w:val="00E27FC9"/>
    <w:rsid w:val="00E301D9"/>
    <w:rsid w:val="00E3054A"/>
    <w:rsid w:val="00E30553"/>
    <w:rsid w:val="00E30772"/>
    <w:rsid w:val="00E30B5B"/>
    <w:rsid w:val="00E30DEB"/>
    <w:rsid w:val="00E3193D"/>
    <w:rsid w:val="00E31C2B"/>
    <w:rsid w:val="00E33C24"/>
    <w:rsid w:val="00E33D5A"/>
    <w:rsid w:val="00E34892"/>
    <w:rsid w:val="00E3497B"/>
    <w:rsid w:val="00E34F35"/>
    <w:rsid w:val="00E35742"/>
    <w:rsid w:val="00E35C4D"/>
    <w:rsid w:val="00E364A1"/>
    <w:rsid w:val="00E3665F"/>
    <w:rsid w:val="00E36995"/>
    <w:rsid w:val="00E36BD2"/>
    <w:rsid w:val="00E36D69"/>
    <w:rsid w:val="00E37BFA"/>
    <w:rsid w:val="00E37FD7"/>
    <w:rsid w:val="00E409E5"/>
    <w:rsid w:val="00E40D18"/>
    <w:rsid w:val="00E4108E"/>
    <w:rsid w:val="00E4123C"/>
    <w:rsid w:val="00E421EB"/>
    <w:rsid w:val="00E424BA"/>
    <w:rsid w:val="00E424E3"/>
    <w:rsid w:val="00E42937"/>
    <w:rsid w:val="00E42BA6"/>
    <w:rsid w:val="00E42C0F"/>
    <w:rsid w:val="00E42E33"/>
    <w:rsid w:val="00E436CB"/>
    <w:rsid w:val="00E439EC"/>
    <w:rsid w:val="00E43F07"/>
    <w:rsid w:val="00E44489"/>
    <w:rsid w:val="00E45870"/>
    <w:rsid w:val="00E4610C"/>
    <w:rsid w:val="00E46694"/>
    <w:rsid w:val="00E4768D"/>
    <w:rsid w:val="00E4799D"/>
    <w:rsid w:val="00E50644"/>
    <w:rsid w:val="00E50660"/>
    <w:rsid w:val="00E5161F"/>
    <w:rsid w:val="00E51C7C"/>
    <w:rsid w:val="00E51E5C"/>
    <w:rsid w:val="00E5202E"/>
    <w:rsid w:val="00E531C9"/>
    <w:rsid w:val="00E53841"/>
    <w:rsid w:val="00E53924"/>
    <w:rsid w:val="00E53938"/>
    <w:rsid w:val="00E54120"/>
    <w:rsid w:val="00E54891"/>
    <w:rsid w:val="00E552D8"/>
    <w:rsid w:val="00E55421"/>
    <w:rsid w:val="00E5582E"/>
    <w:rsid w:val="00E55A3F"/>
    <w:rsid w:val="00E577FB"/>
    <w:rsid w:val="00E61013"/>
    <w:rsid w:val="00E611CA"/>
    <w:rsid w:val="00E61A23"/>
    <w:rsid w:val="00E623A1"/>
    <w:rsid w:val="00E62828"/>
    <w:rsid w:val="00E6311E"/>
    <w:rsid w:val="00E6329F"/>
    <w:rsid w:val="00E637B3"/>
    <w:rsid w:val="00E641E8"/>
    <w:rsid w:val="00E6498A"/>
    <w:rsid w:val="00E64B5B"/>
    <w:rsid w:val="00E660CE"/>
    <w:rsid w:val="00E670E9"/>
    <w:rsid w:val="00E67343"/>
    <w:rsid w:val="00E674E8"/>
    <w:rsid w:val="00E67A35"/>
    <w:rsid w:val="00E67B17"/>
    <w:rsid w:val="00E67D16"/>
    <w:rsid w:val="00E70922"/>
    <w:rsid w:val="00E70B4B"/>
    <w:rsid w:val="00E70FBB"/>
    <w:rsid w:val="00E71184"/>
    <w:rsid w:val="00E71F21"/>
    <w:rsid w:val="00E71F85"/>
    <w:rsid w:val="00E723F1"/>
    <w:rsid w:val="00E72832"/>
    <w:rsid w:val="00E72873"/>
    <w:rsid w:val="00E72B6D"/>
    <w:rsid w:val="00E739D5"/>
    <w:rsid w:val="00E739DF"/>
    <w:rsid w:val="00E742FB"/>
    <w:rsid w:val="00E74C65"/>
    <w:rsid w:val="00E754D3"/>
    <w:rsid w:val="00E75FC7"/>
    <w:rsid w:val="00E762E5"/>
    <w:rsid w:val="00E7654A"/>
    <w:rsid w:val="00E76A11"/>
    <w:rsid w:val="00E76A4B"/>
    <w:rsid w:val="00E76ACC"/>
    <w:rsid w:val="00E76EA8"/>
    <w:rsid w:val="00E771B6"/>
    <w:rsid w:val="00E8052A"/>
    <w:rsid w:val="00E8061D"/>
    <w:rsid w:val="00E807DC"/>
    <w:rsid w:val="00E80E61"/>
    <w:rsid w:val="00E81F69"/>
    <w:rsid w:val="00E82426"/>
    <w:rsid w:val="00E8262C"/>
    <w:rsid w:val="00E835A4"/>
    <w:rsid w:val="00E8401D"/>
    <w:rsid w:val="00E84666"/>
    <w:rsid w:val="00E848E8"/>
    <w:rsid w:val="00E84B16"/>
    <w:rsid w:val="00E84C04"/>
    <w:rsid w:val="00E84FC7"/>
    <w:rsid w:val="00E8518E"/>
    <w:rsid w:val="00E854B4"/>
    <w:rsid w:val="00E8566F"/>
    <w:rsid w:val="00E859A1"/>
    <w:rsid w:val="00E862BC"/>
    <w:rsid w:val="00E86A32"/>
    <w:rsid w:val="00E86BDD"/>
    <w:rsid w:val="00E86EBF"/>
    <w:rsid w:val="00E87324"/>
    <w:rsid w:val="00E87ACC"/>
    <w:rsid w:val="00E9043E"/>
    <w:rsid w:val="00E908B3"/>
    <w:rsid w:val="00E9139E"/>
    <w:rsid w:val="00E91AC6"/>
    <w:rsid w:val="00E931C4"/>
    <w:rsid w:val="00E938ED"/>
    <w:rsid w:val="00E93B91"/>
    <w:rsid w:val="00E93E9C"/>
    <w:rsid w:val="00E9429F"/>
    <w:rsid w:val="00E949D1"/>
    <w:rsid w:val="00E94BE7"/>
    <w:rsid w:val="00E94CC3"/>
    <w:rsid w:val="00E954D9"/>
    <w:rsid w:val="00E955A0"/>
    <w:rsid w:val="00E95672"/>
    <w:rsid w:val="00E95EBC"/>
    <w:rsid w:val="00E9673C"/>
    <w:rsid w:val="00E96BB4"/>
    <w:rsid w:val="00E96D26"/>
    <w:rsid w:val="00E96ED2"/>
    <w:rsid w:val="00E9714B"/>
    <w:rsid w:val="00E977F9"/>
    <w:rsid w:val="00EA0364"/>
    <w:rsid w:val="00EA0583"/>
    <w:rsid w:val="00EA0845"/>
    <w:rsid w:val="00EA20EF"/>
    <w:rsid w:val="00EA2307"/>
    <w:rsid w:val="00EA3596"/>
    <w:rsid w:val="00EA56EF"/>
    <w:rsid w:val="00EA63E7"/>
    <w:rsid w:val="00EA6601"/>
    <w:rsid w:val="00EA66B8"/>
    <w:rsid w:val="00EA7E33"/>
    <w:rsid w:val="00EB0018"/>
    <w:rsid w:val="00EB00B1"/>
    <w:rsid w:val="00EB0453"/>
    <w:rsid w:val="00EB04CE"/>
    <w:rsid w:val="00EB0B0D"/>
    <w:rsid w:val="00EB0E18"/>
    <w:rsid w:val="00EB133B"/>
    <w:rsid w:val="00EB1887"/>
    <w:rsid w:val="00EB1EED"/>
    <w:rsid w:val="00EB2937"/>
    <w:rsid w:val="00EB2BBC"/>
    <w:rsid w:val="00EB2C6E"/>
    <w:rsid w:val="00EB2F49"/>
    <w:rsid w:val="00EB3259"/>
    <w:rsid w:val="00EB34E1"/>
    <w:rsid w:val="00EB353D"/>
    <w:rsid w:val="00EB3646"/>
    <w:rsid w:val="00EB3A1B"/>
    <w:rsid w:val="00EB40F0"/>
    <w:rsid w:val="00EB5834"/>
    <w:rsid w:val="00EB5E05"/>
    <w:rsid w:val="00EB7126"/>
    <w:rsid w:val="00EC0422"/>
    <w:rsid w:val="00EC0F3F"/>
    <w:rsid w:val="00EC1047"/>
    <w:rsid w:val="00EC15DB"/>
    <w:rsid w:val="00EC1F85"/>
    <w:rsid w:val="00EC24D6"/>
    <w:rsid w:val="00EC32CC"/>
    <w:rsid w:val="00EC32E6"/>
    <w:rsid w:val="00EC4075"/>
    <w:rsid w:val="00EC5193"/>
    <w:rsid w:val="00EC5324"/>
    <w:rsid w:val="00EC5CD1"/>
    <w:rsid w:val="00EC5D4F"/>
    <w:rsid w:val="00EC5EE3"/>
    <w:rsid w:val="00EC6CDA"/>
    <w:rsid w:val="00EC6E53"/>
    <w:rsid w:val="00EC6EB3"/>
    <w:rsid w:val="00EC7AF8"/>
    <w:rsid w:val="00ED033F"/>
    <w:rsid w:val="00ED0957"/>
    <w:rsid w:val="00ED0ACF"/>
    <w:rsid w:val="00ED1620"/>
    <w:rsid w:val="00ED1BC6"/>
    <w:rsid w:val="00ED1C93"/>
    <w:rsid w:val="00ED1CDA"/>
    <w:rsid w:val="00ED1DA2"/>
    <w:rsid w:val="00ED1E60"/>
    <w:rsid w:val="00ED26AD"/>
    <w:rsid w:val="00ED286D"/>
    <w:rsid w:val="00ED2AE1"/>
    <w:rsid w:val="00ED387B"/>
    <w:rsid w:val="00ED3E6E"/>
    <w:rsid w:val="00ED41D9"/>
    <w:rsid w:val="00ED4876"/>
    <w:rsid w:val="00ED588F"/>
    <w:rsid w:val="00ED6B62"/>
    <w:rsid w:val="00ED6C85"/>
    <w:rsid w:val="00ED6CCE"/>
    <w:rsid w:val="00ED6DBA"/>
    <w:rsid w:val="00ED7943"/>
    <w:rsid w:val="00ED7AFF"/>
    <w:rsid w:val="00EE0046"/>
    <w:rsid w:val="00EE00B8"/>
    <w:rsid w:val="00EE09B6"/>
    <w:rsid w:val="00EE14C8"/>
    <w:rsid w:val="00EE1DD8"/>
    <w:rsid w:val="00EE21C6"/>
    <w:rsid w:val="00EE2EBB"/>
    <w:rsid w:val="00EE30A7"/>
    <w:rsid w:val="00EE32A1"/>
    <w:rsid w:val="00EE3BBF"/>
    <w:rsid w:val="00EE3DD7"/>
    <w:rsid w:val="00EE400D"/>
    <w:rsid w:val="00EE42FC"/>
    <w:rsid w:val="00EE4AE8"/>
    <w:rsid w:val="00EE4B7D"/>
    <w:rsid w:val="00EE4F10"/>
    <w:rsid w:val="00EE5146"/>
    <w:rsid w:val="00EE54D0"/>
    <w:rsid w:val="00EE5764"/>
    <w:rsid w:val="00EE695E"/>
    <w:rsid w:val="00EE6DC8"/>
    <w:rsid w:val="00EE6F57"/>
    <w:rsid w:val="00EE7093"/>
    <w:rsid w:val="00EE7196"/>
    <w:rsid w:val="00EE7C2F"/>
    <w:rsid w:val="00EE7E8C"/>
    <w:rsid w:val="00EF08ED"/>
    <w:rsid w:val="00EF1607"/>
    <w:rsid w:val="00EF24DB"/>
    <w:rsid w:val="00EF283E"/>
    <w:rsid w:val="00EF2E1F"/>
    <w:rsid w:val="00EF2EF9"/>
    <w:rsid w:val="00EF3236"/>
    <w:rsid w:val="00EF329D"/>
    <w:rsid w:val="00EF3BEA"/>
    <w:rsid w:val="00EF3E07"/>
    <w:rsid w:val="00EF58EE"/>
    <w:rsid w:val="00EF5A89"/>
    <w:rsid w:val="00EF5B6E"/>
    <w:rsid w:val="00EF5BF8"/>
    <w:rsid w:val="00EF6221"/>
    <w:rsid w:val="00EF6539"/>
    <w:rsid w:val="00EF6969"/>
    <w:rsid w:val="00EF6C54"/>
    <w:rsid w:val="00EF754A"/>
    <w:rsid w:val="00EF7DDE"/>
    <w:rsid w:val="00F000AC"/>
    <w:rsid w:val="00F00438"/>
    <w:rsid w:val="00F00761"/>
    <w:rsid w:val="00F00D45"/>
    <w:rsid w:val="00F01203"/>
    <w:rsid w:val="00F016EC"/>
    <w:rsid w:val="00F019C1"/>
    <w:rsid w:val="00F01BF7"/>
    <w:rsid w:val="00F023ED"/>
    <w:rsid w:val="00F02467"/>
    <w:rsid w:val="00F026DC"/>
    <w:rsid w:val="00F02EF9"/>
    <w:rsid w:val="00F0339F"/>
    <w:rsid w:val="00F03A09"/>
    <w:rsid w:val="00F03E40"/>
    <w:rsid w:val="00F04726"/>
    <w:rsid w:val="00F04C9A"/>
    <w:rsid w:val="00F052E2"/>
    <w:rsid w:val="00F05394"/>
    <w:rsid w:val="00F054C8"/>
    <w:rsid w:val="00F05ADB"/>
    <w:rsid w:val="00F06831"/>
    <w:rsid w:val="00F06B0B"/>
    <w:rsid w:val="00F06D02"/>
    <w:rsid w:val="00F06E7F"/>
    <w:rsid w:val="00F073AA"/>
    <w:rsid w:val="00F07855"/>
    <w:rsid w:val="00F10562"/>
    <w:rsid w:val="00F10790"/>
    <w:rsid w:val="00F12067"/>
    <w:rsid w:val="00F1218E"/>
    <w:rsid w:val="00F132E6"/>
    <w:rsid w:val="00F1377E"/>
    <w:rsid w:val="00F13DC6"/>
    <w:rsid w:val="00F14126"/>
    <w:rsid w:val="00F14800"/>
    <w:rsid w:val="00F15080"/>
    <w:rsid w:val="00F15083"/>
    <w:rsid w:val="00F1528D"/>
    <w:rsid w:val="00F15323"/>
    <w:rsid w:val="00F15422"/>
    <w:rsid w:val="00F156EB"/>
    <w:rsid w:val="00F15815"/>
    <w:rsid w:val="00F15BD8"/>
    <w:rsid w:val="00F15BDD"/>
    <w:rsid w:val="00F16205"/>
    <w:rsid w:val="00F16D5E"/>
    <w:rsid w:val="00F16DE0"/>
    <w:rsid w:val="00F176B1"/>
    <w:rsid w:val="00F17B06"/>
    <w:rsid w:val="00F20312"/>
    <w:rsid w:val="00F2033B"/>
    <w:rsid w:val="00F218BF"/>
    <w:rsid w:val="00F2256E"/>
    <w:rsid w:val="00F22649"/>
    <w:rsid w:val="00F2273E"/>
    <w:rsid w:val="00F22E67"/>
    <w:rsid w:val="00F23197"/>
    <w:rsid w:val="00F23D43"/>
    <w:rsid w:val="00F24599"/>
    <w:rsid w:val="00F248A9"/>
    <w:rsid w:val="00F24B5E"/>
    <w:rsid w:val="00F24B86"/>
    <w:rsid w:val="00F26528"/>
    <w:rsid w:val="00F26DD9"/>
    <w:rsid w:val="00F26E5C"/>
    <w:rsid w:val="00F26E90"/>
    <w:rsid w:val="00F27158"/>
    <w:rsid w:val="00F279B9"/>
    <w:rsid w:val="00F301AB"/>
    <w:rsid w:val="00F30211"/>
    <w:rsid w:val="00F30CE9"/>
    <w:rsid w:val="00F30EB0"/>
    <w:rsid w:val="00F31282"/>
    <w:rsid w:val="00F31338"/>
    <w:rsid w:val="00F31681"/>
    <w:rsid w:val="00F3175A"/>
    <w:rsid w:val="00F31A03"/>
    <w:rsid w:val="00F3227D"/>
    <w:rsid w:val="00F330AF"/>
    <w:rsid w:val="00F330B8"/>
    <w:rsid w:val="00F339F6"/>
    <w:rsid w:val="00F3449C"/>
    <w:rsid w:val="00F34559"/>
    <w:rsid w:val="00F35876"/>
    <w:rsid w:val="00F365CC"/>
    <w:rsid w:val="00F36EDB"/>
    <w:rsid w:val="00F375B7"/>
    <w:rsid w:val="00F37804"/>
    <w:rsid w:val="00F37A22"/>
    <w:rsid w:val="00F4042A"/>
    <w:rsid w:val="00F40FE8"/>
    <w:rsid w:val="00F418DA"/>
    <w:rsid w:val="00F41B07"/>
    <w:rsid w:val="00F41B0F"/>
    <w:rsid w:val="00F41F8A"/>
    <w:rsid w:val="00F420C0"/>
    <w:rsid w:val="00F420E2"/>
    <w:rsid w:val="00F42EBB"/>
    <w:rsid w:val="00F433CF"/>
    <w:rsid w:val="00F434BC"/>
    <w:rsid w:val="00F43767"/>
    <w:rsid w:val="00F439FD"/>
    <w:rsid w:val="00F44236"/>
    <w:rsid w:val="00F44DCC"/>
    <w:rsid w:val="00F450AC"/>
    <w:rsid w:val="00F459D4"/>
    <w:rsid w:val="00F45AA0"/>
    <w:rsid w:val="00F45C62"/>
    <w:rsid w:val="00F45EEF"/>
    <w:rsid w:val="00F4701A"/>
    <w:rsid w:val="00F472CD"/>
    <w:rsid w:val="00F47D40"/>
    <w:rsid w:val="00F47D8B"/>
    <w:rsid w:val="00F47E9D"/>
    <w:rsid w:val="00F50844"/>
    <w:rsid w:val="00F50925"/>
    <w:rsid w:val="00F50B52"/>
    <w:rsid w:val="00F5215F"/>
    <w:rsid w:val="00F522B1"/>
    <w:rsid w:val="00F5244F"/>
    <w:rsid w:val="00F526DB"/>
    <w:rsid w:val="00F527D9"/>
    <w:rsid w:val="00F5295B"/>
    <w:rsid w:val="00F52F39"/>
    <w:rsid w:val="00F530C6"/>
    <w:rsid w:val="00F5316D"/>
    <w:rsid w:val="00F536D4"/>
    <w:rsid w:val="00F54772"/>
    <w:rsid w:val="00F54FAE"/>
    <w:rsid w:val="00F55360"/>
    <w:rsid w:val="00F570F9"/>
    <w:rsid w:val="00F57476"/>
    <w:rsid w:val="00F60395"/>
    <w:rsid w:val="00F60DBA"/>
    <w:rsid w:val="00F614DF"/>
    <w:rsid w:val="00F61E80"/>
    <w:rsid w:val="00F622FF"/>
    <w:rsid w:val="00F63ED0"/>
    <w:rsid w:val="00F644E2"/>
    <w:rsid w:val="00F64700"/>
    <w:rsid w:val="00F64C25"/>
    <w:rsid w:val="00F64FBA"/>
    <w:rsid w:val="00F65279"/>
    <w:rsid w:val="00F659CF"/>
    <w:rsid w:val="00F6604D"/>
    <w:rsid w:val="00F6641A"/>
    <w:rsid w:val="00F664DB"/>
    <w:rsid w:val="00F66F67"/>
    <w:rsid w:val="00F6781B"/>
    <w:rsid w:val="00F700D6"/>
    <w:rsid w:val="00F70B81"/>
    <w:rsid w:val="00F70FEC"/>
    <w:rsid w:val="00F712C3"/>
    <w:rsid w:val="00F71389"/>
    <w:rsid w:val="00F71A86"/>
    <w:rsid w:val="00F72930"/>
    <w:rsid w:val="00F72F52"/>
    <w:rsid w:val="00F73726"/>
    <w:rsid w:val="00F73E5B"/>
    <w:rsid w:val="00F742AE"/>
    <w:rsid w:val="00F7451B"/>
    <w:rsid w:val="00F747F8"/>
    <w:rsid w:val="00F74857"/>
    <w:rsid w:val="00F749DE"/>
    <w:rsid w:val="00F74AA6"/>
    <w:rsid w:val="00F74BD9"/>
    <w:rsid w:val="00F752B9"/>
    <w:rsid w:val="00F76131"/>
    <w:rsid w:val="00F764F9"/>
    <w:rsid w:val="00F767F5"/>
    <w:rsid w:val="00F76EA0"/>
    <w:rsid w:val="00F775F2"/>
    <w:rsid w:val="00F776CE"/>
    <w:rsid w:val="00F77DA4"/>
    <w:rsid w:val="00F77E74"/>
    <w:rsid w:val="00F8011B"/>
    <w:rsid w:val="00F80126"/>
    <w:rsid w:val="00F807C7"/>
    <w:rsid w:val="00F809AA"/>
    <w:rsid w:val="00F81097"/>
    <w:rsid w:val="00F81556"/>
    <w:rsid w:val="00F82832"/>
    <w:rsid w:val="00F832A4"/>
    <w:rsid w:val="00F83963"/>
    <w:rsid w:val="00F83B99"/>
    <w:rsid w:val="00F83F5A"/>
    <w:rsid w:val="00F84137"/>
    <w:rsid w:val="00F845E1"/>
    <w:rsid w:val="00F84726"/>
    <w:rsid w:val="00F84C93"/>
    <w:rsid w:val="00F85105"/>
    <w:rsid w:val="00F857C0"/>
    <w:rsid w:val="00F86C60"/>
    <w:rsid w:val="00F86D37"/>
    <w:rsid w:val="00F87569"/>
    <w:rsid w:val="00F87573"/>
    <w:rsid w:val="00F87AFD"/>
    <w:rsid w:val="00F87E74"/>
    <w:rsid w:val="00F906D6"/>
    <w:rsid w:val="00F909BB"/>
    <w:rsid w:val="00F90B95"/>
    <w:rsid w:val="00F90BED"/>
    <w:rsid w:val="00F91B15"/>
    <w:rsid w:val="00F9201A"/>
    <w:rsid w:val="00F920A6"/>
    <w:rsid w:val="00F9226A"/>
    <w:rsid w:val="00F927CF"/>
    <w:rsid w:val="00F927F2"/>
    <w:rsid w:val="00F929A7"/>
    <w:rsid w:val="00F92A86"/>
    <w:rsid w:val="00F93694"/>
    <w:rsid w:val="00F9387B"/>
    <w:rsid w:val="00F94117"/>
    <w:rsid w:val="00F94377"/>
    <w:rsid w:val="00F94642"/>
    <w:rsid w:val="00F9497E"/>
    <w:rsid w:val="00F94BFE"/>
    <w:rsid w:val="00F95845"/>
    <w:rsid w:val="00F95ADF"/>
    <w:rsid w:val="00F95C9B"/>
    <w:rsid w:val="00F96DF9"/>
    <w:rsid w:val="00F9725E"/>
    <w:rsid w:val="00F974BA"/>
    <w:rsid w:val="00F97BA9"/>
    <w:rsid w:val="00F97E70"/>
    <w:rsid w:val="00FA010D"/>
    <w:rsid w:val="00FA063E"/>
    <w:rsid w:val="00FA07E4"/>
    <w:rsid w:val="00FA0C40"/>
    <w:rsid w:val="00FA0F5A"/>
    <w:rsid w:val="00FA0FF2"/>
    <w:rsid w:val="00FA11EA"/>
    <w:rsid w:val="00FA1A7E"/>
    <w:rsid w:val="00FA1BE9"/>
    <w:rsid w:val="00FA25B0"/>
    <w:rsid w:val="00FA279E"/>
    <w:rsid w:val="00FA31F7"/>
    <w:rsid w:val="00FA368A"/>
    <w:rsid w:val="00FA374F"/>
    <w:rsid w:val="00FA3BF8"/>
    <w:rsid w:val="00FA478F"/>
    <w:rsid w:val="00FA47F2"/>
    <w:rsid w:val="00FA47F4"/>
    <w:rsid w:val="00FA4A84"/>
    <w:rsid w:val="00FA5B4B"/>
    <w:rsid w:val="00FA5CBB"/>
    <w:rsid w:val="00FA633F"/>
    <w:rsid w:val="00FA731D"/>
    <w:rsid w:val="00FA7418"/>
    <w:rsid w:val="00FA79B8"/>
    <w:rsid w:val="00FA7F3F"/>
    <w:rsid w:val="00FB02D9"/>
    <w:rsid w:val="00FB085F"/>
    <w:rsid w:val="00FB160B"/>
    <w:rsid w:val="00FB160F"/>
    <w:rsid w:val="00FB16A4"/>
    <w:rsid w:val="00FB16E5"/>
    <w:rsid w:val="00FB17C2"/>
    <w:rsid w:val="00FB1E57"/>
    <w:rsid w:val="00FB2216"/>
    <w:rsid w:val="00FB245F"/>
    <w:rsid w:val="00FB2C93"/>
    <w:rsid w:val="00FB2EEF"/>
    <w:rsid w:val="00FB3A1B"/>
    <w:rsid w:val="00FB3CE9"/>
    <w:rsid w:val="00FB3E77"/>
    <w:rsid w:val="00FB3F5C"/>
    <w:rsid w:val="00FB3FEF"/>
    <w:rsid w:val="00FB4800"/>
    <w:rsid w:val="00FB4AB1"/>
    <w:rsid w:val="00FB510D"/>
    <w:rsid w:val="00FB5426"/>
    <w:rsid w:val="00FB5815"/>
    <w:rsid w:val="00FB5B81"/>
    <w:rsid w:val="00FB5E0B"/>
    <w:rsid w:val="00FB63FC"/>
    <w:rsid w:val="00FB6BB8"/>
    <w:rsid w:val="00FB6DA5"/>
    <w:rsid w:val="00FB6EC8"/>
    <w:rsid w:val="00FB73F3"/>
    <w:rsid w:val="00FC0042"/>
    <w:rsid w:val="00FC07AA"/>
    <w:rsid w:val="00FC098A"/>
    <w:rsid w:val="00FC0DB7"/>
    <w:rsid w:val="00FC0E94"/>
    <w:rsid w:val="00FC11D6"/>
    <w:rsid w:val="00FC12B0"/>
    <w:rsid w:val="00FC167B"/>
    <w:rsid w:val="00FC1A61"/>
    <w:rsid w:val="00FC1C12"/>
    <w:rsid w:val="00FC26EE"/>
    <w:rsid w:val="00FC26FB"/>
    <w:rsid w:val="00FC27D7"/>
    <w:rsid w:val="00FC2823"/>
    <w:rsid w:val="00FC28A2"/>
    <w:rsid w:val="00FC2BEE"/>
    <w:rsid w:val="00FC2C6E"/>
    <w:rsid w:val="00FC2CE9"/>
    <w:rsid w:val="00FC33FD"/>
    <w:rsid w:val="00FC3531"/>
    <w:rsid w:val="00FC4A35"/>
    <w:rsid w:val="00FC4CC3"/>
    <w:rsid w:val="00FC5227"/>
    <w:rsid w:val="00FC5433"/>
    <w:rsid w:val="00FC5651"/>
    <w:rsid w:val="00FC5CD3"/>
    <w:rsid w:val="00FC6774"/>
    <w:rsid w:val="00FC6883"/>
    <w:rsid w:val="00FC6F44"/>
    <w:rsid w:val="00FC7162"/>
    <w:rsid w:val="00FC752D"/>
    <w:rsid w:val="00FC7B00"/>
    <w:rsid w:val="00FD00C8"/>
    <w:rsid w:val="00FD0153"/>
    <w:rsid w:val="00FD08B6"/>
    <w:rsid w:val="00FD10C2"/>
    <w:rsid w:val="00FD19E1"/>
    <w:rsid w:val="00FD1BD5"/>
    <w:rsid w:val="00FD1E75"/>
    <w:rsid w:val="00FD224D"/>
    <w:rsid w:val="00FD22AC"/>
    <w:rsid w:val="00FD2448"/>
    <w:rsid w:val="00FD3093"/>
    <w:rsid w:val="00FD36DD"/>
    <w:rsid w:val="00FD3D00"/>
    <w:rsid w:val="00FD497C"/>
    <w:rsid w:val="00FD4B0C"/>
    <w:rsid w:val="00FD4DC1"/>
    <w:rsid w:val="00FD52B1"/>
    <w:rsid w:val="00FD5460"/>
    <w:rsid w:val="00FD59FB"/>
    <w:rsid w:val="00FD61CD"/>
    <w:rsid w:val="00FD62FF"/>
    <w:rsid w:val="00FD63DD"/>
    <w:rsid w:val="00FD6A96"/>
    <w:rsid w:val="00FD6E4A"/>
    <w:rsid w:val="00FE02BC"/>
    <w:rsid w:val="00FE06F3"/>
    <w:rsid w:val="00FE0D24"/>
    <w:rsid w:val="00FE1005"/>
    <w:rsid w:val="00FE192E"/>
    <w:rsid w:val="00FE1ACF"/>
    <w:rsid w:val="00FE1BFB"/>
    <w:rsid w:val="00FE1C80"/>
    <w:rsid w:val="00FE1E11"/>
    <w:rsid w:val="00FE234F"/>
    <w:rsid w:val="00FE277E"/>
    <w:rsid w:val="00FE285B"/>
    <w:rsid w:val="00FE30D6"/>
    <w:rsid w:val="00FE317C"/>
    <w:rsid w:val="00FE3548"/>
    <w:rsid w:val="00FE3572"/>
    <w:rsid w:val="00FE371C"/>
    <w:rsid w:val="00FE3798"/>
    <w:rsid w:val="00FE38D8"/>
    <w:rsid w:val="00FE3F5E"/>
    <w:rsid w:val="00FE3FFD"/>
    <w:rsid w:val="00FE416B"/>
    <w:rsid w:val="00FE485F"/>
    <w:rsid w:val="00FE4A0C"/>
    <w:rsid w:val="00FE4AD8"/>
    <w:rsid w:val="00FE5788"/>
    <w:rsid w:val="00FE5907"/>
    <w:rsid w:val="00FE59FF"/>
    <w:rsid w:val="00FE5AC9"/>
    <w:rsid w:val="00FE5F8A"/>
    <w:rsid w:val="00FE6030"/>
    <w:rsid w:val="00FE665E"/>
    <w:rsid w:val="00FE6798"/>
    <w:rsid w:val="00FE6F5E"/>
    <w:rsid w:val="00FE75BB"/>
    <w:rsid w:val="00FF0685"/>
    <w:rsid w:val="00FF0734"/>
    <w:rsid w:val="00FF0CBF"/>
    <w:rsid w:val="00FF10C0"/>
    <w:rsid w:val="00FF1178"/>
    <w:rsid w:val="00FF24F7"/>
    <w:rsid w:val="00FF2650"/>
    <w:rsid w:val="00FF2738"/>
    <w:rsid w:val="00FF2A69"/>
    <w:rsid w:val="00FF2DD5"/>
    <w:rsid w:val="00FF34EE"/>
    <w:rsid w:val="00FF3736"/>
    <w:rsid w:val="00FF3BD9"/>
    <w:rsid w:val="00FF3EC0"/>
    <w:rsid w:val="00FF43EE"/>
    <w:rsid w:val="00FF4FE8"/>
    <w:rsid w:val="00FF547B"/>
    <w:rsid w:val="00FF645D"/>
    <w:rsid w:val="00FF6724"/>
    <w:rsid w:val="00FF6D59"/>
    <w:rsid w:val="00FF75C0"/>
    <w:rsid w:val="00FF7784"/>
    <w:rsid w:val="00FF7D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65B73"/>
  <w15:docId w15:val="{017105C8-E152-4322-903D-41C91D27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69D"/>
    <w:pPr>
      <w:spacing w:after="0" w:line="240" w:lineRule="auto"/>
    </w:pPr>
    <w:rPr>
      <w:sz w:val="20"/>
    </w:rPr>
  </w:style>
  <w:style w:type="paragraph" w:styleId="Heading1">
    <w:name w:val="heading 1"/>
    <w:aliases w:val="Question Heading 12,1,1 Char1,IIP_Heading1,Heading EMC-1,Chapter Head,h1,Header 1,2,inden2,Level 11,h1 chapter heading,A MAJOR/BOLD,level 1,Level 1 Head,h1 chapter heading1,A MAJOR/BOLD1,level 11,Level 1 Head1,h11,h1 chapter heading2,H,H1,App1"/>
    <w:basedOn w:val="Normal"/>
    <w:next w:val="Normal"/>
    <w:link w:val="Heading1Char"/>
    <w:qFormat/>
    <w:rsid w:val="0059769D"/>
    <w:pPr>
      <w:keepNext/>
      <w:keepLines/>
      <w:pageBreakBefore/>
      <w:spacing w:before="120"/>
      <w:outlineLvl w:val="0"/>
    </w:pPr>
    <w:rPr>
      <w:rFonts w:ascii="Calibri" w:eastAsiaTheme="majorEastAsia" w:hAnsi="Calibri" w:cstheme="majorBidi"/>
      <w:b/>
      <w:bCs/>
      <w:color w:val="365F91" w:themeColor="accent1" w:themeShade="BF"/>
      <w:sz w:val="28"/>
      <w:szCs w:val="28"/>
    </w:rPr>
  </w:style>
  <w:style w:type="paragraph" w:styleId="Heading2">
    <w:name w:val="heading 2"/>
    <w:basedOn w:val="Normal"/>
    <w:next w:val="Normal"/>
    <w:link w:val="Heading2Char"/>
    <w:unhideWhenUsed/>
    <w:qFormat/>
    <w:rsid w:val="00A21BDB"/>
    <w:pPr>
      <w:keepNext/>
      <w:keepLines/>
      <w:spacing w:before="120"/>
      <w:outlineLvl w:val="1"/>
    </w:pPr>
    <w:rPr>
      <w:rFonts w:ascii="Calibri" w:eastAsiaTheme="majorEastAsia" w:hAnsi="Calibri" w:cstheme="majorBidi"/>
      <w:b/>
      <w:bCs/>
      <w:color w:val="4F81BD" w:themeColor="accent1"/>
      <w:sz w:val="26"/>
      <w:szCs w:val="26"/>
    </w:rPr>
  </w:style>
  <w:style w:type="paragraph" w:styleId="Heading3">
    <w:name w:val="heading 3"/>
    <w:basedOn w:val="Normal"/>
    <w:next w:val="Normal"/>
    <w:link w:val="Heading3Char"/>
    <w:unhideWhenUsed/>
    <w:qFormat/>
    <w:rsid w:val="00A21BDB"/>
    <w:pPr>
      <w:keepNext/>
      <w:keepLines/>
      <w:spacing w:before="120"/>
      <w:outlineLvl w:val="2"/>
    </w:pPr>
    <w:rPr>
      <w:rFonts w:ascii="Calibri" w:eastAsiaTheme="majorEastAsia" w:hAnsi="Calibri" w:cstheme="majorBidi"/>
      <w:b/>
      <w:bCs/>
      <w:color w:val="4F81BD" w:themeColor="accent1"/>
      <w:sz w:val="24"/>
    </w:rPr>
  </w:style>
  <w:style w:type="paragraph" w:styleId="Heading4">
    <w:name w:val="heading 4"/>
    <w:aliases w:val="4 dash,d,3,Map Title,Tiret"/>
    <w:basedOn w:val="Normal"/>
    <w:next w:val="Normal"/>
    <w:link w:val="Heading4Char"/>
    <w:unhideWhenUsed/>
    <w:qFormat/>
    <w:rsid w:val="00005DF7"/>
    <w:pPr>
      <w:keepNext/>
      <w:keepLines/>
      <w:spacing w:before="120"/>
      <w:outlineLvl w:val="3"/>
    </w:pPr>
    <w:rPr>
      <w:rFonts w:ascii="Calibri" w:eastAsiaTheme="majorEastAsia" w:hAnsi="Calibri" w:cstheme="majorBidi"/>
      <w:b/>
      <w:bCs/>
      <w:iCs/>
      <w:color w:val="4F81BD" w:themeColor="accent1"/>
      <w:sz w:val="22"/>
    </w:rPr>
  </w:style>
  <w:style w:type="paragraph" w:styleId="Heading5">
    <w:name w:val="heading 5"/>
    <w:aliases w:val="Appendices and Annex,5,H5,H51,H52,H53,H54,H55,5 sub-bullet,sb,4"/>
    <w:basedOn w:val="Normal"/>
    <w:next w:val="Normal"/>
    <w:link w:val="Heading5Char"/>
    <w:uiPriority w:val="9"/>
    <w:unhideWhenUsed/>
    <w:qFormat/>
    <w:rsid w:val="00866291"/>
    <w:pPr>
      <w:keepNext/>
      <w:keepLines/>
      <w:spacing w:before="200"/>
      <w:outlineLvl w:val="4"/>
    </w:pPr>
    <w:rPr>
      <w:rFonts w:ascii="Calibri" w:eastAsiaTheme="majorEastAsia" w:hAnsi="Calibri" w:cstheme="majorBidi"/>
      <w:b/>
      <w:color w:val="4F81BD" w:themeColor="accent1"/>
    </w:rPr>
  </w:style>
  <w:style w:type="paragraph" w:styleId="Heading6">
    <w:name w:val="heading 6"/>
    <w:aliases w:val="sub-dash,sd"/>
    <w:basedOn w:val="Normal"/>
    <w:next w:val="Normal"/>
    <w:link w:val="Heading6Char"/>
    <w:uiPriority w:val="9"/>
    <w:unhideWhenUsed/>
    <w:qFormat/>
    <w:rsid w:val="0027631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7,Figures,Annexe2,h7,letter list,Titrep 4,figure caption,H7,(Shift Ctrl 7),Aston T7,Lev 7,lettered list,Legal Level 1.1.,Annexe 1,Annexe 21,Annexe 22,Annexe 23,Annexe 24,Annexe 25,Annexe 26,Annexe 27,7,ExhibitTitle,Objective"/>
    <w:basedOn w:val="Normal"/>
    <w:next w:val="Normal"/>
    <w:link w:val="Heading7Char"/>
    <w:uiPriority w:val="9"/>
    <w:unhideWhenUsed/>
    <w:qFormat/>
    <w:rsid w:val="0027631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eading 8 Niet gebruiken!!!,Annexe3,h8,action, action,table caption,Aston Légende,Lev 8,Center Bold,Legal Level 1.1.1.,Annexe 2,Annexe 31,Annexe 32,Annexe 33,Annexe 34,Annexe 35,Annexe 36,Annexe 37,8,FigureTitle,Condition,requirement,req2,Te"/>
    <w:basedOn w:val="Normal"/>
    <w:next w:val="Normal"/>
    <w:link w:val="Heading8Char"/>
    <w:uiPriority w:val="9"/>
    <w:unhideWhenUsed/>
    <w:qFormat/>
    <w:rsid w:val="0027631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aliases w:val="Heading 9 Niet gebruiken!!!,Titre 10,Annexe4,h9,App Heading,progress, progress,Appendix titles,Lev 9,RFP Reference,Legal Level 1.1.1.1.,titre l1c1,titre l1c11,titre l1c12,titre l1c13,titre l1c14,Annexe 4,Annexe 41,Annexe 42,Annexe 43,Annexe 44"/>
    <w:basedOn w:val="Normal"/>
    <w:next w:val="Normal"/>
    <w:link w:val="Heading9Char"/>
    <w:uiPriority w:val="9"/>
    <w:unhideWhenUsed/>
    <w:qFormat/>
    <w:rsid w:val="0027631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Question Heading 12 Char,1 Char,1 Char1 Char,IIP_Heading1 Char,Heading EMC-1 Char,Chapter Head Char,h1 Char,Header 1 Char,2 Char,inden2 Char,Level 11 Char,h1 chapter heading Char,A MAJOR/BOLD Char,level 1 Char,Level 1 Head Char,h11 Char"/>
    <w:basedOn w:val="DefaultParagraphFont"/>
    <w:link w:val="Heading1"/>
    <w:rsid w:val="0059769D"/>
    <w:rPr>
      <w:rFonts w:ascii="Calibri" w:eastAsiaTheme="majorEastAsia" w:hAnsi="Calibri" w:cstheme="majorBidi"/>
      <w:b/>
      <w:bCs/>
      <w:color w:val="365F91" w:themeColor="accent1" w:themeShade="BF"/>
      <w:sz w:val="28"/>
      <w:szCs w:val="28"/>
    </w:rPr>
  </w:style>
  <w:style w:type="paragraph" w:styleId="TOCHeading">
    <w:name w:val="TOC Heading"/>
    <w:basedOn w:val="Heading1"/>
    <w:next w:val="Normal"/>
    <w:uiPriority w:val="39"/>
    <w:unhideWhenUsed/>
    <w:qFormat/>
    <w:rsid w:val="0027631D"/>
    <w:pPr>
      <w:outlineLvl w:val="9"/>
    </w:pPr>
    <w:rPr>
      <w:lang w:eastAsia="ja-JP"/>
    </w:rPr>
  </w:style>
  <w:style w:type="paragraph" w:styleId="TOC1">
    <w:name w:val="toc 1"/>
    <w:basedOn w:val="Normal"/>
    <w:next w:val="Normal"/>
    <w:autoRedefine/>
    <w:uiPriority w:val="39"/>
    <w:unhideWhenUsed/>
    <w:qFormat/>
    <w:rsid w:val="00604F5E"/>
    <w:pPr>
      <w:tabs>
        <w:tab w:val="left" w:pos="450"/>
        <w:tab w:val="right" w:leader="dot" w:pos="9350"/>
      </w:tabs>
      <w:spacing w:after="100"/>
    </w:pPr>
  </w:style>
  <w:style w:type="character" w:styleId="Hyperlink">
    <w:name w:val="Hyperlink"/>
    <w:basedOn w:val="DefaultParagraphFont"/>
    <w:uiPriority w:val="99"/>
    <w:unhideWhenUsed/>
    <w:rsid w:val="0027631D"/>
    <w:rPr>
      <w:color w:val="0000FF" w:themeColor="hyperlink"/>
      <w:u w:val="single"/>
    </w:rPr>
  </w:style>
  <w:style w:type="paragraph" w:styleId="BalloonText">
    <w:name w:val="Balloon Text"/>
    <w:basedOn w:val="Normal"/>
    <w:link w:val="BalloonTextChar"/>
    <w:semiHidden/>
    <w:unhideWhenUsed/>
    <w:rsid w:val="0027631D"/>
    <w:rPr>
      <w:rFonts w:ascii="Tahoma" w:hAnsi="Tahoma" w:cs="Tahoma"/>
      <w:sz w:val="16"/>
      <w:szCs w:val="16"/>
    </w:rPr>
  </w:style>
  <w:style w:type="character" w:customStyle="1" w:styleId="BalloonTextChar">
    <w:name w:val="Balloon Text Char"/>
    <w:basedOn w:val="DefaultParagraphFont"/>
    <w:link w:val="BalloonText"/>
    <w:semiHidden/>
    <w:rsid w:val="0027631D"/>
    <w:rPr>
      <w:rFonts w:ascii="Tahoma" w:hAnsi="Tahoma" w:cs="Tahoma"/>
      <w:sz w:val="16"/>
      <w:szCs w:val="16"/>
    </w:rPr>
  </w:style>
  <w:style w:type="character" w:customStyle="1" w:styleId="Heading2Char">
    <w:name w:val="Heading 2 Char"/>
    <w:basedOn w:val="DefaultParagraphFont"/>
    <w:link w:val="Heading2"/>
    <w:rsid w:val="00A21BDB"/>
    <w:rPr>
      <w:rFonts w:ascii="Calibri" w:eastAsiaTheme="majorEastAsia" w:hAnsi="Calibri" w:cstheme="majorBidi"/>
      <w:b/>
      <w:bCs/>
      <w:color w:val="4F81BD" w:themeColor="accent1"/>
      <w:sz w:val="26"/>
      <w:szCs w:val="26"/>
    </w:rPr>
  </w:style>
  <w:style w:type="paragraph" w:styleId="TOC2">
    <w:name w:val="toc 2"/>
    <w:basedOn w:val="Normal"/>
    <w:next w:val="Normal"/>
    <w:autoRedefine/>
    <w:uiPriority w:val="39"/>
    <w:unhideWhenUsed/>
    <w:qFormat/>
    <w:rsid w:val="0068204A"/>
    <w:pPr>
      <w:tabs>
        <w:tab w:val="left" w:pos="800"/>
        <w:tab w:val="right" w:leader="dot" w:pos="9170"/>
      </w:tabs>
      <w:spacing w:after="100"/>
      <w:ind w:left="216"/>
    </w:pPr>
  </w:style>
  <w:style w:type="character" w:customStyle="1" w:styleId="Heading3Char">
    <w:name w:val="Heading 3 Char"/>
    <w:basedOn w:val="DefaultParagraphFont"/>
    <w:link w:val="Heading3"/>
    <w:rsid w:val="00A21BDB"/>
    <w:rPr>
      <w:rFonts w:ascii="Calibri" w:eastAsiaTheme="majorEastAsia" w:hAnsi="Calibri" w:cstheme="majorBidi"/>
      <w:b/>
      <w:bCs/>
      <w:color w:val="4F81BD" w:themeColor="accent1"/>
      <w:sz w:val="24"/>
    </w:rPr>
  </w:style>
  <w:style w:type="character" w:customStyle="1" w:styleId="Heading4Char">
    <w:name w:val="Heading 4 Char"/>
    <w:aliases w:val="4 dash Char,d Char,3 Char,Map Title Char,Tiret Char"/>
    <w:basedOn w:val="DefaultParagraphFont"/>
    <w:link w:val="Heading4"/>
    <w:rsid w:val="00005DF7"/>
    <w:rPr>
      <w:rFonts w:ascii="Calibri" w:eastAsiaTheme="majorEastAsia" w:hAnsi="Calibri" w:cstheme="majorBidi"/>
      <w:b/>
      <w:bCs/>
      <w:iCs/>
      <w:color w:val="4F81BD" w:themeColor="accent1"/>
    </w:rPr>
  </w:style>
  <w:style w:type="character" w:customStyle="1" w:styleId="Heading5Char">
    <w:name w:val="Heading 5 Char"/>
    <w:aliases w:val="Appendices and Annex Char,5 Char,H5 Char,H51 Char,H52 Char,H53 Char,H54 Char,H55 Char,5 sub-bullet Char,sb Char,4 Char"/>
    <w:basedOn w:val="DefaultParagraphFont"/>
    <w:link w:val="Heading5"/>
    <w:uiPriority w:val="9"/>
    <w:rsid w:val="00866291"/>
    <w:rPr>
      <w:rFonts w:ascii="Calibri" w:eastAsiaTheme="majorEastAsia" w:hAnsi="Calibri" w:cstheme="majorBidi"/>
      <w:b/>
      <w:color w:val="4F81BD" w:themeColor="accent1"/>
      <w:sz w:val="20"/>
    </w:rPr>
  </w:style>
  <w:style w:type="character" w:customStyle="1" w:styleId="Heading6Char">
    <w:name w:val="Heading 6 Char"/>
    <w:aliases w:val="sub-dash Char,sd Char"/>
    <w:basedOn w:val="DefaultParagraphFont"/>
    <w:link w:val="Heading6"/>
    <w:uiPriority w:val="9"/>
    <w:rsid w:val="0027631D"/>
    <w:rPr>
      <w:rFonts w:asciiTheme="majorHAnsi" w:eastAsiaTheme="majorEastAsia" w:hAnsiTheme="majorHAnsi" w:cstheme="majorBidi"/>
      <w:i/>
      <w:iCs/>
      <w:color w:val="243F60" w:themeColor="accent1" w:themeShade="7F"/>
      <w:sz w:val="20"/>
    </w:rPr>
  </w:style>
  <w:style w:type="character" w:customStyle="1" w:styleId="Heading7Char">
    <w:name w:val="Heading 7 Char"/>
    <w:aliases w:val="Appendix Heading 7 Char,Figures Char,Annexe2 Char,h7 Char,letter list Char,Titrep 4 Char,figure caption Char,H7 Char,(Shift Ctrl 7) Char,Aston T7 Char,Lev 7 Char,lettered list Char,Legal Level 1.1. Char,Annexe 1 Char,Annexe 21 Char,7 Char"/>
    <w:basedOn w:val="DefaultParagraphFont"/>
    <w:link w:val="Heading7"/>
    <w:uiPriority w:val="9"/>
    <w:rsid w:val="0027631D"/>
    <w:rPr>
      <w:rFonts w:asciiTheme="majorHAnsi" w:eastAsiaTheme="majorEastAsia" w:hAnsiTheme="majorHAnsi" w:cstheme="majorBidi"/>
      <w:i/>
      <w:iCs/>
      <w:color w:val="404040" w:themeColor="text1" w:themeTint="BF"/>
      <w:sz w:val="20"/>
    </w:rPr>
  </w:style>
  <w:style w:type="character" w:customStyle="1" w:styleId="Heading8Char">
    <w:name w:val="Heading 8 Char"/>
    <w:aliases w:val="Heading 8 Niet gebruiken!!! Char,Annexe3 Char,h8 Char,action Char, action Char,table caption Char,Aston Légende Char,Lev 8 Char,Center Bold Char,Legal Level 1.1.1. Char,Annexe 2 Char,Annexe 31 Char,Annexe 32 Char,Annexe 33 Char,8 Char"/>
    <w:basedOn w:val="DefaultParagraphFont"/>
    <w:link w:val="Heading8"/>
    <w:uiPriority w:val="9"/>
    <w:rsid w:val="0027631D"/>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eading 9 Niet gebruiken!!! Char,Titre 10 Char,Annexe4 Char,h9 Char,App Heading Char,progress Char, progress Char,Appendix titles Char,Lev 9 Char,RFP Reference Char,Legal Level 1.1.1.1. Char,titre l1c1 Char,titre l1c11 Char,Annexe 4 Char"/>
    <w:basedOn w:val="DefaultParagraphFont"/>
    <w:link w:val="Heading9"/>
    <w:uiPriority w:val="9"/>
    <w:rsid w:val="0027631D"/>
    <w:rPr>
      <w:rFonts w:asciiTheme="majorHAnsi" w:eastAsiaTheme="majorEastAsia" w:hAnsiTheme="majorHAnsi" w:cstheme="majorBidi"/>
      <w:i/>
      <w:iCs/>
      <w:color w:val="404040" w:themeColor="text1" w:themeTint="BF"/>
      <w:sz w:val="20"/>
      <w:szCs w:val="20"/>
    </w:rPr>
  </w:style>
  <w:style w:type="paragraph" w:customStyle="1" w:styleId="HRTBodyText">
    <w:name w:val="HRT Body Text"/>
    <w:basedOn w:val="Normal"/>
    <w:rsid w:val="000B0D7E"/>
    <w:pPr>
      <w:suppressAutoHyphens/>
      <w:spacing w:before="60" w:after="60"/>
      <w:ind w:left="454"/>
    </w:pPr>
    <w:rPr>
      <w:rFonts w:ascii="Arial" w:eastAsia="Times New Roman" w:hAnsi="Arial" w:cs="Times New Roman"/>
      <w:color w:val="000000"/>
      <w:szCs w:val="20"/>
      <w:lang w:eastAsia="ar-SA"/>
    </w:rPr>
  </w:style>
  <w:style w:type="paragraph" w:customStyle="1" w:styleId="HRTTableText">
    <w:name w:val="HRT Table Text"/>
    <w:basedOn w:val="Normal"/>
    <w:rsid w:val="000B0D7E"/>
    <w:pPr>
      <w:suppressAutoHyphens/>
      <w:spacing w:before="60" w:after="60"/>
      <w:ind w:left="1"/>
    </w:pPr>
    <w:rPr>
      <w:rFonts w:ascii="Arial" w:eastAsia="Times New Roman" w:hAnsi="Arial" w:cs="Times New Roman"/>
      <w:color w:val="000000"/>
      <w:szCs w:val="20"/>
      <w:lang w:eastAsia="ar-SA"/>
    </w:rPr>
  </w:style>
  <w:style w:type="paragraph" w:customStyle="1" w:styleId="HRTTableHeading">
    <w:name w:val="HRT Table Heading"/>
    <w:basedOn w:val="Normal"/>
    <w:rsid w:val="000B0D7E"/>
    <w:pPr>
      <w:keepNext/>
      <w:suppressAutoHyphens/>
      <w:spacing w:before="60" w:after="60"/>
    </w:pPr>
    <w:rPr>
      <w:rFonts w:ascii="Arial" w:eastAsia="Times New Roman" w:hAnsi="Arial" w:cs="Times New Roman"/>
      <w:b/>
      <w:bCs/>
      <w:color w:val="000000"/>
      <w:szCs w:val="20"/>
      <w:lang w:eastAsia="ar-SA"/>
    </w:rPr>
  </w:style>
  <w:style w:type="paragraph" w:customStyle="1" w:styleId="HRTHeading0">
    <w:name w:val="HRT Heading 0"/>
    <w:basedOn w:val="Normal"/>
    <w:next w:val="HRTBodyText"/>
    <w:rsid w:val="000B0D7E"/>
    <w:pPr>
      <w:keepNext/>
      <w:pageBreakBefore/>
      <w:shd w:val="clear" w:color="auto" w:fill="000000"/>
      <w:suppressAutoHyphens/>
      <w:spacing w:before="360" w:after="240"/>
      <w:jc w:val="center"/>
    </w:pPr>
    <w:rPr>
      <w:rFonts w:ascii="Arial" w:eastAsia="Times New Roman" w:hAnsi="Arial" w:cs="Times New Roman"/>
      <w:b/>
      <w:caps/>
      <w:color w:val="FFFFFF"/>
      <w:sz w:val="24"/>
      <w:szCs w:val="24"/>
      <w:lang w:eastAsia="ar-SA"/>
    </w:rPr>
  </w:style>
  <w:style w:type="paragraph" w:styleId="NoSpacing">
    <w:name w:val="No Spacing"/>
    <w:link w:val="NoSpacingChar"/>
    <w:uiPriority w:val="1"/>
    <w:qFormat/>
    <w:rsid w:val="00326B4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26B4D"/>
    <w:rPr>
      <w:rFonts w:eastAsiaTheme="minorEastAsia"/>
      <w:lang w:eastAsia="ja-JP"/>
    </w:rPr>
  </w:style>
  <w:style w:type="paragraph" w:styleId="ListParagraph">
    <w:name w:val="List Paragraph"/>
    <w:aliases w:val="TOC style,lp1,Bullet OSM,Proposal Bullet List,d_bodyb,Resume Title,Sub bullet,Bullet List,FooterText,1st Bullet Point,Use Case List Paragraph,numbered,List Paragraph1,Use Case List ParagraphCxSpLast,Paragraphe de liste1,列出段落,列出段落1,lp11"/>
    <w:basedOn w:val="Normal"/>
    <w:link w:val="ListParagraphChar"/>
    <w:uiPriority w:val="34"/>
    <w:qFormat/>
    <w:rsid w:val="00DC0550"/>
    <w:pPr>
      <w:ind w:left="720"/>
      <w:contextualSpacing/>
    </w:pPr>
  </w:style>
  <w:style w:type="paragraph" w:customStyle="1" w:styleId="HRTBulletPoint">
    <w:name w:val="HRT Bullet Point"/>
    <w:basedOn w:val="Normal"/>
    <w:rsid w:val="000F7D7C"/>
    <w:pPr>
      <w:tabs>
        <w:tab w:val="num" w:pos="360"/>
        <w:tab w:val="left" w:pos="454"/>
      </w:tabs>
      <w:suppressAutoHyphens/>
      <w:spacing w:before="60" w:after="60"/>
    </w:pPr>
    <w:rPr>
      <w:rFonts w:ascii="Arial" w:eastAsia="Times New Roman" w:hAnsi="Arial" w:cs="Times New Roman"/>
      <w:color w:val="000000"/>
      <w:szCs w:val="20"/>
      <w:lang w:eastAsia="ar-SA"/>
    </w:rPr>
  </w:style>
  <w:style w:type="paragraph" w:customStyle="1" w:styleId="HRTHeading3">
    <w:name w:val="HRT Heading 3"/>
    <w:basedOn w:val="Normal"/>
    <w:next w:val="HRTBodyText"/>
    <w:rsid w:val="000F7D7C"/>
    <w:pPr>
      <w:keepNext/>
      <w:numPr>
        <w:numId w:val="2"/>
      </w:numPr>
      <w:tabs>
        <w:tab w:val="left" w:pos="1230"/>
      </w:tabs>
      <w:suppressAutoHyphens/>
      <w:snapToGrid w:val="0"/>
      <w:spacing w:before="240" w:after="120"/>
      <w:ind w:left="0" w:firstLine="0"/>
    </w:pPr>
    <w:rPr>
      <w:rFonts w:ascii="Arial" w:eastAsia="Times New Roman" w:hAnsi="Arial" w:cs="Arial"/>
      <w:b/>
      <w:color w:val="000000"/>
      <w:szCs w:val="20"/>
      <w:lang w:eastAsia="ar-SA"/>
    </w:rPr>
  </w:style>
  <w:style w:type="character" w:customStyle="1" w:styleId="HRTBodyTextChar">
    <w:name w:val="HRT Body Text Char"/>
    <w:basedOn w:val="DefaultParagraphFont"/>
    <w:rsid w:val="003E5848"/>
    <w:rPr>
      <w:rFonts w:ascii="Arial" w:hAnsi="Arial" w:cs="Times New Roman"/>
      <w:color w:val="000000"/>
    </w:rPr>
  </w:style>
  <w:style w:type="paragraph" w:customStyle="1" w:styleId="HRTHeading4">
    <w:name w:val="HRT Heading 4"/>
    <w:basedOn w:val="Normal"/>
    <w:next w:val="HRTBodyText"/>
    <w:rsid w:val="003E5848"/>
    <w:pPr>
      <w:keepNext/>
      <w:tabs>
        <w:tab w:val="num" w:pos="454"/>
        <w:tab w:val="left" w:pos="1361"/>
      </w:tabs>
      <w:suppressAutoHyphens/>
      <w:spacing w:before="240" w:after="120"/>
    </w:pPr>
    <w:rPr>
      <w:rFonts w:ascii="Arial" w:eastAsia="Times New Roman" w:hAnsi="Arial" w:cs="Times New Roman"/>
      <w:b/>
      <w:color w:val="000000"/>
      <w:szCs w:val="24"/>
      <w:lang w:eastAsia="ar-SA"/>
    </w:rPr>
  </w:style>
  <w:style w:type="paragraph" w:customStyle="1" w:styleId="HRTHeading2">
    <w:name w:val="HRT Heading 2"/>
    <w:basedOn w:val="Normal"/>
    <w:next w:val="HRTBodyText"/>
    <w:rsid w:val="00B0240F"/>
    <w:pPr>
      <w:keepNext/>
      <w:tabs>
        <w:tab w:val="num" w:pos="454"/>
        <w:tab w:val="left" w:pos="1021"/>
      </w:tabs>
      <w:suppressAutoHyphens/>
      <w:snapToGrid w:val="0"/>
      <w:spacing w:before="240" w:after="120"/>
    </w:pPr>
    <w:rPr>
      <w:rFonts w:ascii="Arial" w:eastAsia="Times New Roman" w:hAnsi="Arial" w:cs="Arial"/>
      <w:b/>
      <w:smallCaps/>
      <w:color w:val="000000"/>
      <w:sz w:val="24"/>
      <w:szCs w:val="24"/>
      <w:lang w:eastAsia="ar-SA"/>
    </w:rPr>
  </w:style>
  <w:style w:type="paragraph" w:styleId="BodyText">
    <w:name w:val="Body Text"/>
    <w:aliases w:val="BODY TEXT,BT,Block text,EDStext,FL IND,Justified,P,RFP Text,Resume Text,T1,Text,Title 1,block text,body text,body text1,body text4,body text5,bodytext,bodytxy2,bt,bt1,bt4,bt5,bullet title,heading_txt,plain paragraph,pp,sbs,sp,t,text,tx,txt1"/>
    <w:basedOn w:val="Normal"/>
    <w:link w:val="BodyTextChar1"/>
    <w:qFormat/>
    <w:rsid w:val="001A2915"/>
    <w:pPr>
      <w:overflowPunct w:val="0"/>
      <w:autoSpaceDE w:val="0"/>
      <w:autoSpaceDN w:val="0"/>
      <w:adjustRightInd w:val="0"/>
      <w:spacing w:before="240" w:after="120"/>
      <w:textAlignment w:val="baseline"/>
    </w:pPr>
    <w:rPr>
      <w:rFonts w:ascii="Arial" w:eastAsia="Times New Roman" w:hAnsi="Arial" w:cs="Times New Roman"/>
      <w:szCs w:val="20"/>
      <w:lang w:val="en-GB"/>
    </w:rPr>
  </w:style>
  <w:style w:type="character" w:customStyle="1" w:styleId="BodyTextChar">
    <w:name w:val="Body Text Char"/>
    <w:basedOn w:val="DefaultParagraphFont"/>
    <w:uiPriority w:val="99"/>
    <w:rsid w:val="001A2915"/>
  </w:style>
  <w:style w:type="character" w:customStyle="1" w:styleId="BodyTextChar1">
    <w:name w:val="Body Text Char1"/>
    <w:aliases w:val="BODY TEXT Char,BT Char,Block text Char,EDStext Char,FL IND Char,Justified Char,P Char,RFP Text Char,Resume Text Char,T1 Char,Text Char,Title 1 Char,block text Char,body text Char,body text1 Char,body text4 Char,body text5 Char,bt Char"/>
    <w:link w:val="BodyText"/>
    <w:locked/>
    <w:rsid w:val="001A2915"/>
    <w:rPr>
      <w:rFonts w:ascii="Arial" w:eastAsia="Times New Roman" w:hAnsi="Arial" w:cs="Times New Roman"/>
      <w:sz w:val="20"/>
      <w:szCs w:val="20"/>
      <w:lang w:val="en-GB"/>
    </w:rPr>
  </w:style>
  <w:style w:type="table" w:styleId="TableGrid">
    <w:name w:val="Table Grid"/>
    <w:aliases w:val="Iowa MMIS Deliverable Table"/>
    <w:basedOn w:val="TableNormal"/>
    <w:rsid w:val="001A2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A291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aptionforFigure">
    <w:name w:val="Caption for Figure"/>
    <w:basedOn w:val="Caption"/>
    <w:rsid w:val="00685646"/>
    <w:pPr>
      <w:numPr>
        <w:numId w:val="3"/>
      </w:numPr>
      <w:tabs>
        <w:tab w:val="num" w:pos="360"/>
      </w:tabs>
      <w:spacing w:before="60" w:after="120"/>
    </w:pPr>
    <w:rPr>
      <w:rFonts w:ascii="Arial" w:hAnsi="Arial" w:cs="Times New Roman"/>
      <w:bCs w:val="0"/>
      <w:color w:val="auto"/>
      <w:szCs w:val="24"/>
    </w:rPr>
  </w:style>
  <w:style w:type="character" w:customStyle="1" w:styleId="Bullet1Char">
    <w:name w:val="Bullet 1 Char"/>
    <w:basedOn w:val="DefaultParagraphFont"/>
    <w:uiPriority w:val="99"/>
    <w:rsid w:val="00685646"/>
    <w:rPr>
      <w:rFonts w:ascii="Arial" w:eastAsia="MS Mincho" w:hAnsi="Arial"/>
      <w:lang w:val="en-IN" w:eastAsia="ja-JP"/>
    </w:rPr>
  </w:style>
  <w:style w:type="paragraph" w:customStyle="1" w:styleId="Figure">
    <w:name w:val="Figure"/>
    <w:basedOn w:val="Normal"/>
    <w:link w:val="FigureChar"/>
    <w:rsid w:val="00685646"/>
    <w:pPr>
      <w:jc w:val="center"/>
    </w:pPr>
    <w:rPr>
      <w:rFonts w:ascii="Arial" w:eastAsia="Times New Roman" w:hAnsi="Arial" w:cs="Times New Roman"/>
      <w:color w:val="000000"/>
    </w:rPr>
  </w:style>
  <w:style w:type="character" w:customStyle="1" w:styleId="FigureChar">
    <w:name w:val="Figure Char"/>
    <w:basedOn w:val="DefaultParagraphFont"/>
    <w:link w:val="Figure"/>
    <w:locked/>
    <w:rsid w:val="00685646"/>
    <w:rPr>
      <w:rFonts w:ascii="Arial" w:eastAsia="Times New Roman" w:hAnsi="Arial" w:cs="Times New Roman"/>
      <w:color w:val="000000"/>
      <w:sz w:val="20"/>
    </w:rPr>
  </w:style>
  <w:style w:type="paragraph" w:styleId="Caption">
    <w:name w:val="caption"/>
    <w:aliases w:val="MOHH Caption,Caption Char2,Caption Char1 Char,Caption Char2 Char1 Char,Figure Caption Char Char Char,Caption Char1 Char Char Char,Caption Char Char1 Char Char Char,Caption Char1 Char1 Char Char Char Char,Lable,figura,Caption - Centre Graphic,xxx"/>
    <w:basedOn w:val="Normal"/>
    <w:next w:val="Normal"/>
    <w:link w:val="CaptionChar"/>
    <w:uiPriority w:val="35"/>
    <w:unhideWhenUsed/>
    <w:qFormat/>
    <w:rsid w:val="00685646"/>
    <w:rPr>
      <w:b/>
      <w:bCs/>
      <w:color w:val="4F81BD" w:themeColor="accent1"/>
      <w:sz w:val="18"/>
      <w:szCs w:val="18"/>
    </w:rPr>
  </w:style>
  <w:style w:type="character" w:styleId="CommentReference">
    <w:name w:val="annotation reference"/>
    <w:basedOn w:val="DefaultParagraphFont"/>
    <w:uiPriority w:val="99"/>
    <w:semiHidden/>
    <w:unhideWhenUsed/>
    <w:rsid w:val="008719D3"/>
    <w:rPr>
      <w:sz w:val="16"/>
      <w:szCs w:val="16"/>
    </w:rPr>
  </w:style>
  <w:style w:type="paragraph" w:styleId="CommentText">
    <w:name w:val="annotation text"/>
    <w:basedOn w:val="Normal"/>
    <w:link w:val="CommentTextChar"/>
    <w:unhideWhenUsed/>
    <w:rsid w:val="008719D3"/>
    <w:rPr>
      <w:szCs w:val="20"/>
    </w:rPr>
  </w:style>
  <w:style w:type="character" w:customStyle="1" w:styleId="CommentTextChar">
    <w:name w:val="Comment Text Char"/>
    <w:basedOn w:val="DefaultParagraphFont"/>
    <w:link w:val="CommentText"/>
    <w:rsid w:val="008719D3"/>
    <w:rPr>
      <w:sz w:val="20"/>
      <w:szCs w:val="20"/>
    </w:rPr>
  </w:style>
  <w:style w:type="paragraph" w:styleId="CommentSubject">
    <w:name w:val="annotation subject"/>
    <w:basedOn w:val="CommentText"/>
    <w:next w:val="CommentText"/>
    <w:link w:val="CommentSubjectChar"/>
    <w:semiHidden/>
    <w:unhideWhenUsed/>
    <w:rsid w:val="008719D3"/>
    <w:rPr>
      <w:b/>
      <w:bCs/>
    </w:rPr>
  </w:style>
  <w:style w:type="character" w:customStyle="1" w:styleId="CommentSubjectChar">
    <w:name w:val="Comment Subject Char"/>
    <w:basedOn w:val="CommentTextChar"/>
    <w:link w:val="CommentSubject"/>
    <w:semiHidden/>
    <w:rsid w:val="008719D3"/>
    <w:rPr>
      <w:b/>
      <w:bCs/>
      <w:sz w:val="20"/>
      <w:szCs w:val="20"/>
    </w:rPr>
  </w:style>
  <w:style w:type="paragraph" w:customStyle="1" w:styleId="Bullet10">
    <w:name w:val="Bullet1"/>
    <w:basedOn w:val="Normal"/>
    <w:link w:val="Bullet1Char0"/>
    <w:uiPriority w:val="99"/>
    <w:rsid w:val="006A5C9E"/>
    <w:pPr>
      <w:numPr>
        <w:numId w:val="4"/>
      </w:numPr>
      <w:snapToGrid w:val="0"/>
    </w:pPr>
    <w:rPr>
      <w:rFonts w:ascii="Arial" w:eastAsia="Times New Roman" w:hAnsi="Arial" w:cs="Times New Roman"/>
      <w:kern w:val="28"/>
      <w:szCs w:val="20"/>
    </w:rPr>
  </w:style>
  <w:style w:type="character" w:customStyle="1" w:styleId="Bullet1Char0">
    <w:name w:val="Bullet1 Char"/>
    <w:basedOn w:val="DefaultParagraphFont"/>
    <w:link w:val="Bullet10"/>
    <w:uiPriority w:val="99"/>
    <w:rsid w:val="006A5C9E"/>
    <w:rPr>
      <w:rFonts w:ascii="Arial" w:eastAsia="Times New Roman" w:hAnsi="Arial" w:cs="Times New Roman"/>
      <w:kern w:val="28"/>
      <w:sz w:val="20"/>
      <w:szCs w:val="20"/>
    </w:rPr>
  </w:style>
  <w:style w:type="paragraph" w:customStyle="1" w:styleId="Bullet20">
    <w:name w:val="Bullet2"/>
    <w:basedOn w:val="Normal"/>
    <w:uiPriority w:val="99"/>
    <w:rsid w:val="006A5C9E"/>
    <w:pPr>
      <w:numPr>
        <w:numId w:val="5"/>
      </w:numPr>
      <w:spacing w:after="120"/>
    </w:pPr>
    <w:rPr>
      <w:rFonts w:ascii="Arial" w:eastAsia="Times New Roman" w:hAnsi="Arial" w:cs="Arial"/>
    </w:rPr>
  </w:style>
  <w:style w:type="paragraph" w:customStyle="1" w:styleId="bullet">
    <w:name w:val="bullet"/>
    <w:basedOn w:val="Normal"/>
    <w:link w:val="bulletChar"/>
    <w:rsid w:val="006A5C9E"/>
    <w:pPr>
      <w:numPr>
        <w:numId w:val="6"/>
      </w:numPr>
      <w:jc w:val="both"/>
    </w:pPr>
    <w:rPr>
      <w:rFonts w:ascii="Book Antiqua" w:eastAsia="Times New Roman" w:hAnsi="Book Antiqua" w:cs="Times New Roman"/>
      <w:color w:val="000000"/>
    </w:rPr>
  </w:style>
  <w:style w:type="character" w:customStyle="1" w:styleId="bulletChar">
    <w:name w:val="bullet Char"/>
    <w:basedOn w:val="DefaultParagraphFont"/>
    <w:link w:val="bullet"/>
    <w:rsid w:val="006A5C9E"/>
    <w:rPr>
      <w:rFonts w:ascii="Book Antiqua" w:eastAsia="Times New Roman" w:hAnsi="Book Antiqua" w:cs="Times New Roman"/>
      <w:color w:val="000000"/>
      <w:sz w:val="20"/>
    </w:rPr>
  </w:style>
  <w:style w:type="paragraph" w:customStyle="1" w:styleId="subsectionheading3">
    <w:name w:val="subsection heading 3"/>
    <w:basedOn w:val="Normal"/>
    <w:link w:val="subsectionheading3Char"/>
    <w:uiPriority w:val="99"/>
    <w:rsid w:val="006A5C9E"/>
    <w:rPr>
      <w:rFonts w:ascii="Arial" w:eastAsia="MS Mincho" w:hAnsi="Arial" w:cs="Arial"/>
      <w:b/>
      <w:bCs/>
      <w:szCs w:val="20"/>
      <w:lang w:val="en-CA"/>
    </w:rPr>
  </w:style>
  <w:style w:type="character" w:customStyle="1" w:styleId="subsectionheading3Char">
    <w:name w:val="subsection heading 3 Char"/>
    <w:basedOn w:val="DefaultParagraphFont"/>
    <w:link w:val="subsectionheading3"/>
    <w:uiPriority w:val="99"/>
    <w:locked/>
    <w:rsid w:val="006A5C9E"/>
    <w:rPr>
      <w:rFonts w:ascii="Arial" w:eastAsia="MS Mincho" w:hAnsi="Arial" w:cs="Arial"/>
      <w:b/>
      <w:bCs/>
      <w:sz w:val="20"/>
      <w:szCs w:val="20"/>
      <w:lang w:val="en-CA"/>
    </w:rPr>
  </w:style>
  <w:style w:type="paragraph" w:customStyle="1" w:styleId="HEAD3">
    <w:name w:val="HEAD3"/>
    <w:basedOn w:val="Heading5"/>
    <w:link w:val="HEAD3Char"/>
    <w:qFormat/>
    <w:rsid w:val="006A5C9E"/>
    <w:pPr>
      <w:keepLines w:val="0"/>
      <w:spacing w:before="240"/>
      <w:ind w:left="720" w:hanging="720"/>
    </w:pPr>
    <w:rPr>
      <w:rFonts w:ascii="Arial" w:eastAsia="Times New Roman" w:hAnsi="Arial" w:cs="Arial"/>
      <w:b w:val="0"/>
      <w:bCs/>
      <w:iCs/>
      <w:color w:val="31849B" w:themeColor="accent5" w:themeShade="BF"/>
    </w:rPr>
  </w:style>
  <w:style w:type="character" w:customStyle="1" w:styleId="HEAD3Char">
    <w:name w:val="HEAD3 Char"/>
    <w:basedOn w:val="DefaultParagraphFont"/>
    <w:link w:val="HEAD3"/>
    <w:rsid w:val="006A5C9E"/>
    <w:rPr>
      <w:rFonts w:ascii="Arial" w:eastAsia="Times New Roman" w:hAnsi="Arial" w:cs="Arial"/>
      <w:b/>
      <w:bCs/>
      <w:iCs/>
      <w:color w:val="31849B" w:themeColor="accent5" w:themeShade="BF"/>
    </w:rPr>
  </w:style>
  <w:style w:type="character" w:customStyle="1" w:styleId="BodyChar">
    <w:name w:val="Body Char"/>
    <w:basedOn w:val="DefaultParagraphFont"/>
    <w:link w:val="Body"/>
    <w:uiPriority w:val="99"/>
    <w:locked/>
    <w:rsid w:val="00800850"/>
    <w:rPr>
      <w:rFonts w:ascii="Arial" w:hAnsi="Arial" w:cs="Arial"/>
      <w:lang w:eastAsia="fr-FR"/>
    </w:rPr>
  </w:style>
  <w:style w:type="paragraph" w:customStyle="1" w:styleId="Body">
    <w:name w:val="Body"/>
    <w:basedOn w:val="BodyText"/>
    <w:link w:val="BodyChar"/>
    <w:uiPriority w:val="99"/>
    <w:qFormat/>
    <w:rsid w:val="00800850"/>
    <w:pPr>
      <w:overflowPunct/>
      <w:autoSpaceDE/>
      <w:autoSpaceDN/>
      <w:adjustRightInd/>
      <w:spacing w:before="220"/>
      <w:textAlignment w:val="auto"/>
    </w:pPr>
    <w:rPr>
      <w:rFonts w:eastAsiaTheme="minorHAnsi" w:cs="Arial"/>
      <w:sz w:val="22"/>
      <w:szCs w:val="22"/>
      <w:lang w:val="en-US" w:eastAsia="fr-FR"/>
    </w:rPr>
  </w:style>
  <w:style w:type="paragraph" w:customStyle="1" w:styleId="Default">
    <w:name w:val="Default"/>
    <w:link w:val="DefaultChar"/>
    <w:rsid w:val="00800850"/>
    <w:pPr>
      <w:autoSpaceDE w:val="0"/>
      <w:autoSpaceDN w:val="0"/>
      <w:adjustRightInd w:val="0"/>
      <w:spacing w:after="0" w:line="240" w:lineRule="auto"/>
    </w:pPr>
    <w:rPr>
      <w:rFonts w:ascii="Tahoma" w:eastAsia="Times New Roman" w:hAnsi="Tahoma" w:cs="Tahoma"/>
      <w:color w:val="000000"/>
      <w:sz w:val="24"/>
      <w:szCs w:val="24"/>
      <w:lang w:val="en-AU" w:eastAsia="en-AU"/>
    </w:rPr>
  </w:style>
  <w:style w:type="character" w:customStyle="1" w:styleId="DefaultChar">
    <w:name w:val="Default Char"/>
    <w:link w:val="Default"/>
    <w:rsid w:val="00800850"/>
    <w:rPr>
      <w:rFonts w:ascii="Tahoma" w:eastAsia="Times New Roman" w:hAnsi="Tahoma" w:cs="Tahoma"/>
      <w:color w:val="000000"/>
      <w:sz w:val="24"/>
      <w:szCs w:val="24"/>
      <w:lang w:val="en-AU" w:eastAsia="en-AU"/>
    </w:rPr>
  </w:style>
  <w:style w:type="character" w:customStyle="1" w:styleId="ListParagraphChar">
    <w:name w:val="List Paragraph Char"/>
    <w:aliases w:val="TOC style Char,lp1 Char,Bullet OSM Char,Proposal Bullet List Char,d_bodyb Char,Resume Title Char,Sub bullet Char,Bullet List Char,FooterText Char,1st Bullet Point Char,Use Case List Paragraph Char,numbered Char,List Paragraph1 Char"/>
    <w:basedOn w:val="DefaultParagraphFont"/>
    <w:link w:val="ListParagraph"/>
    <w:uiPriority w:val="34"/>
    <w:rsid w:val="000F1B1B"/>
  </w:style>
  <w:style w:type="paragraph" w:customStyle="1" w:styleId="BDBodyText">
    <w:name w:val="BD Body Text"/>
    <w:basedOn w:val="BodyText"/>
    <w:rsid w:val="003D4476"/>
    <w:pPr>
      <w:overflowPunct/>
      <w:autoSpaceDE/>
      <w:autoSpaceDN/>
      <w:adjustRightInd/>
      <w:spacing w:before="120"/>
      <w:textAlignment w:val="auto"/>
    </w:pPr>
    <w:rPr>
      <w:rFonts w:eastAsia="MS Mincho" w:cs="Arial"/>
      <w:iCs/>
      <w:lang w:val="en-AU"/>
    </w:rPr>
  </w:style>
  <w:style w:type="paragraph" w:customStyle="1" w:styleId="Bullet1">
    <w:name w:val="Bullet 1"/>
    <w:basedOn w:val="BodyText"/>
    <w:qFormat/>
    <w:rsid w:val="003D4476"/>
    <w:pPr>
      <w:numPr>
        <w:numId w:val="7"/>
      </w:numPr>
      <w:overflowPunct/>
      <w:autoSpaceDE/>
      <w:autoSpaceDN/>
      <w:adjustRightInd/>
      <w:spacing w:before="0" w:line="276" w:lineRule="auto"/>
      <w:jc w:val="both"/>
      <w:textAlignment w:val="auto"/>
    </w:pPr>
    <w:rPr>
      <w:rFonts w:eastAsiaTheme="minorHAnsi" w:cstheme="minorBidi"/>
      <w:szCs w:val="22"/>
    </w:rPr>
  </w:style>
  <w:style w:type="paragraph" w:customStyle="1" w:styleId="Bullet2">
    <w:name w:val="Bullet 2"/>
    <w:basedOn w:val="BodyText"/>
    <w:qFormat/>
    <w:rsid w:val="003D4476"/>
    <w:pPr>
      <w:numPr>
        <w:ilvl w:val="1"/>
        <w:numId w:val="7"/>
      </w:numPr>
      <w:overflowPunct/>
      <w:autoSpaceDE/>
      <w:autoSpaceDN/>
      <w:adjustRightInd/>
      <w:spacing w:before="0" w:line="276" w:lineRule="auto"/>
      <w:jc w:val="both"/>
      <w:textAlignment w:val="auto"/>
    </w:pPr>
    <w:rPr>
      <w:rFonts w:eastAsiaTheme="minorHAnsi" w:cstheme="minorBidi"/>
      <w:szCs w:val="22"/>
    </w:rPr>
  </w:style>
  <w:style w:type="paragraph" w:customStyle="1" w:styleId="Bullet3">
    <w:name w:val="Bullet 3"/>
    <w:basedOn w:val="BodyText"/>
    <w:qFormat/>
    <w:rsid w:val="003D4476"/>
    <w:pPr>
      <w:numPr>
        <w:ilvl w:val="2"/>
        <w:numId w:val="7"/>
      </w:numPr>
      <w:overflowPunct/>
      <w:autoSpaceDE/>
      <w:autoSpaceDN/>
      <w:adjustRightInd/>
      <w:spacing w:before="0" w:line="276" w:lineRule="auto"/>
      <w:jc w:val="both"/>
      <w:textAlignment w:val="auto"/>
    </w:pPr>
    <w:rPr>
      <w:rFonts w:eastAsiaTheme="minorHAnsi" w:cstheme="minorBidi"/>
      <w:szCs w:val="22"/>
    </w:rPr>
  </w:style>
  <w:style w:type="paragraph" w:customStyle="1" w:styleId="TableText">
    <w:name w:val="Table Text"/>
    <w:aliases w:val="table text,tt,table Body Text,tb"/>
    <w:basedOn w:val="Normal"/>
    <w:next w:val="Normal"/>
    <w:link w:val="TableTextChar"/>
    <w:autoRedefine/>
    <w:qFormat/>
    <w:rsid w:val="003D4476"/>
    <w:pPr>
      <w:spacing w:before="40" w:after="40" w:line="240" w:lineRule="atLeast"/>
    </w:pPr>
    <w:rPr>
      <w:rFonts w:ascii="Arial" w:eastAsia="SimSun" w:hAnsi="Arial" w:cs="Times New Roman"/>
      <w:bCs/>
      <w:spacing w:val="-2"/>
      <w:sz w:val="18"/>
      <w:szCs w:val="20"/>
      <w:lang w:val="en-GB" w:eastAsia="en-AU" w:bidi="en-US"/>
    </w:rPr>
  </w:style>
  <w:style w:type="character" w:customStyle="1" w:styleId="TableTextChar">
    <w:name w:val="Table Text Char"/>
    <w:aliases w:val="table text Char,tt Char"/>
    <w:link w:val="TableText"/>
    <w:locked/>
    <w:rsid w:val="003D4476"/>
    <w:rPr>
      <w:rFonts w:ascii="Arial" w:eastAsia="SimSun" w:hAnsi="Arial" w:cs="Times New Roman"/>
      <w:bCs/>
      <w:spacing w:val="-2"/>
      <w:sz w:val="18"/>
      <w:szCs w:val="20"/>
      <w:lang w:val="en-GB" w:eastAsia="en-AU" w:bidi="en-US"/>
    </w:rPr>
  </w:style>
  <w:style w:type="paragraph" w:customStyle="1" w:styleId="NormalJustify">
    <w:name w:val="Normal Justify"/>
    <w:basedOn w:val="Normal"/>
    <w:link w:val="NormalJustifyChar"/>
    <w:autoRedefine/>
    <w:qFormat/>
    <w:rsid w:val="00AC4F90"/>
    <w:pPr>
      <w:spacing w:before="220"/>
      <w:jc w:val="both"/>
    </w:pPr>
    <w:rPr>
      <w:rFonts w:ascii="Arial" w:eastAsia="MS Mincho" w:hAnsi="Arial" w:cs="Arial"/>
      <w:color w:val="000000"/>
      <w:lang w:eastAsia="ja-JP"/>
    </w:rPr>
  </w:style>
  <w:style w:type="character" w:customStyle="1" w:styleId="NormalJustifyChar">
    <w:name w:val="Normal Justify Char"/>
    <w:basedOn w:val="DefaultParagraphFont"/>
    <w:link w:val="NormalJustify"/>
    <w:rsid w:val="00AC4F90"/>
    <w:rPr>
      <w:rFonts w:ascii="Arial" w:eastAsia="MS Mincho" w:hAnsi="Arial" w:cs="Arial"/>
      <w:color w:val="000000"/>
      <w:sz w:val="20"/>
      <w:lang w:eastAsia="ja-JP"/>
    </w:rPr>
  </w:style>
  <w:style w:type="paragraph" w:customStyle="1" w:styleId="NormalBold">
    <w:name w:val="Normal Bold"/>
    <w:basedOn w:val="Normal"/>
    <w:link w:val="NormalBoldChar"/>
    <w:autoRedefine/>
    <w:qFormat/>
    <w:rsid w:val="00541BE8"/>
    <w:pPr>
      <w:numPr>
        <w:numId w:val="13"/>
      </w:numPr>
      <w:spacing w:before="120"/>
      <w:contextualSpacing/>
      <w:jc w:val="both"/>
    </w:pPr>
    <w:rPr>
      <w:rFonts w:ascii="Arial" w:eastAsia="MS Mincho" w:hAnsi="Arial" w:cs="Arial"/>
      <w:b/>
      <w:szCs w:val="20"/>
      <w:u w:val="single"/>
      <w:lang w:eastAsia="ja-JP"/>
    </w:rPr>
  </w:style>
  <w:style w:type="character" w:customStyle="1" w:styleId="NormalBoldChar">
    <w:name w:val="Normal Bold Char"/>
    <w:basedOn w:val="DefaultParagraphFont"/>
    <w:link w:val="NormalBold"/>
    <w:rsid w:val="00541BE8"/>
    <w:rPr>
      <w:rFonts w:ascii="Arial" w:eastAsia="MS Mincho" w:hAnsi="Arial" w:cs="Arial"/>
      <w:b/>
      <w:sz w:val="20"/>
      <w:szCs w:val="20"/>
      <w:u w:val="single"/>
      <w:lang w:eastAsia="ja-JP"/>
    </w:rPr>
  </w:style>
  <w:style w:type="table" w:customStyle="1" w:styleId="BasicTable1">
    <w:name w:val="Basic Table 1"/>
    <w:basedOn w:val="TableGrid"/>
    <w:uiPriority w:val="99"/>
    <w:rsid w:val="003D4476"/>
    <w:rPr>
      <w:rFonts w:ascii="Arial" w:eastAsia="Times New Roman" w:hAnsi="Arial" w:cs="Times New Roman"/>
      <w:sz w:val="20"/>
      <w:szCs w:val="20"/>
    </w:rPr>
    <w:tblPr>
      <w:tblStyleRowBandSize w:val="1"/>
      <w:tblStyleColBandSize w:val="1"/>
      <w:tblInd w:w="144"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CellMar>
        <w:left w:w="115" w:type="dxa"/>
        <w:right w:w="115" w:type="dxa"/>
      </w:tblCellMar>
    </w:tblPr>
    <w:tblStylePr w:type="firstRow">
      <w:pPr>
        <w:jc w:val="center"/>
      </w:pPr>
      <w:rPr>
        <w:rFonts w:ascii="Arial" w:hAnsi="Arial"/>
        <w:b w:val="0"/>
        <w:sz w:val="20"/>
      </w:rPr>
      <w:tblPr/>
      <w:tcPr>
        <w:shd w:val="clear" w:color="auto" w:fill="31849B" w:themeFill="accent5" w:themeFillShade="BF"/>
        <w:vAlign w:val="center"/>
      </w:tcPr>
    </w:tblStylePr>
    <w:tblStylePr w:type="lastRow">
      <w:rPr>
        <w:rFonts w:ascii="Arial" w:hAnsi="Arial"/>
        <w:sz w:val="20"/>
      </w:rPr>
      <w:tblPr/>
      <w:tcPr>
        <w:shd w:val="clear" w:color="auto" w:fill="FDE9D9"/>
      </w:tcPr>
    </w:tblStylePr>
    <w:tblStylePr w:type="firstCol">
      <w:rPr>
        <w:sz w:val="20"/>
      </w:rPr>
      <w:tblPr/>
      <w:tcPr>
        <w:shd w:val="clear" w:color="auto" w:fill="FFFFFF"/>
      </w:tcPr>
    </w:tblStylePr>
    <w:tblStylePr w:type="lastCol">
      <w:rPr>
        <w:sz w:val="20"/>
      </w:rPr>
      <w:tblPr/>
      <w:tcPr>
        <w:shd w:val="clear" w:color="auto" w:fill="FFFFFF"/>
      </w:tcPr>
    </w:tblStylePr>
    <w:tblStylePr w:type="band1Vert">
      <w:rPr>
        <w:sz w:val="20"/>
      </w:rPr>
      <w:tblPr/>
      <w:tcPr>
        <w:shd w:val="clear" w:color="auto" w:fill="FFFFFF"/>
      </w:tcPr>
    </w:tblStylePr>
    <w:tblStylePr w:type="band2Vert">
      <w:tblPr/>
      <w:tcPr>
        <w:shd w:val="clear" w:color="auto" w:fill="FFFFFF"/>
      </w:tcPr>
    </w:tblStylePr>
    <w:tblStylePr w:type="band1Horz">
      <w:rPr>
        <w:sz w:val="20"/>
      </w:rPr>
      <w:tblPr/>
      <w:tcPr>
        <w:shd w:val="clear" w:color="auto" w:fill="F2F2F2"/>
      </w:tcPr>
    </w:tblStylePr>
    <w:tblStylePr w:type="band2Horz">
      <w:rPr>
        <w:rFonts w:ascii="Arial" w:hAnsi="Arial"/>
        <w:sz w:val="18"/>
      </w:rPr>
      <w:tblPr/>
      <w:tcPr>
        <w:shd w:val="clear" w:color="auto" w:fill="FFFFFF"/>
      </w:tcPr>
    </w:tblStylePr>
  </w:style>
  <w:style w:type="paragraph" w:customStyle="1" w:styleId="TableBullet1">
    <w:name w:val="Table Bullet 1"/>
    <w:basedOn w:val="TableText"/>
    <w:link w:val="TableBullet1Char"/>
    <w:rsid w:val="003D4476"/>
    <w:pPr>
      <w:numPr>
        <w:numId w:val="8"/>
      </w:numPr>
      <w:spacing w:before="20" w:after="20" w:line="240" w:lineRule="auto"/>
      <w:ind w:left="187" w:hanging="187"/>
    </w:pPr>
    <w:rPr>
      <w:rFonts w:cs="Arial"/>
      <w:szCs w:val="18"/>
    </w:rPr>
  </w:style>
  <w:style w:type="character" w:customStyle="1" w:styleId="TableBullet1Char">
    <w:name w:val="Table Bullet 1 Char"/>
    <w:basedOn w:val="TableTextChar"/>
    <w:link w:val="TableBullet1"/>
    <w:rsid w:val="003D4476"/>
    <w:rPr>
      <w:rFonts w:ascii="Arial" w:eastAsia="SimSun" w:hAnsi="Arial" w:cs="Arial"/>
      <w:bCs/>
      <w:spacing w:val="-2"/>
      <w:sz w:val="18"/>
      <w:szCs w:val="18"/>
      <w:lang w:val="en-GB" w:eastAsia="en-AU" w:bidi="en-US"/>
    </w:rPr>
  </w:style>
  <w:style w:type="paragraph" w:customStyle="1" w:styleId="TableHeader">
    <w:name w:val="Table Header"/>
    <w:basedOn w:val="TableText"/>
    <w:link w:val="TableHeaderChar"/>
    <w:rsid w:val="003D4476"/>
    <w:pPr>
      <w:widowControl w:val="0"/>
      <w:spacing w:before="20" w:after="20" w:line="240" w:lineRule="auto"/>
    </w:pPr>
    <w:rPr>
      <w:rFonts w:eastAsia="Times New Roman" w:cs="Arial"/>
      <w:b/>
      <w:color w:val="FFFFFF"/>
      <w:spacing w:val="0"/>
      <w:sz w:val="20"/>
      <w:lang w:val="en-US" w:eastAsia="en-US" w:bidi="ar-SA"/>
    </w:rPr>
  </w:style>
  <w:style w:type="character" w:customStyle="1" w:styleId="TableHeaderChar">
    <w:name w:val="Table Header Char"/>
    <w:basedOn w:val="DefaultParagraphFont"/>
    <w:link w:val="TableHeader"/>
    <w:rsid w:val="003D4476"/>
    <w:rPr>
      <w:rFonts w:ascii="Arial" w:eastAsia="Times New Roman" w:hAnsi="Arial" w:cs="Arial"/>
      <w:b/>
      <w:bCs/>
      <w:color w:val="FFFFFF"/>
      <w:sz w:val="20"/>
      <w:szCs w:val="20"/>
    </w:rPr>
  </w:style>
  <w:style w:type="paragraph" w:customStyle="1" w:styleId="OrangeCounL1">
    <w:name w:val="OrangeCoun_L1"/>
    <w:basedOn w:val="Normal"/>
    <w:next w:val="BodyText"/>
    <w:rsid w:val="00AE2A88"/>
    <w:pPr>
      <w:keepNext/>
      <w:numPr>
        <w:numId w:val="9"/>
      </w:numPr>
      <w:spacing w:after="240"/>
      <w:jc w:val="both"/>
      <w:outlineLvl w:val="0"/>
    </w:pPr>
    <w:rPr>
      <w:rFonts w:ascii="Arial" w:eastAsia="Times New Roman" w:hAnsi="Arial" w:cs="Arial"/>
      <w:b/>
      <w:szCs w:val="20"/>
    </w:rPr>
  </w:style>
  <w:style w:type="paragraph" w:customStyle="1" w:styleId="OrangeCounL2">
    <w:name w:val="OrangeCoun_L2"/>
    <w:basedOn w:val="OrangeCounL1"/>
    <w:next w:val="BodyText"/>
    <w:rsid w:val="00AE2A88"/>
    <w:pPr>
      <w:numPr>
        <w:ilvl w:val="1"/>
      </w:numPr>
      <w:outlineLvl w:val="1"/>
    </w:pPr>
  </w:style>
  <w:style w:type="paragraph" w:customStyle="1" w:styleId="OrangeCounL3">
    <w:name w:val="OrangeCoun_L3"/>
    <w:basedOn w:val="OrangeCounL2"/>
    <w:next w:val="BodyText"/>
    <w:rsid w:val="00AE2A88"/>
    <w:pPr>
      <w:keepNext w:val="0"/>
      <w:numPr>
        <w:ilvl w:val="2"/>
      </w:numPr>
      <w:outlineLvl w:val="2"/>
    </w:pPr>
    <w:rPr>
      <w:b w:val="0"/>
    </w:rPr>
  </w:style>
  <w:style w:type="paragraph" w:customStyle="1" w:styleId="OrangeCounL4">
    <w:name w:val="OrangeCoun_L4"/>
    <w:basedOn w:val="OrangeCounL3"/>
    <w:next w:val="BodyText"/>
    <w:rsid w:val="00AE2A88"/>
    <w:pPr>
      <w:numPr>
        <w:ilvl w:val="3"/>
      </w:numPr>
      <w:outlineLvl w:val="3"/>
    </w:pPr>
  </w:style>
  <w:style w:type="paragraph" w:customStyle="1" w:styleId="OrangeCounL5">
    <w:name w:val="OrangeCoun_L5"/>
    <w:basedOn w:val="OrangeCounL4"/>
    <w:next w:val="BodyText"/>
    <w:rsid w:val="00AE2A88"/>
    <w:pPr>
      <w:keepNext/>
      <w:keepLines/>
      <w:widowControl w:val="0"/>
      <w:numPr>
        <w:ilvl w:val="4"/>
      </w:numPr>
      <w:jc w:val="left"/>
      <w:outlineLvl w:val="4"/>
    </w:pPr>
    <w:rPr>
      <w:rFonts w:ascii="Times New Roman" w:hAnsi="Times New Roman" w:cs="Times New Roman"/>
      <w:sz w:val="24"/>
    </w:rPr>
  </w:style>
  <w:style w:type="paragraph" w:customStyle="1" w:styleId="OrangeCounL6">
    <w:name w:val="OrangeCoun_L6"/>
    <w:basedOn w:val="OrangeCounL5"/>
    <w:next w:val="BodyText"/>
    <w:rsid w:val="00AE2A88"/>
    <w:pPr>
      <w:numPr>
        <w:ilvl w:val="5"/>
      </w:numPr>
      <w:outlineLvl w:val="5"/>
    </w:pPr>
  </w:style>
  <w:style w:type="paragraph" w:customStyle="1" w:styleId="OrangeCounL7">
    <w:name w:val="OrangeCoun_L7"/>
    <w:basedOn w:val="OrangeCounL6"/>
    <w:next w:val="BodyText"/>
    <w:rsid w:val="00AE2A88"/>
    <w:pPr>
      <w:numPr>
        <w:ilvl w:val="6"/>
      </w:numPr>
      <w:outlineLvl w:val="6"/>
    </w:pPr>
  </w:style>
  <w:style w:type="paragraph" w:customStyle="1" w:styleId="OrangeCounL8">
    <w:name w:val="OrangeCoun_L8"/>
    <w:basedOn w:val="OrangeCounL7"/>
    <w:next w:val="BodyText"/>
    <w:rsid w:val="00AE2A88"/>
    <w:pPr>
      <w:numPr>
        <w:ilvl w:val="7"/>
      </w:numPr>
      <w:outlineLvl w:val="7"/>
    </w:pPr>
  </w:style>
  <w:style w:type="paragraph" w:customStyle="1" w:styleId="OrangeCounL9">
    <w:name w:val="OrangeCoun_L9"/>
    <w:basedOn w:val="OrangeCounL8"/>
    <w:next w:val="BodyText"/>
    <w:rsid w:val="00AE2A88"/>
    <w:pPr>
      <w:numPr>
        <w:ilvl w:val="8"/>
      </w:numPr>
      <w:outlineLvl w:val="8"/>
    </w:pPr>
  </w:style>
  <w:style w:type="paragraph" w:customStyle="1" w:styleId="BodyText2AlphaNumbered">
    <w:name w:val="Body Text 2 (Alpha Numbered)"/>
    <w:basedOn w:val="Normal"/>
    <w:link w:val="BodyText2AlphaNumberedChar"/>
    <w:rsid w:val="00195E2C"/>
    <w:pPr>
      <w:numPr>
        <w:numId w:val="10"/>
      </w:numPr>
      <w:spacing w:after="60"/>
    </w:pPr>
    <w:rPr>
      <w:rFonts w:ascii="Arial" w:eastAsia="Times New Roman" w:hAnsi="Arial" w:cs="Times New Roman"/>
      <w:szCs w:val="20"/>
    </w:rPr>
  </w:style>
  <w:style w:type="character" w:customStyle="1" w:styleId="BodyText2AlphaNumberedChar">
    <w:name w:val="Body Text 2 (Alpha Numbered) Char"/>
    <w:basedOn w:val="DefaultParagraphFont"/>
    <w:link w:val="BodyText2AlphaNumbered"/>
    <w:rsid w:val="00195E2C"/>
    <w:rPr>
      <w:rFonts w:ascii="Arial" w:eastAsia="Times New Roman" w:hAnsi="Arial" w:cs="Times New Roman"/>
      <w:sz w:val="20"/>
      <w:szCs w:val="20"/>
    </w:rPr>
  </w:style>
  <w:style w:type="paragraph" w:customStyle="1" w:styleId="BDList">
    <w:name w:val="BD List"/>
    <w:basedOn w:val="Normal"/>
    <w:rsid w:val="00195E2C"/>
    <w:pPr>
      <w:numPr>
        <w:numId w:val="11"/>
      </w:numPr>
      <w:spacing w:before="120" w:after="120"/>
      <w:jc w:val="both"/>
    </w:pPr>
    <w:rPr>
      <w:rFonts w:ascii="Arial" w:eastAsia="MS Mincho" w:hAnsi="Arial" w:cs="Arial"/>
      <w:bCs/>
      <w:szCs w:val="20"/>
      <w:lang w:val="en-GB" w:eastAsia="ja-JP"/>
    </w:rPr>
  </w:style>
  <w:style w:type="paragraph" w:customStyle="1" w:styleId="BDList2">
    <w:name w:val="BD List 2"/>
    <w:basedOn w:val="Normal"/>
    <w:rsid w:val="00195E2C"/>
    <w:pPr>
      <w:numPr>
        <w:ilvl w:val="1"/>
        <w:numId w:val="11"/>
      </w:numPr>
      <w:spacing w:before="120" w:after="120"/>
      <w:jc w:val="both"/>
    </w:pPr>
    <w:rPr>
      <w:rFonts w:ascii="Arial" w:eastAsia="MS Mincho" w:hAnsi="Arial" w:cs="Arial"/>
      <w:bCs/>
      <w:szCs w:val="20"/>
      <w:lang w:val="en-GB" w:eastAsia="ja-JP"/>
    </w:rPr>
  </w:style>
  <w:style w:type="numbering" w:customStyle="1" w:styleId="Bullet1MOHEHR">
    <w:name w:val="Bullet 1 MOH EHR"/>
    <w:rsid w:val="002E3C38"/>
    <w:pPr>
      <w:numPr>
        <w:numId w:val="12"/>
      </w:numPr>
    </w:pPr>
  </w:style>
  <w:style w:type="paragraph" w:customStyle="1" w:styleId="MOHTableHeading">
    <w:name w:val="MOH Table Heading"/>
    <w:basedOn w:val="Normal"/>
    <w:uiPriority w:val="99"/>
    <w:rsid w:val="002E3C38"/>
    <w:pPr>
      <w:spacing w:before="120" w:after="120"/>
    </w:pPr>
    <w:rPr>
      <w:rFonts w:ascii="Arial" w:eastAsia="Times New Roman" w:hAnsi="Arial" w:cs="Times New Roman"/>
      <w:b/>
      <w:color w:val="FFFFFF"/>
      <w:sz w:val="18"/>
      <w:szCs w:val="24"/>
      <w:lang w:val="en-GB" w:eastAsia="en-GB"/>
    </w:rPr>
  </w:style>
  <w:style w:type="paragraph" w:customStyle="1" w:styleId="MOHTableText">
    <w:name w:val="MOH Table Text"/>
    <w:basedOn w:val="Normal"/>
    <w:link w:val="MOHTableTextChar"/>
    <w:uiPriority w:val="99"/>
    <w:rsid w:val="002E3C38"/>
    <w:pPr>
      <w:keepLines/>
      <w:spacing w:before="60" w:after="60"/>
    </w:pPr>
    <w:rPr>
      <w:rFonts w:ascii="Arial" w:eastAsia="Times New Roman" w:hAnsi="Arial" w:cs="Times New Roman"/>
      <w:sz w:val="18"/>
      <w:szCs w:val="24"/>
      <w:lang w:val="en-GB" w:eastAsia="en-GB"/>
    </w:rPr>
  </w:style>
  <w:style w:type="character" w:customStyle="1" w:styleId="MOHTableTextChar">
    <w:name w:val="MOH Table Text Char"/>
    <w:basedOn w:val="DefaultParagraphFont"/>
    <w:link w:val="MOHTableText"/>
    <w:uiPriority w:val="99"/>
    <w:locked/>
    <w:rsid w:val="002E3C38"/>
    <w:rPr>
      <w:rFonts w:ascii="Arial" w:eastAsia="Times New Roman" w:hAnsi="Arial" w:cs="Times New Roman"/>
      <w:sz w:val="18"/>
      <w:szCs w:val="24"/>
      <w:lang w:val="en-GB" w:eastAsia="en-GB"/>
    </w:rPr>
  </w:style>
  <w:style w:type="paragraph" w:customStyle="1" w:styleId="MOHTableBullet">
    <w:name w:val="MOH Table Bullet"/>
    <w:basedOn w:val="MOHTableText"/>
    <w:link w:val="MOHTableBulletChar"/>
    <w:uiPriority w:val="99"/>
    <w:rsid w:val="002E3C38"/>
    <w:pPr>
      <w:ind w:left="360" w:hanging="360"/>
      <w:jc w:val="both"/>
    </w:pPr>
    <w:rPr>
      <w:lang w:bidi="th-TH"/>
    </w:rPr>
  </w:style>
  <w:style w:type="character" w:customStyle="1" w:styleId="MOHTableBulletChar">
    <w:name w:val="MOH Table Bullet Char"/>
    <w:basedOn w:val="MOHTableTextChar"/>
    <w:link w:val="MOHTableBullet"/>
    <w:uiPriority w:val="99"/>
    <w:locked/>
    <w:rsid w:val="002E3C38"/>
    <w:rPr>
      <w:rFonts w:ascii="Arial" w:eastAsia="Times New Roman" w:hAnsi="Arial" w:cs="Times New Roman"/>
      <w:sz w:val="18"/>
      <w:szCs w:val="24"/>
      <w:lang w:val="en-GB" w:eastAsia="en-GB" w:bidi="th-TH"/>
    </w:rPr>
  </w:style>
  <w:style w:type="paragraph" w:styleId="TOC3">
    <w:name w:val="toc 3"/>
    <w:basedOn w:val="Normal"/>
    <w:next w:val="Normal"/>
    <w:autoRedefine/>
    <w:uiPriority w:val="39"/>
    <w:unhideWhenUsed/>
    <w:qFormat/>
    <w:rsid w:val="00486C3D"/>
    <w:pPr>
      <w:spacing w:after="100"/>
      <w:ind w:left="440"/>
    </w:pPr>
  </w:style>
  <w:style w:type="paragraph" w:styleId="NormalWeb">
    <w:name w:val="Normal (Web)"/>
    <w:basedOn w:val="Normal"/>
    <w:uiPriority w:val="99"/>
    <w:rsid w:val="00C56831"/>
    <w:pPr>
      <w:spacing w:before="220"/>
    </w:pPr>
    <w:rPr>
      <w:rFonts w:ascii="Arial" w:eastAsia="Times New Roman" w:hAnsi="Arial" w:cs="Times New Roman"/>
      <w:color w:val="000000"/>
      <w:sz w:val="24"/>
      <w:szCs w:val="24"/>
    </w:rPr>
  </w:style>
  <w:style w:type="character" w:customStyle="1" w:styleId="CaptionChar">
    <w:name w:val="Caption Char"/>
    <w:aliases w:val="MOHH Caption Char,Caption Char2 Char,Caption Char1 Char Char,Caption Char2 Char1 Char Char,Figure Caption Char Char Char Char,Caption Char1 Char Char Char Char,Caption Char Char1 Char Char Char Char,Lable Char,figura Char,xxx Char"/>
    <w:basedOn w:val="DefaultParagraphFont"/>
    <w:link w:val="Caption"/>
    <w:uiPriority w:val="35"/>
    <w:rsid w:val="00C56831"/>
    <w:rPr>
      <w:b/>
      <w:bCs/>
      <w:color w:val="4F81BD" w:themeColor="accent1"/>
      <w:sz w:val="18"/>
      <w:szCs w:val="18"/>
    </w:rPr>
  </w:style>
  <w:style w:type="paragraph" w:styleId="Revision">
    <w:name w:val="Revision"/>
    <w:hidden/>
    <w:uiPriority w:val="99"/>
    <w:semiHidden/>
    <w:rsid w:val="00376101"/>
    <w:pPr>
      <w:spacing w:after="0" w:line="240" w:lineRule="auto"/>
    </w:pPr>
  </w:style>
  <w:style w:type="character" w:styleId="FollowedHyperlink">
    <w:name w:val="FollowedHyperlink"/>
    <w:basedOn w:val="DefaultParagraphFont"/>
    <w:unhideWhenUsed/>
    <w:rsid w:val="00497024"/>
    <w:rPr>
      <w:color w:val="800080"/>
      <w:u w:val="single"/>
    </w:rPr>
  </w:style>
  <w:style w:type="paragraph" w:customStyle="1" w:styleId="xl65">
    <w:name w:val="xl65"/>
    <w:basedOn w:val="Normal"/>
    <w:rsid w:val="00497024"/>
    <w:pPr>
      <w:spacing w:before="100" w:beforeAutospacing="1" w:after="100" w:afterAutospacing="1"/>
    </w:pPr>
    <w:rPr>
      <w:rFonts w:ascii="Times New Roman" w:eastAsia="Times New Roman" w:hAnsi="Times New Roman" w:cs="Times New Roman"/>
      <w:sz w:val="18"/>
      <w:szCs w:val="18"/>
    </w:rPr>
  </w:style>
  <w:style w:type="paragraph" w:customStyle="1" w:styleId="xl66">
    <w:name w:val="xl66"/>
    <w:basedOn w:val="Normal"/>
    <w:rsid w:val="00497024"/>
    <w:pPr>
      <w:pBdr>
        <w:left w:val="single" w:sz="4" w:space="0" w:color="auto"/>
      </w:pBdr>
      <w:spacing w:before="100" w:beforeAutospacing="1" w:after="100" w:afterAutospacing="1"/>
    </w:pPr>
    <w:rPr>
      <w:rFonts w:ascii="Times New Roman" w:eastAsia="Times New Roman" w:hAnsi="Times New Roman" w:cs="Times New Roman"/>
      <w:sz w:val="18"/>
      <w:szCs w:val="18"/>
    </w:rPr>
  </w:style>
  <w:style w:type="paragraph" w:customStyle="1" w:styleId="xl67">
    <w:name w:val="xl67"/>
    <w:basedOn w:val="Normal"/>
    <w:rsid w:val="00497024"/>
    <w:pPr>
      <w:pBdr>
        <w:right w:val="single" w:sz="4" w:space="0" w:color="auto"/>
      </w:pBdr>
      <w:spacing w:before="100" w:beforeAutospacing="1" w:after="100" w:afterAutospacing="1"/>
    </w:pPr>
    <w:rPr>
      <w:rFonts w:ascii="Times New Roman" w:eastAsia="Times New Roman" w:hAnsi="Times New Roman" w:cs="Times New Roman"/>
      <w:sz w:val="18"/>
      <w:szCs w:val="18"/>
    </w:rPr>
  </w:style>
  <w:style w:type="paragraph" w:customStyle="1" w:styleId="xl68">
    <w:name w:val="xl68"/>
    <w:basedOn w:val="Normal"/>
    <w:rsid w:val="00497024"/>
    <w:pPr>
      <w:pBdr>
        <w:left w:val="single" w:sz="4" w:space="0" w:color="auto"/>
        <w:bottom w:val="single" w:sz="4" w:space="0" w:color="auto"/>
      </w:pBdr>
      <w:spacing w:before="100" w:beforeAutospacing="1" w:after="100" w:afterAutospacing="1"/>
    </w:pPr>
    <w:rPr>
      <w:rFonts w:ascii="Times New Roman" w:eastAsia="Times New Roman" w:hAnsi="Times New Roman" w:cs="Times New Roman"/>
      <w:sz w:val="18"/>
      <w:szCs w:val="18"/>
    </w:rPr>
  </w:style>
  <w:style w:type="paragraph" w:customStyle="1" w:styleId="xl69">
    <w:name w:val="xl69"/>
    <w:basedOn w:val="Normal"/>
    <w:rsid w:val="00497024"/>
    <w:pPr>
      <w:pBdr>
        <w:bottom w:val="single" w:sz="4" w:space="0" w:color="auto"/>
      </w:pBdr>
      <w:spacing w:before="100" w:beforeAutospacing="1" w:after="100" w:afterAutospacing="1"/>
    </w:pPr>
    <w:rPr>
      <w:rFonts w:ascii="Times New Roman" w:eastAsia="Times New Roman" w:hAnsi="Times New Roman" w:cs="Times New Roman"/>
      <w:sz w:val="18"/>
      <w:szCs w:val="18"/>
    </w:rPr>
  </w:style>
  <w:style w:type="paragraph" w:customStyle="1" w:styleId="xl70">
    <w:name w:val="xl70"/>
    <w:basedOn w:val="Normal"/>
    <w:rsid w:val="00497024"/>
    <w:pPr>
      <w:pBdr>
        <w:bottom w:val="single" w:sz="4" w:space="0" w:color="auto"/>
        <w:right w:val="single" w:sz="4" w:space="0" w:color="auto"/>
      </w:pBdr>
      <w:spacing w:before="100" w:beforeAutospacing="1" w:after="100" w:afterAutospacing="1"/>
    </w:pPr>
    <w:rPr>
      <w:rFonts w:ascii="Times New Roman" w:eastAsia="Times New Roman" w:hAnsi="Times New Roman" w:cs="Times New Roman"/>
      <w:sz w:val="18"/>
      <w:szCs w:val="18"/>
    </w:rPr>
  </w:style>
  <w:style w:type="paragraph" w:customStyle="1" w:styleId="xl71">
    <w:name w:val="xl71"/>
    <w:basedOn w:val="Normal"/>
    <w:rsid w:val="00497024"/>
    <w:pPr>
      <w:pBdr>
        <w:top w:val="single" w:sz="4" w:space="0" w:color="B1BBCC"/>
        <w:left w:val="single" w:sz="4" w:space="0" w:color="auto"/>
        <w:bottom w:val="single" w:sz="4" w:space="0" w:color="B1BBCC"/>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b/>
      <w:bCs/>
      <w:color w:val="000000"/>
      <w:sz w:val="18"/>
      <w:szCs w:val="18"/>
    </w:rPr>
  </w:style>
  <w:style w:type="paragraph" w:customStyle="1" w:styleId="xl72">
    <w:name w:val="xl72"/>
    <w:basedOn w:val="Normal"/>
    <w:rsid w:val="00497024"/>
    <w:pPr>
      <w:pBdr>
        <w:top w:val="single" w:sz="4" w:space="0" w:color="B1BBCC"/>
        <w:left w:val="single" w:sz="4" w:space="0" w:color="auto"/>
        <w:bottom w:val="single" w:sz="4" w:space="0" w:color="B1BBCC"/>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color w:val="000000"/>
      <w:sz w:val="18"/>
      <w:szCs w:val="18"/>
    </w:rPr>
  </w:style>
  <w:style w:type="paragraph" w:customStyle="1" w:styleId="xl73">
    <w:name w:val="xl73"/>
    <w:basedOn w:val="Normal"/>
    <w:rsid w:val="00497024"/>
    <w:pPr>
      <w:pBdr>
        <w:top w:val="single" w:sz="4" w:space="0" w:color="B1BBCC"/>
        <w:left w:val="single" w:sz="4" w:space="7" w:color="auto"/>
        <w:bottom w:val="single" w:sz="4" w:space="0" w:color="B1BBCC"/>
        <w:right w:val="single" w:sz="4" w:space="0" w:color="auto"/>
      </w:pBdr>
      <w:shd w:val="clear" w:color="000000" w:fill="C4D79B"/>
      <w:spacing w:before="100" w:beforeAutospacing="1" w:after="100" w:afterAutospacing="1"/>
      <w:ind w:firstLineChars="100" w:firstLine="100"/>
      <w:textAlignment w:val="center"/>
    </w:pPr>
    <w:rPr>
      <w:rFonts w:ascii="Times New Roman" w:eastAsia="Times New Roman" w:hAnsi="Times New Roman" w:cs="Times New Roman"/>
      <w:color w:val="000000"/>
      <w:sz w:val="18"/>
      <w:szCs w:val="18"/>
    </w:rPr>
  </w:style>
  <w:style w:type="paragraph" w:customStyle="1" w:styleId="xl74">
    <w:name w:val="xl74"/>
    <w:basedOn w:val="Normal"/>
    <w:rsid w:val="00497024"/>
    <w:pPr>
      <w:pBdr>
        <w:top w:val="single" w:sz="4" w:space="0" w:color="B1BBCC"/>
        <w:left w:val="single" w:sz="4" w:space="7" w:color="auto"/>
        <w:bottom w:val="single" w:sz="4" w:space="0" w:color="B1BBCC"/>
        <w:right w:val="single" w:sz="4" w:space="0" w:color="auto"/>
      </w:pBdr>
      <w:shd w:val="clear" w:color="000000" w:fill="FFFFFF"/>
      <w:spacing w:before="100" w:beforeAutospacing="1" w:after="100" w:afterAutospacing="1"/>
      <w:ind w:firstLineChars="100" w:firstLine="100"/>
      <w:textAlignment w:val="center"/>
    </w:pPr>
    <w:rPr>
      <w:rFonts w:ascii="Times New Roman" w:eastAsia="Times New Roman" w:hAnsi="Times New Roman" w:cs="Times New Roman"/>
      <w:color w:val="000000"/>
      <w:sz w:val="18"/>
      <w:szCs w:val="18"/>
    </w:rPr>
  </w:style>
  <w:style w:type="paragraph" w:customStyle="1" w:styleId="xl75">
    <w:name w:val="xl75"/>
    <w:basedOn w:val="Normal"/>
    <w:rsid w:val="00497024"/>
    <w:pPr>
      <w:pBdr>
        <w:top w:val="single" w:sz="4" w:space="0" w:color="B1BBCC"/>
        <w:left w:val="single" w:sz="4" w:space="7" w:color="auto"/>
        <w:bottom w:val="single" w:sz="4" w:space="0" w:color="B1BBCC"/>
        <w:right w:val="single" w:sz="4" w:space="0" w:color="auto"/>
      </w:pBdr>
      <w:shd w:val="clear" w:color="000000" w:fill="FFFFFF"/>
      <w:spacing w:before="100" w:beforeAutospacing="1" w:after="100" w:afterAutospacing="1"/>
      <w:ind w:firstLineChars="100" w:firstLine="100"/>
      <w:textAlignment w:val="center"/>
    </w:pPr>
    <w:rPr>
      <w:rFonts w:ascii="Times New Roman" w:eastAsia="Times New Roman" w:hAnsi="Times New Roman" w:cs="Times New Roman"/>
      <w:b/>
      <w:bCs/>
      <w:color w:val="F79646"/>
      <w:sz w:val="18"/>
      <w:szCs w:val="18"/>
    </w:rPr>
  </w:style>
  <w:style w:type="paragraph" w:customStyle="1" w:styleId="xl76">
    <w:name w:val="xl76"/>
    <w:basedOn w:val="Normal"/>
    <w:rsid w:val="00497024"/>
    <w:pPr>
      <w:pBdr>
        <w:top w:val="single" w:sz="4" w:space="0" w:color="B1BBCC"/>
        <w:left w:val="single" w:sz="4" w:space="7" w:color="auto"/>
        <w:bottom w:val="single" w:sz="4" w:space="0" w:color="B1BBCC"/>
        <w:right w:val="single" w:sz="4" w:space="0" w:color="auto"/>
      </w:pBdr>
      <w:shd w:val="clear" w:color="000000" w:fill="FFFFFF"/>
      <w:spacing w:before="100" w:beforeAutospacing="1" w:after="100" w:afterAutospacing="1"/>
      <w:ind w:firstLineChars="100" w:firstLine="100"/>
      <w:textAlignment w:val="center"/>
    </w:pPr>
    <w:rPr>
      <w:rFonts w:ascii="Times New Roman" w:eastAsia="Times New Roman" w:hAnsi="Times New Roman" w:cs="Times New Roman"/>
      <w:b/>
      <w:bCs/>
      <w:color w:val="000000"/>
      <w:sz w:val="18"/>
      <w:szCs w:val="18"/>
    </w:rPr>
  </w:style>
  <w:style w:type="paragraph" w:customStyle="1" w:styleId="xl77">
    <w:name w:val="xl77"/>
    <w:basedOn w:val="Normal"/>
    <w:rsid w:val="00497024"/>
    <w:pPr>
      <w:pBdr>
        <w:top w:val="single" w:sz="4" w:space="0" w:color="B1BBCC"/>
        <w:left w:val="single" w:sz="4" w:space="14" w:color="auto"/>
        <w:bottom w:val="single" w:sz="4" w:space="0" w:color="B1BBCC"/>
        <w:right w:val="single" w:sz="4" w:space="0" w:color="auto"/>
      </w:pBdr>
      <w:shd w:val="clear" w:color="000000" w:fill="FFFFFF"/>
      <w:spacing w:before="100" w:beforeAutospacing="1" w:after="100" w:afterAutospacing="1"/>
      <w:ind w:firstLineChars="200" w:firstLine="200"/>
      <w:textAlignment w:val="center"/>
    </w:pPr>
    <w:rPr>
      <w:rFonts w:ascii="Times New Roman" w:eastAsia="Times New Roman" w:hAnsi="Times New Roman" w:cs="Times New Roman"/>
      <w:color w:val="000000"/>
      <w:sz w:val="18"/>
      <w:szCs w:val="18"/>
    </w:rPr>
  </w:style>
  <w:style w:type="paragraph" w:customStyle="1" w:styleId="xl78">
    <w:name w:val="xl78"/>
    <w:basedOn w:val="Normal"/>
    <w:rsid w:val="00497024"/>
    <w:pPr>
      <w:pBdr>
        <w:top w:val="single" w:sz="4" w:space="0" w:color="B1BBCC"/>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b/>
      <w:bCs/>
      <w:color w:val="000000"/>
      <w:sz w:val="18"/>
      <w:szCs w:val="18"/>
    </w:rPr>
  </w:style>
  <w:style w:type="paragraph" w:customStyle="1" w:styleId="xl79">
    <w:name w:val="xl79"/>
    <w:basedOn w:val="Normal"/>
    <w:rsid w:val="00497024"/>
    <w:pPr>
      <w:pBdr>
        <w:top w:val="single" w:sz="4" w:space="0" w:color="auto"/>
        <w:left w:val="single" w:sz="4" w:space="0" w:color="auto"/>
        <w:right w:val="single" w:sz="4" w:space="0" w:color="auto"/>
      </w:pBdr>
      <w:shd w:val="clear" w:color="000000" w:fill="C5D9F1"/>
      <w:spacing w:before="100" w:beforeAutospacing="1" w:after="100" w:afterAutospacing="1"/>
      <w:textAlignment w:val="center"/>
    </w:pPr>
    <w:rPr>
      <w:rFonts w:ascii="Arial" w:eastAsia="Times New Roman" w:hAnsi="Arial" w:cs="Arial"/>
      <w:b/>
      <w:bCs/>
      <w:color w:val="363636"/>
      <w:sz w:val="18"/>
      <w:szCs w:val="18"/>
    </w:rPr>
  </w:style>
  <w:style w:type="paragraph" w:customStyle="1" w:styleId="xl80">
    <w:name w:val="xl80"/>
    <w:basedOn w:val="Normal"/>
    <w:rsid w:val="00497024"/>
    <w:pPr>
      <w:pBdr>
        <w:top w:val="single" w:sz="4" w:space="0" w:color="auto"/>
        <w:right w:val="single" w:sz="4" w:space="0" w:color="auto"/>
      </w:pBdr>
      <w:shd w:val="clear" w:color="000000" w:fill="C5D9F1"/>
      <w:spacing w:before="100" w:beforeAutospacing="1" w:after="100" w:afterAutospacing="1"/>
      <w:textAlignment w:val="center"/>
    </w:pPr>
    <w:rPr>
      <w:rFonts w:ascii="Arial" w:eastAsia="Times New Roman" w:hAnsi="Arial" w:cs="Arial"/>
      <w:b/>
      <w:bCs/>
      <w:color w:val="363636"/>
      <w:sz w:val="18"/>
      <w:szCs w:val="18"/>
    </w:rPr>
  </w:style>
  <w:style w:type="paragraph" w:customStyle="1" w:styleId="xl81">
    <w:name w:val="xl81"/>
    <w:basedOn w:val="Normal"/>
    <w:rsid w:val="00497024"/>
    <w:pPr>
      <w:pBdr>
        <w:top w:val="single" w:sz="4" w:space="0" w:color="auto"/>
        <w:left w:val="single" w:sz="4" w:space="0" w:color="auto"/>
        <w:bottom w:val="single" w:sz="4" w:space="0" w:color="B1BBCC"/>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b/>
      <w:bCs/>
      <w:color w:val="000000"/>
      <w:sz w:val="18"/>
      <w:szCs w:val="18"/>
    </w:rPr>
  </w:style>
  <w:style w:type="paragraph" w:customStyle="1" w:styleId="xl82">
    <w:name w:val="xl82"/>
    <w:basedOn w:val="Normal"/>
    <w:rsid w:val="00497024"/>
    <w:pPr>
      <w:pBdr>
        <w:top w:val="single" w:sz="4" w:space="0" w:color="auto"/>
      </w:pBdr>
      <w:spacing w:before="100" w:beforeAutospacing="1" w:after="100" w:afterAutospacing="1"/>
    </w:pPr>
    <w:rPr>
      <w:rFonts w:ascii="Times New Roman" w:eastAsia="Times New Roman" w:hAnsi="Times New Roman" w:cs="Times New Roman"/>
      <w:sz w:val="18"/>
      <w:szCs w:val="18"/>
    </w:rPr>
  </w:style>
  <w:style w:type="paragraph" w:customStyle="1" w:styleId="xl83">
    <w:name w:val="xl83"/>
    <w:basedOn w:val="Normal"/>
    <w:rsid w:val="00497024"/>
    <w:pPr>
      <w:pBdr>
        <w:top w:val="single" w:sz="4" w:space="0" w:color="auto"/>
        <w:left w:val="single" w:sz="4" w:space="0" w:color="auto"/>
      </w:pBdr>
      <w:spacing w:before="100" w:beforeAutospacing="1" w:after="100" w:afterAutospacing="1"/>
    </w:pPr>
    <w:rPr>
      <w:rFonts w:ascii="Times New Roman" w:eastAsia="Times New Roman" w:hAnsi="Times New Roman" w:cs="Times New Roman"/>
      <w:sz w:val="18"/>
      <w:szCs w:val="18"/>
    </w:rPr>
  </w:style>
  <w:style w:type="paragraph" w:customStyle="1" w:styleId="xl84">
    <w:name w:val="xl84"/>
    <w:basedOn w:val="Normal"/>
    <w:rsid w:val="00497024"/>
    <w:pPr>
      <w:pBdr>
        <w:top w:val="single" w:sz="4" w:space="0" w:color="auto"/>
        <w:right w:val="single" w:sz="4" w:space="0" w:color="auto"/>
      </w:pBdr>
      <w:spacing w:before="100" w:beforeAutospacing="1" w:after="100" w:afterAutospacing="1"/>
    </w:pPr>
    <w:rPr>
      <w:rFonts w:ascii="Times New Roman" w:eastAsia="Times New Roman" w:hAnsi="Times New Roman" w:cs="Times New Roman"/>
      <w:sz w:val="18"/>
      <w:szCs w:val="18"/>
    </w:rPr>
  </w:style>
  <w:style w:type="paragraph" w:customStyle="1" w:styleId="xl85">
    <w:name w:val="xl85"/>
    <w:basedOn w:val="Normal"/>
    <w:rsid w:val="00497024"/>
    <w:pPr>
      <w:pBdr>
        <w:top w:val="single" w:sz="4" w:space="0" w:color="B1BBCC"/>
        <w:left w:val="single" w:sz="4" w:space="7" w:color="auto"/>
        <w:bottom w:val="single" w:sz="4" w:space="0" w:color="auto"/>
        <w:right w:val="single" w:sz="4" w:space="0" w:color="auto"/>
      </w:pBdr>
      <w:shd w:val="clear" w:color="000000" w:fill="FFFFFF"/>
      <w:spacing w:before="100" w:beforeAutospacing="1" w:after="100" w:afterAutospacing="1"/>
      <w:ind w:firstLineChars="100" w:firstLine="100"/>
      <w:textAlignment w:val="center"/>
    </w:pPr>
    <w:rPr>
      <w:rFonts w:ascii="Times New Roman" w:eastAsia="Times New Roman" w:hAnsi="Times New Roman" w:cs="Times New Roman"/>
      <w:b/>
      <w:bCs/>
      <w:color w:val="F79646"/>
      <w:sz w:val="18"/>
      <w:szCs w:val="18"/>
    </w:rPr>
  </w:style>
  <w:style w:type="paragraph" w:customStyle="1" w:styleId="xl86">
    <w:name w:val="xl86"/>
    <w:basedOn w:val="Normal"/>
    <w:rsid w:val="00497024"/>
    <w:pPr>
      <w:pBdr>
        <w:left w:val="single" w:sz="4" w:space="7" w:color="auto"/>
        <w:right w:val="single" w:sz="4" w:space="0" w:color="auto"/>
      </w:pBdr>
      <w:shd w:val="clear" w:color="000000" w:fill="FFFFFF"/>
      <w:spacing w:before="100" w:beforeAutospacing="1" w:after="100" w:afterAutospacing="1"/>
      <w:ind w:firstLineChars="100" w:firstLine="100"/>
      <w:textAlignment w:val="center"/>
    </w:pPr>
    <w:rPr>
      <w:rFonts w:ascii="Times New Roman" w:eastAsia="Times New Roman" w:hAnsi="Times New Roman" w:cs="Times New Roman"/>
      <w:color w:val="000000"/>
      <w:sz w:val="18"/>
      <w:szCs w:val="18"/>
    </w:rPr>
  </w:style>
  <w:style w:type="paragraph" w:customStyle="1" w:styleId="xl87">
    <w:name w:val="xl87"/>
    <w:basedOn w:val="Normal"/>
    <w:rsid w:val="00497024"/>
    <w:pPr>
      <w:pBdr>
        <w:top w:val="single" w:sz="4" w:space="0" w:color="auto"/>
        <w:left w:val="single" w:sz="4" w:space="0" w:color="auto"/>
        <w:bottom w:val="single" w:sz="4" w:space="0" w:color="B1BBCC"/>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b/>
      <w:bCs/>
      <w:color w:val="000000"/>
      <w:sz w:val="18"/>
      <w:szCs w:val="18"/>
    </w:rPr>
  </w:style>
  <w:style w:type="paragraph" w:customStyle="1" w:styleId="xl88">
    <w:name w:val="xl88"/>
    <w:basedOn w:val="Normal"/>
    <w:rsid w:val="00497024"/>
    <w:pPr>
      <w:pBdr>
        <w:top w:val="single" w:sz="4" w:space="0" w:color="auto"/>
        <w:left w:val="single" w:sz="4" w:space="0" w:color="auto"/>
        <w:right w:val="single" w:sz="4" w:space="0" w:color="auto"/>
      </w:pBdr>
      <w:shd w:val="clear" w:color="000000" w:fill="C5D9F1"/>
      <w:spacing w:before="100" w:beforeAutospacing="1" w:after="100" w:afterAutospacing="1"/>
      <w:jc w:val="center"/>
    </w:pPr>
    <w:rPr>
      <w:rFonts w:ascii="Times New Roman" w:eastAsia="Times New Roman" w:hAnsi="Times New Roman" w:cs="Times New Roman"/>
      <w:b/>
      <w:bCs/>
      <w:sz w:val="18"/>
      <w:szCs w:val="18"/>
    </w:rPr>
  </w:style>
  <w:style w:type="paragraph" w:customStyle="1" w:styleId="xl89">
    <w:name w:val="xl89"/>
    <w:basedOn w:val="Normal"/>
    <w:rsid w:val="00497024"/>
    <w:pPr>
      <w:pBdr>
        <w:top w:val="single" w:sz="4" w:space="0" w:color="auto"/>
        <w:left w:val="single" w:sz="4" w:space="0" w:color="auto"/>
      </w:pBdr>
      <w:shd w:val="clear" w:color="000000" w:fill="C5D9F1"/>
      <w:spacing w:before="100" w:beforeAutospacing="1" w:after="100" w:afterAutospacing="1"/>
      <w:jc w:val="center"/>
    </w:pPr>
    <w:rPr>
      <w:rFonts w:ascii="Times New Roman" w:eastAsia="Times New Roman" w:hAnsi="Times New Roman" w:cs="Times New Roman"/>
      <w:b/>
      <w:bCs/>
      <w:sz w:val="18"/>
      <w:szCs w:val="18"/>
    </w:rPr>
  </w:style>
  <w:style w:type="paragraph" w:customStyle="1" w:styleId="font5">
    <w:name w:val="font5"/>
    <w:basedOn w:val="Normal"/>
    <w:rsid w:val="00002700"/>
    <w:pPr>
      <w:spacing w:before="100" w:beforeAutospacing="1" w:after="100" w:afterAutospacing="1"/>
    </w:pPr>
    <w:rPr>
      <w:rFonts w:ascii="Calibri" w:eastAsia="Times New Roman" w:hAnsi="Calibri" w:cs="Times New Roman"/>
      <w:b/>
      <w:bCs/>
      <w:color w:val="000000"/>
    </w:rPr>
  </w:style>
  <w:style w:type="paragraph" w:customStyle="1" w:styleId="xl90">
    <w:name w:val="xl90"/>
    <w:basedOn w:val="Normal"/>
    <w:rsid w:val="00002700"/>
    <w:pPr>
      <w:spacing w:before="100" w:beforeAutospacing="1" w:after="100" w:afterAutospacing="1"/>
    </w:pPr>
    <w:rPr>
      <w:rFonts w:ascii="Times New Roman" w:eastAsia="Times New Roman" w:hAnsi="Times New Roman" w:cs="Times New Roman"/>
      <w:sz w:val="16"/>
      <w:szCs w:val="16"/>
    </w:rPr>
  </w:style>
  <w:style w:type="paragraph" w:customStyle="1" w:styleId="xl91">
    <w:name w:val="xl91"/>
    <w:basedOn w:val="Normal"/>
    <w:rsid w:val="00002700"/>
    <w:pPr>
      <w:pBdr>
        <w:left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92">
    <w:name w:val="xl92"/>
    <w:basedOn w:val="Normal"/>
    <w:rsid w:val="00002700"/>
    <w:pPr>
      <w:pBdr>
        <w:right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93">
    <w:name w:val="xl93"/>
    <w:basedOn w:val="Normal"/>
    <w:rsid w:val="00002700"/>
    <w:pPr>
      <w:pBdr>
        <w:top w:val="single" w:sz="4" w:space="0" w:color="B1BBCC"/>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94">
    <w:name w:val="xl94"/>
    <w:basedOn w:val="Normal"/>
    <w:rsid w:val="00002700"/>
    <w:pPr>
      <w:pBdr>
        <w:bottom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95">
    <w:name w:val="xl95"/>
    <w:basedOn w:val="Normal"/>
    <w:rsid w:val="00002700"/>
    <w:pPr>
      <w:pBdr>
        <w:left w:val="single" w:sz="4" w:space="0" w:color="auto"/>
        <w:bottom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96">
    <w:name w:val="xl96"/>
    <w:basedOn w:val="Normal"/>
    <w:rsid w:val="00002700"/>
    <w:pPr>
      <w:pBdr>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97">
    <w:name w:val="xl97"/>
    <w:basedOn w:val="Normal"/>
    <w:rsid w:val="00002700"/>
    <w:pPr>
      <w:pBdr>
        <w:top w:val="single" w:sz="4" w:space="0" w:color="B1BBCC"/>
        <w:left w:val="single" w:sz="4" w:space="0" w:color="auto"/>
        <w:bottom w:val="single" w:sz="4" w:space="0" w:color="B1BBCC"/>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color w:val="000000"/>
      <w:sz w:val="16"/>
      <w:szCs w:val="16"/>
    </w:rPr>
  </w:style>
  <w:style w:type="paragraph" w:customStyle="1" w:styleId="xl98">
    <w:name w:val="xl98"/>
    <w:basedOn w:val="Normal"/>
    <w:rsid w:val="00002700"/>
    <w:pPr>
      <w:pBdr>
        <w:top w:val="single" w:sz="4" w:space="0" w:color="auto"/>
        <w:left w:val="single" w:sz="4" w:space="0" w:color="auto"/>
        <w:bottom w:val="single" w:sz="4" w:space="0" w:color="B1BBCC"/>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99">
    <w:name w:val="xl99"/>
    <w:basedOn w:val="Normal"/>
    <w:rsid w:val="00002700"/>
    <w:pPr>
      <w:pBdr>
        <w:top w:val="single" w:sz="4" w:space="0" w:color="B1BBCC"/>
        <w:left w:val="single" w:sz="4" w:space="0" w:color="auto"/>
        <w:bottom w:val="single" w:sz="4" w:space="0" w:color="B1BBCC"/>
        <w:right w:val="single" w:sz="4" w:space="0" w:color="auto"/>
      </w:pBdr>
      <w:shd w:val="clear" w:color="000000" w:fill="C4D79B"/>
      <w:spacing w:before="100" w:beforeAutospacing="1" w:after="100" w:afterAutospacing="1"/>
      <w:textAlignment w:val="center"/>
    </w:pPr>
    <w:rPr>
      <w:rFonts w:ascii="Times New Roman" w:eastAsia="Times New Roman" w:hAnsi="Times New Roman" w:cs="Times New Roman"/>
      <w:color w:val="000000"/>
      <w:sz w:val="16"/>
      <w:szCs w:val="16"/>
    </w:rPr>
  </w:style>
  <w:style w:type="paragraph" w:customStyle="1" w:styleId="xl100">
    <w:name w:val="xl100"/>
    <w:basedOn w:val="Normal"/>
    <w:rsid w:val="00002700"/>
    <w:pPr>
      <w:pBdr>
        <w:top w:val="single" w:sz="4" w:space="0" w:color="B1BBCC"/>
        <w:left w:val="single" w:sz="4" w:space="0" w:color="auto"/>
        <w:bottom w:val="single" w:sz="4" w:space="0" w:color="B1BBCC"/>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color w:val="000000"/>
      <w:sz w:val="16"/>
      <w:szCs w:val="16"/>
    </w:rPr>
  </w:style>
  <w:style w:type="paragraph" w:customStyle="1" w:styleId="xl101">
    <w:name w:val="xl101"/>
    <w:basedOn w:val="Normal"/>
    <w:rsid w:val="00002700"/>
    <w:pPr>
      <w:pBdr>
        <w:top w:val="single" w:sz="4" w:space="0" w:color="B1BBCC"/>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b/>
      <w:bCs/>
      <w:color w:val="F79646"/>
      <w:sz w:val="16"/>
      <w:szCs w:val="16"/>
    </w:rPr>
  </w:style>
  <w:style w:type="paragraph" w:customStyle="1" w:styleId="xl102">
    <w:name w:val="xl102"/>
    <w:basedOn w:val="Normal"/>
    <w:rsid w:val="00002700"/>
    <w:pPr>
      <w:pBdr>
        <w:left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color w:val="000000"/>
      <w:sz w:val="16"/>
      <w:szCs w:val="16"/>
    </w:rPr>
  </w:style>
  <w:style w:type="paragraph" w:customStyle="1" w:styleId="xl103">
    <w:name w:val="xl103"/>
    <w:basedOn w:val="Normal"/>
    <w:rsid w:val="00002700"/>
    <w:pPr>
      <w:pBdr>
        <w:top w:val="single" w:sz="4" w:space="0" w:color="B1BBCC"/>
        <w:left w:val="single" w:sz="4" w:space="0" w:color="auto"/>
        <w:bottom w:val="single" w:sz="4" w:space="0" w:color="B1BBCC"/>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b/>
      <w:bCs/>
      <w:color w:val="F79646"/>
      <w:sz w:val="16"/>
      <w:szCs w:val="16"/>
    </w:rPr>
  </w:style>
  <w:style w:type="paragraph" w:customStyle="1" w:styleId="xl104">
    <w:name w:val="xl104"/>
    <w:basedOn w:val="Normal"/>
    <w:rsid w:val="00002700"/>
    <w:pPr>
      <w:pBdr>
        <w:top w:val="single" w:sz="4" w:space="0" w:color="B1BBCC"/>
        <w:left w:val="single" w:sz="4" w:space="0" w:color="auto"/>
        <w:bottom w:val="single" w:sz="4" w:space="0" w:color="B1BBCC"/>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105">
    <w:name w:val="xl105"/>
    <w:basedOn w:val="Normal"/>
    <w:rsid w:val="00002700"/>
    <w:pPr>
      <w:pBdr>
        <w:top w:val="single" w:sz="4" w:space="0" w:color="B1BBCC"/>
        <w:left w:val="single" w:sz="4" w:space="0" w:color="auto"/>
        <w:bottom w:val="single" w:sz="4" w:space="0" w:color="B1BBCC"/>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b/>
      <w:bCs/>
      <w:color w:val="F79646"/>
      <w:sz w:val="18"/>
      <w:szCs w:val="18"/>
    </w:rPr>
  </w:style>
  <w:style w:type="paragraph" w:customStyle="1" w:styleId="xl106">
    <w:name w:val="xl106"/>
    <w:basedOn w:val="Normal"/>
    <w:rsid w:val="00002700"/>
    <w:pPr>
      <w:pBdr>
        <w:top w:val="single" w:sz="4" w:space="0" w:color="B1BBCC"/>
        <w:left w:val="single" w:sz="4" w:space="0" w:color="auto"/>
        <w:bottom w:val="single" w:sz="4" w:space="0" w:color="B1BBCC"/>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color w:val="000000"/>
      <w:sz w:val="18"/>
      <w:szCs w:val="18"/>
    </w:rPr>
  </w:style>
  <w:style w:type="paragraph" w:customStyle="1" w:styleId="xl107">
    <w:name w:val="xl107"/>
    <w:basedOn w:val="Normal"/>
    <w:rsid w:val="00002700"/>
    <w:pPr>
      <w:pBdr>
        <w:left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color w:val="000000"/>
      <w:sz w:val="18"/>
      <w:szCs w:val="18"/>
    </w:rPr>
  </w:style>
  <w:style w:type="paragraph" w:customStyle="1" w:styleId="xl108">
    <w:name w:val="xl108"/>
    <w:basedOn w:val="Normal"/>
    <w:rsid w:val="00002700"/>
    <w:pPr>
      <w:pBdr>
        <w:top w:val="single" w:sz="4" w:space="0" w:color="B1BBCC"/>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b/>
      <w:bCs/>
      <w:color w:val="F79646"/>
      <w:sz w:val="18"/>
      <w:szCs w:val="18"/>
    </w:rPr>
  </w:style>
  <w:style w:type="paragraph" w:customStyle="1" w:styleId="xl109">
    <w:name w:val="xl109"/>
    <w:basedOn w:val="Normal"/>
    <w:rsid w:val="00002700"/>
    <w:pPr>
      <w:pBdr>
        <w:top w:val="single" w:sz="4" w:space="0" w:color="B1BBCC"/>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color w:val="000000"/>
      <w:sz w:val="18"/>
      <w:szCs w:val="18"/>
    </w:rPr>
  </w:style>
  <w:style w:type="paragraph" w:customStyle="1" w:styleId="xl110">
    <w:name w:val="xl110"/>
    <w:basedOn w:val="Normal"/>
    <w:rsid w:val="00002700"/>
    <w:pPr>
      <w:spacing w:before="100" w:beforeAutospacing="1" w:after="100" w:afterAutospacing="1"/>
    </w:pPr>
    <w:rPr>
      <w:rFonts w:ascii="Times New Roman" w:eastAsia="Times New Roman" w:hAnsi="Times New Roman" w:cs="Times New Roman"/>
      <w:sz w:val="18"/>
      <w:szCs w:val="18"/>
    </w:rPr>
  </w:style>
  <w:style w:type="paragraph" w:customStyle="1" w:styleId="xl111">
    <w:name w:val="xl111"/>
    <w:basedOn w:val="Normal"/>
    <w:rsid w:val="00002700"/>
    <w:pPr>
      <w:pBdr>
        <w:left w:val="single" w:sz="4" w:space="0" w:color="auto"/>
        <w:bottom w:val="single" w:sz="4" w:space="0" w:color="auto"/>
        <w:right w:val="single" w:sz="4" w:space="0" w:color="auto"/>
      </w:pBdr>
      <w:shd w:val="clear" w:color="000000" w:fill="C4D79B"/>
      <w:spacing w:before="100" w:beforeAutospacing="1" w:after="100" w:afterAutospacing="1"/>
      <w:textAlignment w:val="center"/>
    </w:pPr>
    <w:rPr>
      <w:rFonts w:ascii="Times New Roman" w:eastAsia="Times New Roman" w:hAnsi="Times New Roman" w:cs="Times New Roman"/>
      <w:color w:val="000000"/>
      <w:sz w:val="18"/>
      <w:szCs w:val="18"/>
    </w:rPr>
  </w:style>
  <w:style w:type="paragraph" w:customStyle="1" w:styleId="xl112">
    <w:name w:val="xl112"/>
    <w:basedOn w:val="Normal"/>
    <w:rsid w:val="00002700"/>
    <w:pPr>
      <w:pBdr>
        <w:top w:val="single" w:sz="4" w:space="0" w:color="B1BBCC"/>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113">
    <w:name w:val="xl113"/>
    <w:basedOn w:val="Normal"/>
    <w:rsid w:val="00002700"/>
    <w:pPr>
      <w:pBdr>
        <w:left w:val="single" w:sz="4" w:space="0" w:color="auto"/>
        <w:bottom w:val="single" w:sz="4" w:space="0" w:color="auto"/>
      </w:pBdr>
      <w:spacing w:before="100" w:beforeAutospacing="1" w:after="100" w:afterAutospacing="1"/>
    </w:pPr>
    <w:rPr>
      <w:rFonts w:ascii="Times New Roman" w:eastAsia="Times New Roman" w:hAnsi="Times New Roman" w:cs="Times New Roman"/>
      <w:sz w:val="18"/>
      <w:szCs w:val="18"/>
    </w:rPr>
  </w:style>
  <w:style w:type="paragraph" w:styleId="Header">
    <w:name w:val="header"/>
    <w:basedOn w:val="Normal"/>
    <w:link w:val="HeaderChar"/>
    <w:unhideWhenUsed/>
    <w:rsid w:val="00A56145"/>
    <w:pPr>
      <w:tabs>
        <w:tab w:val="center" w:pos="4680"/>
        <w:tab w:val="right" w:pos="9360"/>
      </w:tabs>
    </w:pPr>
  </w:style>
  <w:style w:type="character" w:customStyle="1" w:styleId="HeaderChar">
    <w:name w:val="Header Char"/>
    <w:basedOn w:val="DefaultParagraphFont"/>
    <w:link w:val="Header"/>
    <w:rsid w:val="00A56145"/>
  </w:style>
  <w:style w:type="paragraph" w:styleId="Footer">
    <w:name w:val="footer"/>
    <w:basedOn w:val="Normal"/>
    <w:link w:val="FooterChar"/>
    <w:uiPriority w:val="99"/>
    <w:unhideWhenUsed/>
    <w:rsid w:val="00A56145"/>
    <w:pPr>
      <w:tabs>
        <w:tab w:val="center" w:pos="4680"/>
        <w:tab w:val="right" w:pos="9360"/>
      </w:tabs>
    </w:pPr>
  </w:style>
  <w:style w:type="character" w:customStyle="1" w:styleId="FooterChar">
    <w:name w:val="Footer Char"/>
    <w:basedOn w:val="DefaultParagraphFont"/>
    <w:link w:val="Footer"/>
    <w:uiPriority w:val="99"/>
    <w:rsid w:val="00A56145"/>
  </w:style>
  <w:style w:type="paragraph" w:customStyle="1" w:styleId="ABLOCKPARA">
    <w:name w:val="A BLOCK PARA"/>
    <w:basedOn w:val="Normal"/>
    <w:rsid w:val="00034A8F"/>
    <w:rPr>
      <w:rFonts w:ascii="Book Antiqua" w:eastAsiaTheme="minorEastAsia" w:hAnsi="Book Antiqua"/>
    </w:rPr>
  </w:style>
  <w:style w:type="paragraph" w:customStyle="1" w:styleId="ABULLET">
    <w:name w:val="A BULLET"/>
    <w:basedOn w:val="ABLOCKPARA"/>
    <w:rsid w:val="00034A8F"/>
    <w:pPr>
      <w:ind w:left="331" w:hanging="331"/>
    </w:pPr>
  </w:style>
  <w:style w:type="paragraph" w:customStyle="1" w:styleId="AINDENTEDBULLET">
    <w:name w:val="A INDENTED BULLET"/>
    <w:basedOn w:val="ABLOCKPARA"/>
    <w:rsid w:val="00034A8F"/>
    <w:pPr>
      <w:tabs>
        <w:tab w:val="left" w:pos="1080"/>
      </w:tabs>
      <w:ind w:left="662" w:hanging="331"/>
    </w:pPr>
  </w:style>
  <w:style w:type="paragraph" w:customStyle="1" w:styleId="AINDENTEDPARA">
    <w:name w:val="A INDENTED PARA"/>
    <w:basedOn w:val="ABLOCKPARA"/>
    <w:rsid w:val="00034A8F"/>
    <w:pPr>
      <w:ind w:left="331"/>
    </w:pPr>
  </w:style>
  <w:style w:type="paragraph" w:styleId="DocumentMap">
    <w:name w:val="Document Map"/>
    <w:basedOn w:val="Normal"/>
    <w:link w:val="DocumentMapChar"/>
    <w:semiHidden/>
    <w:rsid w:val="00034A8F"/>
    <w:pPr>
      <w:shd w:val="clear" w:color="auto" w:fill="000080"/>
    </w:pPr>
    <w:rPr>
      <w:rFonts w:ascii="Tahoma" w:eastAsiaTheme="minorEastAsia" w:hAnsi="Tahoma" w:cs="Tahoma"/>
    </w:rPr>
  </w:style>
  <w:style w:type="character" w:customStyle="1" w:styleId="DocumentMapChar">
    <w:name w:val="Document Map Char"/>
    <w:basedOn w:val="DefaultParagraphFont"/>
    <w:link w:val="DocumentMap"/>
    <w:semiHidden/>
    <w:rsid w:val="00034A8F"/>
    <w:rPr>
      <w:rFonts w:ascii="Tahoma" w:eastAsiaTheme="minorEastAsia" w:hAnsi="Tahoma" w:cs="Tahoma"/>
      <w:sz w:val="20"/>
      <w:shd w:val="clear" w:color="auto" w:fill="000080"/>
    </w:rPr>
  </w:style>
  <w:style w:type="paragraph" w:styleId="EndnoteText">
    <w:name w:val="endnote text"/>
    <w:basedOn w:val="Normal"/>
    <w:link w:val="EndnoteTextChar"/>
    <w:semiHidden/>
    <w:rsid w:val="00034A8F"/>
    <w:rPr>
      <w:rFonts w:eastAsiaTheme="minorEastAsia"/>
    </w:rPr>
  </w:style>
  <w:style w:type="character" w:customStyle="1" w:styleId="EndnoteTextChar">
    <w:name w:val="Endnote Text Char"/>
    <w:basedOn w:val="DefaultParagraphFont"/>
    <w:link w:val="EndnoteText"/>
    <w:semiHidden/>
    <w:rsid w:val="00034A8F"/>
    <w:rPr>
      <w:rFonts w:eastAsiaTheme="minorEastAsia"/>
      <w:sz w:val="20"/>
    </w:rPr>
  </w:style>
  <w:style w:type="character" w:styleId="EndnoteReference">
    <w:name w:val="endnote reference"/>
    <w:basedOn w:val="DefaultParagraphFont"/>
    <w:semiHidden/>
    <w:rsid w:val="00034A8F"/>
    <w:rPr>
      <w:vertAlign w:val="superscript"/>
    </w:rPr>
  </w:style>
  <w:style w:type="character" w:styleId="PageNumber">
    <w:name w:val="page number"/>
    <w:basedOn w:val="DefaultParagraphFont"/>
    <w:rsid w:val="00034A8F"/>
  </w:style>
  <w:style w:type="paragraph" w:styleId="FootnoteText">
    <w:name w:val="footnote text"/>
    <w:basedOn w:val="Normal"/>
    <w:link w:val="FootnoteTextChar"/>
    <w:semiHidden/>
    <w:rsid w:val="00034A8F"/>
    <w:rPr>
      <w:rFonts w:eastAsiaTheme="minorEastAsia"/>
    </w:rPr>
  </w:style>
  <w:style w:type="character" w:customStyle="1" w:styleId="FootnoteTextChar">
    <w:name w:val="Footnote Text Char"/>
    <w:basedOn w:val="DefaultParagraphFont"/>
    <w:link w:val="FootnoteText"/>
    <w:semiHidden/>
    <w:rsid w:val="00034A8F"/>
    <w:rPr>
      <w:rFonts w:eastAsiaTheme="minorEastAsia"/>
      <w:sz w:val="20"/>
    </w:rPr>
  </w:style>
  <w:style w:type="character" w:styleId="FootnoteReference">
    <w:name w:val="footnote reference"/>
    <w:basedOn w:val="DefaultParagraphFont"/>
    <w:semiHidden/>
    <w:rsid w:val="00034A8F"/>
    <w:rPr>
      <w:vertAlign w:val="superscript"/>
    </w:rPr>
  </w:style>
  <w:style w:type="paragraph" w:styleId="ListBullet3">
    <w:name w:val="List Bullet 3"/>
    <w:basedOn w:val="Normal"/>
    <w:rsid w:val="00034A8F"/>
    <w:pPr>
      <w:numPr>
        <w:numId w:val="16"/>
      </w:numPr>
      <w:contextualSpacing/>
    </w:pPr>
    <w:rPr>
      <w:rFonts w:eastAsiaTheme="minorEastAsia"/>
    </w:rPr>
  </w:style>
  <w:style w:type="paragraph" w:styleId="ListBullet">
    <w:name w:val="List Bullet"/>
    <w:basedOn w:val="Normal"/>
    <w:rsid w:val="00034A8F"/>
    <w:pPr>
      <w:numPr>
        <w:numId w:val="14"/>
      </w:numPr>
      <w:contextualSpacing/>
    </w:pPr>
    <w:rPr>
      <w:rFonts w:eastAsiaTheme="minorEastAsia"/>
    </w:rPr>
  </w:style>
  <w:style w:type="paragraph" w:styleId="Title">
    <w:name w:val="Title"/>
    <w:basedOn w:val="Normal"/>
    <w:next w:val="Normal"/>
    <w:link w:val="TitleChar"/>
    <w:uiPriority w:val="10"/>
    <w:qFormat/>
    <w:rsid w:val="00034A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4A8F"/>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rsid w:val="00034A8F"/>
    <w:pPr>
      <w:suppressLineNumbers/>
      <w:ind w:left="662"/>
    </w:pPr>
    <w:rPr>
      <w:rFonts w:eastAsiaTheme="minorEastAsia"/>
    </w:rPr>
  </w:style>
  <w:style w:type="paragraph" w:styleId="ListBullet2">
    <w:name w:val="List Bullet 2"/>
    <w:basedOn w:val="Normal"/>
    <w:rsid w:val="00034A8F"/>
    <w:pPr>
      <w:numPr>
        <w:numId w:val="15"/>
      </w:numPr>
      <w:contextualSpacing/>
    </w:pPr>
    <w:rPr>
      <w:rFonts w:eastAsiaTheme="minorEastAsia"/>
    </w:rPr>
  </w:style>
  <w:style w:type="paragraph" w:customStyle="1" w:styleId="TableHeading">
    <w:name w:val="Table Heading"/>
    <w:basedOn w:val="TableText"/>
    <w:rsid w:val="00034A8F"/>
    <w:pPr>
      <w:tabs>
        <w:tab w:val="left" w:pos="2250"/>
      </w:tabs>
      <w:spacing w:before="0" w:after="0" w:line="240" w:lineRule="auto"/>
    </w:pPr>
    <w:rPr>
      <w:rFonts w:asciiTheme="minorHAnsi" w:eastAsiaTheme="minorEastAsia" w:hAnsiTheme="minorHAnsi" w:cstheme="minorBidi"/>
      <w:b/>
      <w:bCs w:val="0"/>
      <w:spacing w:val="0"/>
      <w:sz w:val="22"/>
      <w:szCs w:val="48"/>
      <w:lang w:val="en-US" w:eastAsia="en-US" w:bidi="ar-SA"/>
    </w:rPr>
  </w:style>
  <w:style w:type="paragraph" w:styleId="ListNumber2">
    <w:name w:val="List Number 2"/>
    <w:basedOn w:val="Normal"/>
    <w:rsid w:val="00034A8F"/>
    <w:pPr>
      <w:numPr>
        <w:numId w:val="18"/>
      </w:numPr>
      <w:spacing w:before="60" w:after="60"/>
      <w:contextualSpacing/>
    </w:pPr>
    <w:rPr>
      <w:rFonts w:eastAsiaTheme="minorEastAsia"/>
    </w:rPr>
  </w:style>
  <w:style w:type="paragraph" w:styleId="ListNumber3">
    <w:name w:val="List Number 3"/>
    <w:basedOn w:val="Normal"/>
    <w:rsid w:val="00034A8F"/>
    <w:pPr>
      <w:numPr>
        <w:numId w:val="19"/>
      </w:numPr>
      <w:contextualSpacing/>
    </w:pPr>
    <w:rPr>
      <w:rFonts w:eastAsiaTheme="minorEastAsia"/>
    </w:rPr>
  </w:style>
  <w:style w:type="paragraph" w:styleId="ListNumber">
    <w:name w:val="List Number"/>
    <w:basedOn w:val="Normal"/>
    <w:rsid w:val="00034A8F"/>
    <w:pPr>
      <w:numPr>
        <w:numId w:val="17"/>
      </w:numPr>
      <w:contextualSpacing/>
    </w:pPr>
    <w:rPr>
      <w:rFonts w:eastAsiaTheme="minorEastAsia"/>
    </w:rPr>
  </w:style>
  <w:style w:type="paragraph" w:styleId="List2">
    <w:name w:val="List 2"/>
    <w:basedOn w:val="Normal"/>
    <w:rsid w:val="00034A8F"/>
    <w:pPr>
      <w:ind w:left="720" w:hanging="360"/>
    </w:pPr>
    <w:rPr>
      <w:rFonts w:eastAsiaTheme="minorEastAsia"/>
    </w:rPr>
  </w:style>
  <w:style w:type="character" w:customStyle="1" w:styleId="CommentTextChar1">
    <w:name w:val="Comment Text Char1"/>
    <w:basedOn w:val="DefaultParagraphFont"/>
    <w:semiHidden/>
    <w:locked/>
    <w:rsid w:val="00034A8F"/>
    <w:rPr>
      <w:rFonts w:ascii="Calibri" w:hAnsi="Calibri"/>
      <w:lang w:val="en-US" w:eastAsia="en-US" w:bidi="ar-SA"/>
    </w:rPr>
  </w:style>
  <w:style w:type="paragraph" w:customStyle="1" w:styleId="TableListBullet1">
    <w:name w:val="Table List Bullet 1"/>
    <w:basedOn w:val="TableText"/>
    <w:rsid w:val="00034A8F"/>
    <w:pPr>
      <w:numPr>
        <w:numId w:val="20"/>
      </w:numPr>
      <w:spacing w:before="0" w:after="0" w:line="240" w:lineRule="auto"/>
      <w:ind w:left="144" w:hanging="144"/>
    </w:pPr>
    <w:rPr>
      <w:rFonts w:asciiTheme="minorHAnsi" w:eastAsiaTheme="minorEastAsia" w:hAnsiTheme="minorHAnsi" w:cstheme="minorBidi"/>
      <w:bCs w:val="0"/>
      <w:spacing w:val="0"/>
      <w:sz w:val="20"/>
      <w:szCs w:val="48"/>
      <w:lang w:val="en-US" w:eastAsia="en-US" w:bidi="ar-SA"/>
    </w:rPr>
  </w:style>
  <w:style w:type="character" w:styleId="Emphasis">
    <w:name w:val="Emphasis"/>
    <w:basedOn w:val="DefaultParagraphFont"/>
    <w:uiPriority w:val="20"/>
    <w:qFormat/>
    <w:rsid w:val="00034A8F"/>
    <w:rPr>
      <w:i/>
      <w:iCs/>
    </w:rPr>
  </w:style>
  <w:style w:type="character" w:customStyle="1" w:styleId="nobr">
    <w:name w:val="nobr"/>
    <w:basedOn w:val="DefaultParagraphFont"/>
    <w:rsid w:val="00034A8F"/>
  </w:style>
  <w:style w:type="character" w:styleId="HTMLTypewriter">
    <w:name w:val="HTML Typewriter"/>
    <w:basedOn w:val="DefaultParagraphFont"/>
    <w:uiPriority w:val="99"/>
    <w:unhideWhenUsed/>
    <w:rsid w:val="00034A8F"/>
    <w:rPr>
      <w:rFonts w:ascii="Courier New" w:eastAsia="Times New Roman" w:hAnsi="Courier New" w:cs="Courier New"/>
      <w:sz w:val="20"/>
      <w:szCs w:val="20"/>
    </w:rPr>
  </w:style>
  <w:style w:type="character" w:customStyle="1" w:styleId="icon">
    <w:name w:val="icon"/>
    <w:basedOn w:val="DefaultParagraphFont"/>
    <w:rsid w:val="00034A8F"/>
  </w:style>
  <w:style w:type="paragraph" w:customStyle="1" w:styleId="TableListBullet2">
    <w:name w:val="Table List Bullet 2"/>
    <w:basedOn w:val="TableListBullet1"/>
    <w:rsid w:val="00034A8F"/>
    <w:pPr>
      <w:ind w:left="432"/>
    </w:pPr>
  </w:style>
  <w:style w:type="paragraph" w:styleId="HTMLPreformatted">
    <w:name w:val="HTML Preformatted"/>
    <w:basedOn w:val="Normal"/>
    <w:link w:val="HTMLPreformattedChar"/>
    <w:uiPriority w:val="99"/>
    <w:unhideWhenUsed/>
    <w:rsid w:val="0003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rPr>
  </w:style>
  <w:style w:type="character" w:customStyle="1" w:styleId="HTMLPreformattedChar">
    <w:name w:val="HTML Preformatted Char"/>
    <w:basedOn w:val="DefaultParagraphFont"/>
    <w:link w:val="HTMLPreformatted"/>
    <w:uiPriority w:val="99"/>
    <w:rsid w:val="00034A8F"/>
    <w:rPr>
      <w:rFonts w:ascii="Courier New" w:eastAsiaTheme="minorEastAsia" w:hAnsi="Courier New" w:cs="Courier New"/>
      <w:sz w:val="20"/>
    </w:rPr>
  </w:style>
  <w:style w:type="paragraph" w:customStyle="1" w:styleId="CodeExample">
    <w:name w:val="Code Example"/>
    <w:basedOn w:val="Normal"/>
    <w:rsid w:val="00034A8F"/>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eastAsiaTheme="minorEastAsia" w:hAnsi="Consolas"/>
    </w:rPr>
  </w:style>
  <w:style w:type="paragraph" w:customStyle="1" w:styleId="Notes">
    <w:name w:val="Notes"/>
    <w:basedOn w:val="CodeExample"/>
    <w:rsid w:val="00034A8F"/>
    <w:pPr>
      <w:framePr w:wrap="around" w:vAnchor="text" w:hAnchor="text" w:y="1"/>
      <w:ind w:left="720" w:right="720"/>
    </w:pPr>
    <w:rPr>
      <w:rFonts w:ascii="Calibri" w:hAnsi="Calibri"/>
      <w:sz w:val="22"/>
    </w:rPr>
  </w:style>
  <w:style w:type="paragraph" w:customStyle="1" w:styleId="ExampleCaption">
    <w:name w:val="Example Caption"/>
    <w:basedOn w:val="Caption"/>
    <w:rsid w:val="00034A8F"/>
    <w:pPr>
      <w:keepNext/>
    </w:pPr>
    <w:rPr>
      <w:rFonts w:eastAsiaTheme="minorEastAsia"/>
    </w:rPr>
  </w:style>
  <w:style w:type="table" w:customStyle="1" w:styleId="MediumShading1-Accent11">
    <w:name w:val="Medium Shading 1 - Accent 11"/>
    <w:basedOn w:val="TableNormal"/>
    <w:uiPriority w:val="63"/>
    <w:rsid w:val="00034A8F"/>
    <w:pPr>
      <w:spacing w:after="0" w:line="240" w:lineRule="auto"/>
    </w:pPr>
    <w:rPr>
      <w:rFonts w:eastAsiaTheme="minorEastAsi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034A8F"/>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034A8F"/>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034A8F"/>
    <w:pPr>
      <w:spacing w:after="0" w:line="240" w:lineRule="auto"/>
    </w:pPr>
    <w:rPr>
      <w:rFonts w:eastAsiaTheme="minorEastAsia"/>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rsid w:val="00034A8F"/>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034A8F"/>
    <w:rPr>
      <w:rFonts w:ascii="Calibri" w:eastAsiaTheme="minorEastAsia" w:hAnsi="Calibri"/>
      <w:i/>
      <w:color w:val="C00000"/>
      <w:shd w:val="clear" w:color="auto" w:fill="C6D9F1" w:themeFill="text2" w:themeFillTint="33"/>
    </w:rPr>
  </w:style>
  <w:style w:type="table" w:customStyle="1" w:styleId="MediumShading1-Accent12">
    <w:name w:val="Medium Shading 1 - Accent 12"/>
    <w:basedOn w:val="TableNormal"/>
    <w:uiPriority w:val="63"/>
    <w:rsid w:val="00034A8F"/>
    <w:pPr>
      <w:spacing w:after="0" w:line="240" w:lineRule="auto"/>
    </w:pPr>
    <w:rPr>
      <w:rFonts w:eastAsiaTheme="minorEastAsi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Para1">
    <w:name w:val="BulletPara1"/>
    <w:basedOn w:val="Normal"/>
    <w:rsid w:val="00034A8F"/>
    <w:pPr>
      <w:numPr>
        <w:numId w:val="21"/>
      </w:numPr>
      <w:spacing w:before="120" w:line="260" w:lineRule="exact"/>
    </w:pPr>
    <w:rPr>
      <w:rFonts w:ascii="Book Antiqua" w:eastAsiaTheme="minorEastAsia" w:hAnsi="Book Antiqua"/>
    </w:rPr>
  </w:style>
  <w:style w:type="paragraph" w:styleId="Index1">
    <w:name w:val="index 1"/>
    <w:basedOn w:val="Normal"/>
    <w:next w:val="Normal"/>
    <w:autoRedefine/>
    <w:rsid w:val="00034A8F"/>
    <w:pPr>
      <w:ind w:left="220" w:hanging="220"/>
    </w:pPr>
    <w:rPr>
      <w:rFonts w:eastAsiaTheme="minorEastAsia"/>
    </w:rPr>
  </w:style>
  <w:style w:type="paragraph" w:styleId="IndexHeading">
    <w:name w:val="index heading"/>
    <w:basedOn w:val="Normal"/>
    <w:next w:val="Index1"/>
    <w:rsid w:val="00034A8F"/>
    <w:pPr>
      <w:spacing w:before="120"/>
      <w:ind w:left="547"/>
    </w:pPr>
    <w:rPr>
      <w:rFonts w:ascii="Book Antiqua" w:eastAsiaTheme="minorEastAsia" w:hAnsi="Book Antiqua"/>
    </w:rPr>
  </w:style>
  <w:style w:type="paragraph" w:customStyle="1" w:styleId="TableBulletKWN">
    <w:name w:val="Table Bullet KWN"/>
    <w:basedOn w:val="Normal"/>
    <w:rsid w:val="00034A8F"/>
    <w:pPr>
      <w:numPr>
        <w:numId w:val="22"/>
      </w:numPr>
      <w:tabs>
        <w:tab w:val="left" w:pos="346"/>
      </w:tabs>
      <w:spacing w:before="60"/>
    </w:pPr>
    <w:rPr>
      <w:rFonts w:ascii="Book Antiqua" w:eastAsiaTheme="minorEastAsia" w:hAnsi="Book Antiqua"/>
    </w:rPr>
  </w:style>
  <w:style w:type="character" w:styleId="Strong">
    <w:name w:val="Strong"/>
    <w:basedOn w:val="DefaultParagraphFont"/>
    <w:uiPriority w:val="22"/>
    <w:qFormat/>
    <w:rsid w:val="00034A8F"/>
    <w:rPr>
      <w:b/>
      <w:bCs/>
    </w:rPr>
  </w:style>
  <w:style w:type="paragraph" w:styleId="BodyText3">
    <w:name w:val="Body Text 3"/>
    <w:basedOn w:val="Normal"/>
    <w:link w:val="BodyText3Char"/>
    <w:rsid w:val="00034A8F"/>
    <w:pPr>
      <w:spacing w:after="120"/>
    </w:pPr>
    <w:rPr>
      <w:rFonts w:eastAsiaTheme="minorEastAsia"/>
      <w:sz w:val="16"/>
      <w:szCs w:val="16"/>
    </w:rPr>
  </w:style>
  <w:style w:type="character" w:customStyle="1" w:styleId="BodyText3Char">
    <w:name w:val="Body Text 3 Char"/>
    <w:basedOn w:val="DefaultParagraphFont"/>
    <w:link w:val="BodyText3"/>
    <w:rsid w:val="00034A8F"/>
    <w:rPr>
      <w:rFonts w:eastAsiaTheme="minorEastAsia"/>
      <w:sz w:val="16"/>
      <w:szCs w:val="16"/>
    </w:rPr>
  </w:style>
  <w:style w:type="paragraph" w:styleId="Index2">
    <w:name w:val="index 2"/>
    <w:basedOn w:val="Normal"/>
    <w:next w:val="Normal"/>
    <w:autoRedefine/>
    <w:unhideWhenUsed/>
    <w:rsid w:val="00034A8F"/>
    <w:pPr>
      <w:ind w:left="400" w:hanging="200"/>
    </w:pPr>
    <w:rPr>
      <w:rFonts w:ascii="Arial" w:eastAsiaTheme="minorEastAsia" w:hAnsi="Arial"/>
    </w:rPr>
  </w:style>
  <w:style w:type="paragraph" w:styleId="Index3">
    <w:name w:val="index 3"/>
    <w:basedOn w:val="Normal"/>
    <w:next w:val="Normal"/>
    <w:autoRedefine/>
    <w:unhideWhenUsed/>
    <w:rsid w:val="00034A8F"/>
    <w:pPr>
      <w:ind w:left="600" w:hanging="200"/>
    </w:pPr>
    <w:rPr>
      <w:rFonts w:ascii="Arial" w:eastAsiaTheme="minorEastAsia" w:hAnsi="Arial"/>
    </w:rPr>
  </w:style>
  <w:style w:type="paragraph" w:styleId="Index4">
    <w:name w:val="index 4"/>
    <w:basedOn w:val="Normal"/>
    <w:next w:val="Normal"/>
    <w:autoRedefine/>
    <w:unhideWhenUsed/>
    <w:rsid w:val="00034A8F"/>
    <w:pPr>
      <w:ind w:left="800" w:hanging="200"/>
    </w:pPr>
    <w:rPr>
      <w:rFonts w:ascii="Arial" w:eastAsiaTheme="minorEastAsia" w:hAnsi="Arial"/>
    </w:rPr>
  </w:style>
  <w:style w:type="paragraph" w:styleId="Index5">
    <w:name w:val="index 5"/>
    <w:basedOn w:val="Normal"/>
    <w:next w:val="Normal"/>
    <w:autoRedefine/>
    <w:unhideWhenUsed/>
    <w:rsid w:val="00034A8F"/>
    <w:pPr>
      <w:ind w:left="1000" w:hanging="200"/>
    </w:pPr>
    <w:rPr>
      <w:rFonts w:ascii="Arial" w:eastAsiaTheme="minorEastAsia" w:hAnsi="Arial"/>
    </w:rPr>
  </w:style>
  <w:style w:type="paragraph" w:styleId="Index6">
    <w:name w:val="index 6"/>
    <w:basedOn w:val="Normal"/>
    <w:next w:val="Normal"/>
    <w:autoRedefine/>
    <w:unhideWhenUsed/>
    <w:rsid w:val="00034A8F"/>
    <w:pPr>
      <w:ind w:left="1200" w:hanging="200"/>
    </w:pPr>
    <w:rPr>
      <w:rFonts w:ascii="Arial" w:eastAsiaTheme="minorEastAsia" w:hAnsi="Arial"/>
    </w:rPr>
  </w:style>
  <w:style w:type="paragraph" w:styleId="Index7">
    <w:name w:val="index 7"/>
    <w:basedOn w:val="Normal"/>
    <w:next w:val="Normal"/>
    <w:autoRedefine/>
    <w:unhideWhenUsed/>
    <w:rsid w:val="00034A8F"/>
    <w:pPr>
      <w:ind w:left="1400" w:hanging="200"/>
    </w:pPr>
    <w:rPr>
      <w:rFonts w:ascii="Arial" w:eastAsiaTheme="minorEastAsia" w:hAnsi="Arial"/>
    </w:rPr>
  </w:style>
  <w:style w:type="paragraph" w:styleId="Index8">
    <w:name w:val="index 8"/>
    <w:basedOn w:val="Normal"/>
    <w:next w:val="Normal"/>
    <w:autoRedefine/>
    <w:unhideWhenUsed/>
    <w:rsid w:val="00034A8F"/>
    <w:pPr>
      <w:ind w:left="1600" w:hanging="200"/>
    </w:pPr>
    <w:rPr>
      <w:rFonts w:ascii="Arial" w:eastAsiaTheme="minorEastAsia" w:hAnsi="Arial"/>
    </w:rPr>
  </w:style>
  <w:style w:type="paragraph" w:styleId="Index9">
    <w:name w:val="index 9"/>
    <w:basedOn w:val="Normal"/>
    <w:next w:val="Normal"/>
    <w:autoRedefine/>
    <w:unhideWhenUsed/>
    <w:rsid w:val="00034A8F"/>
    <w:pPr>
      <w:ind w:left="1800" w:hanging="200"/>
    </w:pPr>
    <w:rPr>
      <w:rFonts w:ascii="Arial" w:eastAsiaTheme="minorEastAsia" w:hAnsi="Arial"/>
    </w:rPr>
  </w:style>
  <w:style w:type="paragraph" w:styleId="TOC5">
    <w:name w:val="toc 5"/>
    <w:basedOn w:val="Normal"/>
    <w:next w:val="Normal"/>
    <w:autoRedefine/>
    <w:uiPriority w:val="39"/>
    <w:unhideWhenUsed/>
    <w:rsid w:val="001873F6"/>
    <w:pPr>
      <w:tabs>
        <w:tab w:val="right" w:leader="dot" w:pos="8640"/>
      </w:tabs>
      <w:ind w:left="600"/>
    </w:pPr>
    <w:rPr>
      <w:rFonts w:ascii="Calibri" w:eastAsiaTheme="minorEastAsia" w:hAnsi="Calibri"/>
    </w:rPr>
  </w:style>
  <w:style w:type="paragraph" w:styleId="TOC6">
    <w:name w:val="toc 6"/>
    <w:basedOn w:val="Normal"/>
    <w:next w:val="Normal"/>
    <w:autoRedefine/>
    <w:uiPriority w:val="39"/>
    <w:unhideWhenUsed/>
    <w:rsid w:val="001873F6"/>
    <w:pPr>
      <w:tabs>
        <w:tab w:val="right" w:leader="dot" w:pos="8640"/>
      </w:tabs>
      <w:ind w:left="800"/>
    </w:pPr>
    <w:rPr>
      <w:rFonts w:ascii="Calibri" w:eastAsiaTheme="minorEastAsia" w:hAnsi="Calibri"/>
    </w:rPr>
  </w:style>
  <w:style w:type="paragraph" w:styleId="TOC7">
    <w:name w:val="toc 7"/>
    <w:basedOn w:val="Normal"/>
    <w:next w:val="Normal"/>
    <w:autoRedefine/>
    <w:uiPriority w:val="39"/>
    <w:unhideWhenUsed/>
    <w:rsid w:val="001873F6"/>
    <w:pPr>
      <w:tabs>
        <w:tab w:val="right" w:leader="dot" w:pos="8640"/>
      </w:tabs>
      <w:ind w:left="1000"/>
    </w:pPr>
    <w:rPr>
      <w:rFonts w:ascii="Calibri" w:eastAsiaTheme="minorEastAsia" w:hAnsi="Calibri"/>
    </w:rPr>
  </w:style>
  <w:style w:type="paragraph" w:styleId="TOC8">
    <w:name w:val="toc 8"/>
    <w:basedOn w:val="Normal"/>
    <w:next w:val="Normal"/>
    <w:autoRedefine/>
    <w:uiPriority w:val="39"/>
    <w:unhideWhenUsed/>
    <w:rsid w:val="001873F6"/>
    <w:pPr>
      <w:tabs>
        <w:tab w:val="right" w:leader="dot" w:pos="8640"/>
      </w:tabs>
      <w:ind w:left="1200"/>
    </w:pPr>
    <w:rPr>
      <w:rFonts w:ascii="Calibri" w:eastAsiaTheme="minorEastAsia" w:hAnsi="Calibri"/>
    </w:rPr>
  </w:style>
  <w:style w:type="paragraph" w:styleId="TOC9">
    <w:name w:val="toc 9"/>
    <w:basedOn w:val="Normal"/>
    <w:next w:val="Normal"/>
    <w:autoRedefine/>
    <w:uiPriority w:val="39"/>
    <w:unhideWhenUsed/>
    <w:rsid w:val="001873F6"/>
    <w:pPr>
      <w:tabs>
        <w:tab w:val="right" w:leader="dot" w:pos="8640"/>
      </w:tabs>
      <w:ind w:left="1400"/>
    </w:pPr>
    <w:rPr>
      <w:rFonts w:ascii="Calibri" w:eastAsiaTheme="minorEastAsia" w:hAnsi="Calibri"/>
    </w:rPr>
  </w:style>
  <w:style w:type="paragraph" w:styleId="NormalIndent">
    <w:name w:val="Normal Indent"/>
    <w:basedOn w:val="Normal"/>
    <w:unhideWhenUsed/>
    <w:rsid w:val="00034A8F"/>
    <w:pPr>
      <w:ind w:left="720"/>
    </w:pPr>
    <w:rPr>
      <w:rFonts w:ascii="Arial" w:eastAsiaTheme="minorEastAsia" w:hAnsi="Arial"/>
    </w:rPr>
  </w:style>
  <w:style w:type="paragraph" w:styleId="TableofFigures">
    <w:name w:val="table of figures"/>
    <w:basedOn w:val="Normal"/>
    <w:next w:val="Normal"/>
    <w:unhideWhenUsed/>
    <w:rsid w:val="00034A8F"/>
    <w:pPr>
      <w:ind w:left="400" w:hanging="400"/>
    </w:pPr>
    <w:rPr>
      <w:rFonts w:ascii="Arial" w:eastAsiaTheme="minorEastAsia" w:hAnsi="Arial"/>
    </w:rPr>
  </w:style>
  <w:style w:type="paragraph" w:styleId="EnvelopeAddress">
    <w:name w:val="envelope address"/>
    <w:basedOn w:val="Normal"/>
    <w:unhideWhenUsed/>
    <w:rsid w:val="00034A8F"/>
    <w:pPr>
      <w:framePr w:w="7920" w:h="1980" w:hSpace="180" w:wrap="auto" w:hAnchor="page" w:xAlign="center" w:yAlign="bottom"/>
      <w:ind w:left="2880"/>
    </w:pPr>
    <w:rPr>
      <w:rFonts w:ascii="Arial" w:eastAsiaTheme="minorEastAsia" w:hAnsi="Arial"/>
      <w:sz w:val="24"/>
    </w:rPr>
  </w:style>
  <w:style w:type="paragraph" w:styleId="EnvelopeReturn">
    <w:name w:val="envelope return"/>
    <w:basedOn w:val="Normal"/>
    <w:unhideWhenUsed/>
    <w:rsid w:val="00034A8F"/>
    <w:rPr>
      <w:rFonts w:ascii="Arial" w:eastAsiaTheme="minorEastAsia" w:hAnsi="Arial"/>
    </w:rPr>
  </w:style>
  <w:style w:type="paragraph" w:styleId="TableofAuthorities">
    <w:name w:val="table of authorities"/>
    <w:basedOn w:val="Normal"/>
    <w:next w:val="Normal"/>
    <w:unhideWhenUsed/>
    <w:rsid w:val="00034A8F"/>
    <w:pPr>
      <w:ind w:left="200" w:hanging="200"/>
    </w:pPr>
    <w:rPr>
      <w:rFonts w:ascii="Arial" w:eastAsiaTheme="minorEastAsia" w:hAnsi="Arial"/>
    </w:rPr>
  </w:style>
  <w:style w:type="paragraph" w:styleId="MacroText">
    <w:name w:val="macro"/>
    <w:link w:val="MacroTextChar"/>
    <w:unhideWhenUsed/>
    <w:rsid w:val="00034A8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Arial" w:eastAsiaTheme="minorEastAsia" w:hAnsi="Arial"/>
    </w:rPr>
  </w:style>
  <w:style w:type="character" w:customStyle="1" w:styleId="MacroTextChar">
    <w:name w:val="Macro Text Char"/>
    <w:basedOn w:val="DefaultParagraphFont"/>
    <w:link w:val="MacroText"/>
    <w:rsid w:val="00034A8F"/>
    <w:rPr>
      <w:rFonts w:ascii="Arial" w:eastAsiaTheme="minorEastAsia" w:hAnsi="Arial"/>
    </w:rPr>
  </w:style>
  <w:style w:type="paragraph" w:styleId="TOAHeading">
    <w:name w:val="toa heading"/>
    <w:basedOn w:val="Normal"/>
    <w:next w:val="Normal"/>
    <w:unhideWhenUsed/>
    <w:rsid w:val="00034A8F"/>
    <w:pPr>
      <w:spacing w:before="120"/>
    </w:pPr>
    <w:rPr>
      <w:rFonts w:ascii="Arial" w:eastAsiaTheme="minorEastAsia" w:hAnsi="Arial"/>
      <w:b/>
      <w:sz w:val="24"/>
    </w:rPr>
  </w:style>
  <w:style w:type="paragraph" w:styleId="List">
    <w:name w:val="List"/>
    <w:basedOn w:val="Normal"/>
    <w:unhideWhenUsed/>
    <w:rsid w:val="00034A8F"/>
    <w:pPr>
      <w:ind w:left="360" w:hanging="360"/>
    </w:pPr>
    <w:rPr>
      <w:rFonts w:ascii="Arial" w:eastAsiaTheme="minorEastAsia" w:hAnsi="Arial"/>
    </w:rPr>
  </w:style>
  <w:style w:type="paragraph" w:styleId="List3">
    <w:name w:val="List 3"/>
    <w:basedOn w:val="Normal"/>
    <w:unhideWhenUsed/>
    <w:rsid w:val="00034A8F"/>
    <w:pPr>
      <w:ind w:left="1080" w:hanging="360"/>
    </w:pPr>
    <w:rPr>
      <w:rFonts w:ascii="Arial" w:eastAsiaTheme="minorEastAsia" w:hAnsi="Arial"/>
    </w:rPr>
  </w:style>
  <w:style w:type="paragraph" w:styleId="List4">
    <w:name w:val="List 4"/>
    <w:basedOn w:val="Normal"/>
    <w:unhideWhenUsed/>
    <w:rsid w:val="00034A8F"/>
    <w:pPr>
      <w:ind w:left="1440" w:hanging="360"/>
    </w:pPr>
    <w:rPr>
      <w:rFonts w:ascii="Arial" w:eastAsiaTheme="minorEastAsia" w:hAnsi="Arial"/>
    </w:rPr>
  </w:style>
  <w:style w:type="paragraph" w:styleId="List5">
    <w:name w:val="List 5"/>
    <w:basedOn w:val="Normal"/>
    <w:unhideWhenUsed/>
    <w:rsid w:val="00034A8F"/>
    <w:pPr>
      <w:ind w:left="1800" w:hanging="360"/>
    </w:pPr>
    <w:rPr>
      <w:rFonts w:ascii="Arial" w:eastAsiaTheme="minorEastAsia" w:hAnsi="Arial"/>
    </w:rPr>
  </w:style>
  <w:style w:type="paragraph" w:styleId="ListBullet4">
    <w:name w:val="List Bullet 4"/>
    <w:basedOn w:val="Normal"/>
    <w:autoRedefine/>
    <w:unhideWhenUsed/>
    <w:rsid w:val="00034A8F"/>
    <w:pPr>
      <w:numPr>
        <w:numId w:val="23"/>
      </w:numPr>
    </w:pPr>
    <w:rPr>
      <w:rFonts w:ascii="Arial" w:eastAsiaTheme="minorEastAsia" w:hAnsi="Arial"/>
    </w:rPr>
  </w:style>
  <w:style w:type="paragraph" w:styleId="ListBullet5">
    <w:name w:val="List Bullet 5"/>
    <w:basedOn w:val="Normal"/>
    <w:autoRedefine/>
    <w:unhideWhenUsed/>
    <w:rsid w:val="00034A8F"/>
    <w:pPr>
      <w:numPr>
        <w:numId w:val="24"/>
      </w:numPr>
    </w:pPr>
    <w:rPr>
      <w:rFonts w:ascii="Arial" w:eastAsiaTheme="minorEastAsia" w:hAnsi="Arial"/>
    </w:rPr>
  </w:style>
  <w:style w:type="paragraph" w:styleId="ListNumber4">
    <w:name w:val="List Number 4"/>
    <w:basedOn w:val="Normal"/>
    <w:unhideWhenUsed/>
    <w:rsid w:val="00034A8F"/>
    <w:pPr>
      <w:numPr>
        <w:numId w:val="25"/>
      </w:numPr>
    </w:pPr>
    <w:rPr>
      <w:rFonts w:ascii="Arial" w:eastAsiaTheme="minorEastAsia" w:hAnsi="Arial"/>
    </w:rPr>
  </w:style>
  <w:style w:type="paragraph" w:styleId="ListNumber5">
    <w:name w:val="List Number 5"/>
    <w:basedOn w:val="Normal"/>
    <w:unhideWhenUsed/>
    <w:rsid w:val="00034A8F"/>
    <w:pPr>
      <w:numPr>
        <w:numId w:val="26"/>
      </w:numPr>
    </w:pPr>
    <w:rPr>
      <w:rFonts w:ascii="Arial" w:eastAsiaTheme="minorEastAsia" w:hAnsi="Arial"/>
    </w:rPr>
  </w:style>
  <w:style w:type="paragraph" w:styleId="Closing">
    <w:name w:val="Closing"/>
    <w:basedOn w:val="Normal"/>
    <w:link w:val="ClosingChar"/>
    <w:unhideWhenUsed/>
    <w:rsid w:val="00034A8F"/>
    <w:pPr>
      <w:ind w:left="4320"/>
    </w:pPr>
    <w:rPr>
      <w:rFonts w:ascii="Arial" w:eastAsiaTheme="minorEastAsia" w:hAnsi="Arial"/>
    </w:rPr>
  </w:style>
  <w:style w:type="character" w:customStyle="1" w:styleId="ClosingChar">
    <w:name w:val="Closing Char"/>
    <w:basedOn w:val="DefaultParagraphFont"/>
    <w:link w:val="Closing"/>
    <w:rsid w:val="00034A8F"/>
    <w:rPr>
      <w:rFonts w:ascii="Arial" w:eastAsiaTheme="minorEastAsia" w:hAnsi="Arial"/>
      <w:sz w:val="20"/>
    </w:rPr>
  </w:style>
  <w:style w:type="paragraph" w:styleId="Signature">
    <w:name w:val="Signature"/>
    <w:basedOn w:val="Normal"/>
    <w:link w:val="SignatureChar"/>
    <w:unhideWhenUsed/>
    <w:rsid w:val="00034A8F"/>
    <w:pPr>
      <w:ind w:left="4320"/>
    </w:pPr>
    <w:rPr>
      <w:rFonts w:ascii="Arial" w:eastAsiaTheme="minorEastAsia" w:hAnsi="Arial"/>
    </w:rPr>
  </w:style>
  <w:style w:type="character" w:customStyle="1" w:styleId="SignatureChar">
    <w:name w:val="Signature Char"/>
    <w:basedOn w:val="DefaultParagraphFont"/>
    <w:link w:val="Signature"/>
    <w:rsid w:val="00034A8F"/>
    <w:rPr>
      <w:rFonts w:ascii="Arial" w:eastAsiaTheme="minorEastAsia" w:hAnsi="Arial"/>
      <w:sz w:val="20"/>
    </w:rPr>
  </w:style>
  <w:style w:type="paragraph" w:styleId="BodyTextIndent">
    <w:name w:val="Body Text Indent"/>
    <w:basedOn w:val="Normal"/>
    <w:link w:val="BodyTextIndentChar"/>
    <w:unhideWhenUsed/>
    <w:rsid w:val="00034A8F"/>
    <w:pPr>
      <w:spacing w:after="120"/>
      <w:ind w:left="360"/>
    </w:pPr>
    <w:rPr>
      <w:rFonts w:ascii="Arial" w:eastAsiaTheme="minorEastAsia" w:hAnsi="Arial"/>
    </w:rPr>
  </w:style>
  <w:style w:type="character" w:customStyle="1" w:styleId="BodyTextIndentChar">
    <w:name w:val="Body Text Indent Char"/>
    <w:basedOn w:val="DefaultParagraphFont"/>
    <w:link w:val="BodyTextIndent"/>
    <w:rsid w:val="00034A8F"/>
    <w:rPr>
      <w:rFonts w:ascii="Arial" w:eastAsiaTheme="minorEastAsia" w:hAnsi="Arial"/>
      <w:sz w:val="20"/>
    </w:rPr>
  </w:style>
  <w:style w:type="paragraph" w:styleId="ListContinue">
    <w:name w:val="List Continue"/>
    <w:basedOn w:val="Normal"/>
    <w:unhideWhenUsed/>
    <w:rsid w:val="00034A8F"/>
    <w:pPr>
      <w:spacing w:after="120"/>
      <w:ind w:left="360"/>
    </w:pPr>
    <w:rPr>
      <w:rFonts w:ascii="Arial" w:eastAsiaTheme="minorEastAsia" w:hAnsi="Arial"/>
    </w:rPr>
  </w:style>
  <w:style w:type="paragraph" w:styleId="ListContinue2">
    <w:name w:val="List Continue 2"/>
    <w:basedOn w:val="Normal"/>
    <w:unhideWhenUsed/>
    <w:rsid w:val="00034A8F"/>
    <w:pPr>
      <w:spacing w:after="120"/>
      <w:ind w:left="720"/>
    </w:pPr>
    <w:rPr>
      <w:rFonts w:ascii="Arial" w:eastAsiaTheme="minorEastAsia" w:hAnsi="Arial"/>
    </w:rPr>
  </w:style>
  <w:style w:type="paragraph" w:styleId="ListContinue3">
    <w:name w:val="List Continue 3"/>
    <w:basedOn w:val="Normal"/>
    <w:unhideWhenUsed/>
    <w:rsid w:val="00034A8F"/>
    <w:pPr>
      <w:spacing w:after="120"/>
      <w:ind w:left="1080"/>
    </w:pPr>
    <w:rPr>
      <w:rFonts w:ascii="Arial" w:eastAsiaTheme="minorEastAsia" w:hAnsi="Arial"/>
    </w:rPr>
  </w:style>
  <w:style w:type="paragraph" w:styleId="ListContinue4">
    <w:name w:val="List Continue 4"/>
    <w:basedOn w:val="Normal"/>
    <w:unhideWhenUsed/>
    <w:rsid w:val="00034A8F"/>
    <w:pPr>
      <w:spacing w:after="120"/>
      <w:ind w:left="1440"/>
    </w:pPr>
    <w:rPr>
      <w:rFonts w:ascii="Arial" w:eastAsiaTheme="minorEastAsia" w:hAnsi="Arial"/>
    </w:rPr>
  </w:style>
  <w:style w:type="paragraph" w:styleId="ListContinue5">
    <w:name w:val="List Continue 5"/>
    <w:basedOn w:val="Normal"/>
    <w:unhideWhenUsed/>
    <w:rsid w:val="00034A8F"/>
    <w:pPr>
      <w:spacing w:after="120"/>
      <w:ind w:left="1800"/>
    </w:pPr>
    <w:rPr>
      <w:rFonts w:ascii="Arial" w:eastAsiaTheme="minorEastAsia" w:hAnsi="Arial"/>
    </w:rPr>
  </w:style>
  <w:style w:type="paragraph" w:styleId="MessageHeader">
    <w:name w:val="Message Header"/>
    <w:basedOn w:val="Normal"/>
    <w:link w:val="MessageHeaderChar"/>
    <w:unhideWhenUsed/>
    <w:rsid w:val="00034A8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heme="minorEastAsia" w:hAnsi="Arial"/>
      <w:sz w:val="24"/>
    </w:rPr>
  </w:style>
  <w:style w:type="character" w:customStyle="1" w:styleId="MessageHeaderChar">
    <w:name w:val="Message Header Char"/>
    <w:basedOn w:val="DefaultParagraphFont"/>
    <w:link w:val="MessageHeader"/>
    <w:rsid w:val="00034A8F"/>
    <w:rPr>
      <w:rFonts w:ascii="Arial" w:eastAsiaTheme="minorEastAsia" w:hAnsi="Arial"/>
      <w:sz w:val="24"/>
      <w:shd w:val="pct20" w:color="auto" w:fill="auto"/>
    </w:rPr>
  </w:style>
  <w:style w:type="paragraph" w:styleId="Subtitle">
    <w:name w:val="Subtitle"/>
    <w:basedOn w:val="Normal"/>
    <w:next w:val="Normal"/>
    <w:link w:val="SubtitleChar"/>
    <w:uiPriority w:val="11"/>
    <w:qFormat/>
    <w:rsid w:val="00034A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A8F"/>
    <w:rPr>
      <w:rFonts w:asciiTheme="majorHAnsi" w:eastAsiaTheme="majorEastAsia" w:hAnsiTheme="majorHAnsi" w:cstheme="majorBidi"/>
      <w:i/>
      <w:iCs/>
      <w:color w:val="4F81BD" w:themeColor="accent1"/>
      <w:spacing w:val="15"/>
      <w:sz w:val="24"/>
      <w:szCs w:val="24"/>
    </w:rPr>
  </w:style>
  <w:style w:type="paragraph" w:styleId="Salutation">
    <w:name w:val="Salutation"/>
    <w:basedOn w:val="Normal"/>
    <w:next w:val="Normal"/>
    <w:link w:val="SalutationChar"/>
    <w:unhideWhenUsed/>
    <w:rsid w:val="00034A8F"/>
    <w:rPr>
      <w:rFonts w:ascii="Arial" w:eastAsiaTheme="minorEastAsia" w:hAnsi="Arial"/>
    </w:rPr>
  </w:style>
  <w:style w:type="character" w:customStyle="1" w:styleId="SalutationChar">
    <w:name w:val="Salutation Char"/>
    <w:basedOn w:val="DefaultParagraphFont"/>
    <w:link w:val="Salutation"/>
    <w:rsid w:val="00034A8F"/>
    <w:rPr>
      <w:rFonts w:ascii="Arial" w:eastAsiaTheme="minorEastAsia" w:hAnsi="Arial"/>
      <w:sz w:val="20"/>
    </w:rPr>
  </w:style>
  <w:style w:type="paragraph" w:styleId="Date">
    <w:name w:val="Date"/>
    <w:basedOn w:val="Normal"/>
    <w:next w:val="Normal"/>
    <w:link w:val="DateChar"/>
    <w:unhideWhenUsed/>
    <w:rsid w:val="00034A8F"/>
    <w:rPr>
      <w:rFonts w:ascii="Arial" w:eastAsiaTheme="minorEastAsia" w:hAnsi="Arial"/>
    </w:rPr>
  </w:style>
  <w:style w:type="character" w:customStyle="1" w:styleId="DateChar">
    <w:name w:val="Date Char"/>
    <w:basedOn w:val="DefaultParagraphFont"/>
    <w:link w:val="Date"/>
    <w:rsid w:val="00034A8F"/>
    <w:rPr>
      <w:rFonts w:ascii="Arial" w:eastAsiaTheme="minorEastAsia" w:hAnsi="Arial"/>
      <w:sz w:val="20"/>
    </w:rPr>
  </w:style>
  <w:style w:type="paragraph" w:styleId="BodyTextFirstIndent">
    <w:name w:val="Body Text First Indent"/>
    <w:basedOn w:val="BodyText"/>
    <w:link w:val="BodyTextFirstIndentChar"/>
    <w:unhideWhenUsed/>
    <w:rsid w:val="00034A8F"/>
    <w:pPr>
      <w:overflowPunct/>
      <w:autoSpaceDE/>
      <w:autoSpaceDN/>
      <w:adjustRightInd/>
      <w:spacing w:before="0"/>
      <w:ind w:firstLine="210"/>
      <w:textAlignment w:val="auto"/>
    </w:pPr>
    <w:rPr>
      <w:rFonts w:eastAsiaTheme="minorEastAsia" w:cstheme="minorBidi"/>
      <w:szCs w:val="22"/>
      <w:lang w:val="en-US"/>
    </w:rPr>
  </w:style>
  <w:style w:type="character" w:customStyle="1" w:styleId="BodyTextFirstIndentChar">
    <w:name w:val="Body Text First Indent Char"/>
    <w:basedOn w:val="BodyTextChar1"/>
    <w:link w:val="BodyTextFirstIndent"/>
    <w:rsid w:val="00034A8F"/>
    <w:rPr>
      <w:rFonts w:ascii="Arial" w:eastAsiaTheme="minorEastAsia" w:hAnsi="Arial" w:cs="Times New Roman"/>
      <w:sz w:val="20"/>
      <w:szCs w:val="20"/>
      <w:lang w:val="en-GB"/>
    </w:rPr>
  </w:style>
  <w:style w:type="paragraph" w:styleId="BodyTextFirstIndent2">
    <w:name w:val="Body Text First Indent 2"/>
    <w:basedOn w:val="BodyTextIndent"/>
    <w:link w:val="BodyTextFirstIndent2Char"/>
    <w:unhideWhenUsed/>
    <w:rsid w:val="00034A8F"/>
    <w:pPr>
      <w:ind w:firstLine="210"/>
    </w:pPr>
  </w:style>
  <w:style w:type="character" w:customStyle="1" w:styleId="BodyTextFirstIndent2Char">
    <w:name w:val="Body Text First Indent 2 Char"/>
    <w:basedOn w:val="BodyTextIndentChar"/>
    <w:link w:val="BodyTextFirstIndent2"/>
    <w:rsid w:val="00034A8F"/>
    <w:rPr>
      <w:rFonts w:ascii="Arial" w:eastAsiaTheme="minorEastAsia" w:hAnsi="Arial"/>
      <w:sz w:val="20"/>
    </w:rPr>
  </w:style>
  <w:style w:type="paragraph" w:styleId="NoteHeading">
    <w:name w:val="Note Heading"/>
    <w:basedOn w:val="Normal"/>
    <w:next w:val="Normal"/>
    <w:link w:val="NoteHeadingChar"/>
    <w:unhideWhenUsed/>
    <w:rsid w:val="00034A8F"/>
    <w:rPr>
      <w:rFonts w:ascii="Arial" w:eastAsiaTheme="minorEastAsia" w:hAnsi="Arial"/>
    </w:rPr>
  </w:style>
  <w:style w:type="character" w:customStyle="1" w:styleId="NoteHeadingChar">
    <w:name w:val="Note Heading Char"/>
    <w:basedOn w:val="DefaultParagraphFont"/>
    <w:link w:val="NoteHeading"/>
    <w:rsid w:val="00034A8F"/>
    <w:rPr>
      <w:rFonts w:ascii="Arial" w:eastAsiaTheme="minorEastAsia" w:hAnsi="Arial"/>
      <w:sz w:val="20"/>
    </w:rPr>
  </w:style>
  <w:style w:type="paragraph" w:styleId="BodyText2">
    <w:name w:val="Body Text 2"/>
    <w:basedOn w:val="Normal"/>
    <w:link w:val="BodyText2Char"/>
    <w:unhideWhenUsed/>
    <w:rsid w:val="00034A8F"/>
    <w:rPr>
      <w:rFonts w:ascii="Arial" w:eastAsiaTheme="minorEastAsia" w:hAnsi="Arial"/>
      <w:color w:val="FF0000"/>
    </w:rPr>
  </w:style>
  <w:style w:type="character" w:customStyle="1" w:styleId="BodyText2Char">
    <w:name w:val="Body Text 2 Char"/>
    <w:basedOn w:val="DefaultParagraphFont"/>
    <w:link w:val="BodyText2"/>
    <w:rsid w:val="00034A8F"/>
    <w:rPr>
      <w:rFonts w:ascii="Arial" w:eastAsiaTheme="minorEastAsia" w:hAnsi="Arial"/>
      <w:color w:val="FF0000"/>
      <w:sz w:val="20"/>
    </w:rPr>
  </w:style>
  <w:style w:type="paragraph" w:styleId="BodyTextIndent2">
    <w:name w:val="Body Text Indent 2"/>
    <w:basedOn w:val="Normal"/>
    <w:link w:val="BodyTextIndent2Char"/>
    <w:unhideWhenUsed/>
    <w:rsid w:val="00034A8F"/>
    <w:pPr>
      <w:spacing w:after="120" w:line="480" w:lineRule="auto"/>
      <w:ind w:left="360"/>
    </w:pPr>
    <w:rPr>
      <w:rFonts w:ascii="Arial" w:eastAsiaTheme="minorEastAsia" w:hAnsi="Arial"/>
    </w:rPr>
  </w:style>
  <w:style w:type="character" w:customStyle="1" w:styleId="BodyTextIndent2Char">
    <w:name w:val="Body Text Indent 2 Char"/>
    <w:basedOn w:val="DefaultParagraphFont"/>
    <w:link w:val="BodyTextIndent2"/>
    <w:rsid w:val="00034A8F"/>
    <w:rPr>
      <w:rFonts w:ascii="Arial" w:eastAsiaTheme="minorEastAsia" w:hAnsi="Arial"/>
      <w:sz w:val="20"/>
    </w:rPr>
  </w:style>
  <w:style w:type="paragraph" w:styleId="BodyTextIndent3">
    <w:name w:val="Body Text Indent 3"/>
    <w:basedOn w:val="Normal"/>
    <w:link w:val="BodyTextIndent3Char"/>
    <w:unhideWhenUsed/>
    <w:rsid w:val="00034A8F"/>
    <w:pPr>
      <w:spacing w:after="120"/>
      <w:ind w:left="360"/>
    </w:pPr>
    <w:rPr>
      <w:rFonts w:ascii="Arial" w:eastAsiaTheme="minorEastAsia" w:hAnsi="Arial"/>
      <w:sz w:val="16"/>
    </w:rPr>
  </w:style>
  <w:style w:type="character" w:customStyle="1" w:styleId="BodyTextIndent3Char">
    <w:name w:val="Body Text Indent 3 Char"/>
    <w:basedOn w:val="DefaultParagraphFont"/>
    <w:link w:val="BodyTextIndent3"/>
    <w:rsid w:val="00034A8F"/>
    <w:rPr>
      <w:rFonts w:ascii="Arial" w:eastAsiaTheme="minorEastAsia" w:hAnsi="Arial"/>
      <w:sz w:val="16"/>
    </w:rPr>
  </w:style>
  <w:style w:type="paragraph" w:styleId="BlockText">
    <w:name w:val="Block Text"/>
    <w:basedOn w:val="Normal"/>
    <w:unhideWhenUsed/>
    <w:rsid w:val="00034A8F"/>
    <w:pPr>
      <w:spacing w:after="120"/>
      <w:ind w:left="1440" w:right="1440"/>
    </w:pPr>
    <w:rPr>
      <w:rFonts w:ascii="Arial" w:eastAsiaTheme="minorEastAsia" w:hAnsi="Arial"/>
    </w:rPr>
  </w:style>
  <w:style w:type="paragraph" w:styleId="PlainText">
    <w:name w:val="Plain Text"/>
    <w:basedOn w:val="Normal"/>
    <w:link w:val="PlainTextChar"/>
    <w:unhideWhenUsed/>
    <w:rsid w:val="00034A8F"/>
    <w:rPr>
      <w:rFonts w:ascii="Arial" w:eastAsiaTheme="minorEastAsia" w:hAnsi="Arial"/>
    </w:rPr>
  </w:style>
  <w:style w:type="character" w:customStyle="1" w:styleId="PlainTextChar">
    <w:name w:val="Plain Text Char"/>
    <w:basedOn w:val="DefaultParagraphFont"/>
    <w:link w:val="PlainText"/>
    <w:rsid w:val="00034A8F"/>
    <w:rPr>
      <w:rFonts w:ascii="Arial" w:eastAsiaTheme="minorEastAsia" w:hAnsi="Arial"/>
      <w:sz w:val="20"/>
    </w:rPr>
  </w:style>
  <w:style w:type="paragraph" w:customStyle="1" w:styleId="Heading10">
    <w:name w:val="Heading 10"/>
    <w:basedOn w:val="Normal"/>
    <w:rsid w:val="00034A8F"/>
    <w:pPr>
      <w:ind w:left="360" w:hanging="360"/>
    </w:pPr>
    <w:rPr>
      <w:rFonts w:ascii="Arial" w:eastAsiaTheme="minorEastAsia" w:hAnsi="Arial"/>
      <w:b/>
      <w:sz w:val="24"/>
    </w:rPr>
  </w:style>
  <w:style w:type="paragraph" w:customStyle="1" w:styleId="bullet11">
    <w:name w:val="bullet 1"/>
    <w:basedOn w:val="Normal"/>
    <w:rsid w:val="00034A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080" w:hanging="360"/>
    </w:pPr>
    <w:rPr>
      <w:rFonts w:ascii="Arial" w:eastAsiaTheme="minorEastAsia" w:hAnsi="Arial"/>
    </w:rPr>
  </w:style>
  <w:style w:type="character" w:customStyle="1" w:styleId="InstructionsChar">
    <w:name w:val="Instructions Char"/>
    <w:basedOn w:val="DefaultParagraphFont"/>
    <w:link w:val="Instructions"/>
    <w:locked/>
    <w:rsid w:val="00034A8F"/>
    <w:rPr>
      <w:rFonts w:ascii="Arial" w:hAnsi="Arial" w:cs="Arial"/>
      <w:color w:val="FF0000"/>
      <w:shd w:val="pct10" w:color="FFFF00" w:fill="auto"/>
    </w:rPr>
  </w:style>
  <w:style w:type="paragraph" w:customStyle="1" w:styleId="Instructions">
    <w:name w:val="Instructions"/>
    <w:basedOn w:val="Normal"/>
    <w:link w:val="InstructionsChar"/>
    <w:rsid w:val="00034A8F"/>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80"/>
    </w:pPr>
    <w:rPr>
      <w:rFonts w:ascii="Arial" w:hAnsi="Arial" w:cs="Arial"/>
      <w:color w:val="FF0000"/>
    </w:rPr>
  </w:style>
  <w:style w:type="paragraph" w:customStyle="1" w:styleId="noindent">
    <w:name w:val="noindent"/>
    <w:basedOn w:val="Normal"/>
    <w:rsid w:val="00034A8F"/>
    <w:pPr>
      <w:numPr>
        <w:ilvl w:val="12"/>
      </w:numPr>
      <w:spacing w:before="60"/>
    </w:pPr>
    <w:rPr>
      <w:rFonts w:ascii="Arial" w:eastAsiaTheme="minorEastAsia" w:hAnsi="Arial"/>
    </w:rPr>
  </w:style>
  <w:style w:type="paragraph" w:customStyle="1" w:styleId="UAMHeading1">
    <w:name w:val="UAM Heading1"/>
    <w:basedOn w:val="Normal"/>
    <w:rsid w:val="00034A8F"/>
    <w:pPr>
      <w:spacing w:after="160"/>
    </w:pPr>
    <w:rPr>
      <w:rFonts w:ascii="Times New Roman" w:eastAsiaTheme="minorEastAsia" w:hAnsi="Times New Roman"/>
      <w:b/>
      <w:i/>
      <w:sz w:val="36"/>
    </w:rPr>
  </w:style>
  <w:style w:type="paragraph" w:customStyle="1" w:styleId="Arial">
    <w:name w:val="Arial"/>
    <w:rsid w:val="00034A8F"/>
    <w:pPr>
      <w:overflowPunct w:val="0"/>
      <w:autoSpaceDE w:val="0"/>
      <w:autoSpaceDN w:val="0"/>
      <w:adjustRightInd w:val="0"/>
      <w:spacing w:after="0" w:line="240" w:lineRule="exact"/>
    </w:pPr>
    <w:rPr>
      <w:rFonts w:ascii="Arial" w:eastAsiaTheme="minorEastAsia" w:hAnsi="Arial"/>
      <w:noProof/>
    </w:rPr>
  </w:style>
  <w:style w:type="paragraph" w:customStyle="1" w:styleId="ArialBold">
    <w:name w:val="Arial Bold"/>
    <w:basedOn w:val="Normal"/>
    <w:rsid w:val="00034A8F"/>
    <w:pPr>
      <w:overflowPunct w:val="0"/>
      <w:autoSpaceDE w:val="0"/>
      <w:autoSpaceDN w:val="0"/>
      <w:adjustRightInd w:val="0"/>
      <w:spacing w:after="60" w:line="240" w:lineRule="atLeast"/>
    </w:pPr>
    <w:rPr>
      <w:rFonts w:ascii="Arial" w:eastAsiaTheme="minorEastAsia" w:hAnsi="Arial"/>
      <w:b/>
      <w:spacing w:val="-4"/>
    </w:rPr>
  </w:style>
  <w:style w:type="paragraph" w:customStyle="1" w:styleId="MyBullet">
    <w:name w:val="MyBullet"/>
    <w:basedOn w:val="Footer"/>
    <w:rsid w:val="00034A8F"/>
    <w:pPr>
      <w:numPr>
        <w:numId w:val="27"/>
      </w:numPr>
      <w:tabs>
        <w:tab w:val="clear" w:pos="4680"/>
        <w:tab w:val="clear" w:pos="9360"/>
        <w:tab w:val="left" w:pos="0"/>
      </w:tabs>
    </w:pPr>
    <w:rPr>
      <w:rFonts w:ascii="Times New Roman" w:eastAsiaTheme="minorEastAsia" w:hAnsi="Times New Roman"/>
    </w:rPr>
  </w:style>
  <w:style w:type="character" w:styleId="BookTitle">
    <w:name w:val="Book Title"/>
    <w:basedOn w:val="DefaultParagraphFont"/>
    <w:uiPriority w:val="33"/>
    <w:qFormat/>
    <w:rsid w:val="00034A8F"/>
    <w:rPr>
      <w:b/>
      <w:bCs/>
      <w:smallCaps/>
      <w:spacing w:val="5"/>
    </w:rPr>
  </w:style>
  <w:style w:type="character" w:styleId="LineNumber">
    <w:name w:val="line number"/>
    <w:basedOn w:val="DefaultParagraphFont"/>
    <w:rsid w:val="00034A8F"/>
  </w:style>
  <w:style w:type="paragraph" w:customStyle="1" w:styleId="BulletLevel1">
    <w:name w:val="Bullet Level 1"/>
    <w:basedOn w:val="Normal"/>
    <w:rsid w:val="00034A8F"/>
    <w:pPr>
      <w:numPr>
        <w:numId w:val="28"/>
      </w:numPr>
    </w:pPr>
    <w:rPr>
      <w:rFonts w:ascii="Times New Roman" w:eastAsiaTheme="minorEastAsia" w:hAnsi="Times New Roman"/>
    </w:rPr>
  </w:style>
  <w:style w:type="paragraph" w:customStyle="1" w:styleId="TableBullet">
    <w:name w:val="Table Bullet"/>
    <w:rsid w:val="00034A8F"/>
    <w:pPr>
      <w:numPr>
        <w:numId w:val="29"/>
      </w:numPr>
      <w:tabs>
        <w:tab w:val="clear" w:pos="720"/>
        <w:tab w:val="num" w:pos="360"/>
      </w:tabs>
      <w:spacing w:after="40" w:line="240" w:lineRule="auto"/>
      <w:ind w:left="360"/>
    </w:pPr>
    <w:rPr>
      <w:rFonts w:ascii="Arial" w:eastAsiaTheme="minorEastAsia" w:hAnsi="Arial"/>
    </w:rPr>
  </w:style>
  <w:style w:type="paragraph" w:customStyle="1" w:styleId="ACNTableText">
    <w:name w:val="ACN Table Text"/>
    <w:basedOn w:val="Normal"/>
    <w:link w:val="ACNTableTextChar"/>
    <w:rsid w:val="00034A8F"/>
    <w:pPr>
      <w:spacing w:before="60" w:after="60" w:line="280" w:lineRule="atLeast"/>
    </w:pPr>
    <w:rPr>
      <w:rFonts w:ascii="Arial" w:eastAsiaTheme="minorEastAsia" w:hAnsi="Arial"/>
      <w:sz w:val="18"/>
    </w:rPr>
  </w:style>
  <w:style w:type="character" w:customStyle="1" w:styleId="ACNTableTextChar">
    <w:name w:val="ACN Table Text Char"/>
    <w:basedOn w:val="DefaultParagraphFont"/>
    <w:link w:val="ACNTableText"/>
    <w:rsid w:val="00034A8F"/>
    <w:rPr>
      <w:rFonts w:ascii="Arial" w:eastAsiaTheme="minorEastAsia" w:hAnsi="Arial"/>
      <w:sz w:val="18"/>
    </w:rPr>
  </w:style>
  <w:style w:type="paragraph" w:customStyle="1" w:styleId="ACNTableHeading2">
    <w:name w:val="ACN Table Heading 2"/>
    <w:basedOn w:val="Normal"/>
    <w:rsid w:val="00034A8F"/>
    <w:pPr>
      <w:spacing w:before="60" w:after="60"/>
    </w:pPr>
    <w:rPr>
      <w:rFonts w:ascii="Arial" w:eastAsiaTheme="minorEastAsia" w:hAnsi="Arial"/>
      <w:b/>
      <w:bCs/>
      <w:color w:val="FFFFFF"/>
      <w:sz w:val="18"/>
    </w:rPr>
  </w:style>
  <w:style w:type="paragraph" w:styleId="Quote">
    <w:name w:val="Quote"/>
    <w:basedOn w:val="Normal"/>
    <w:next w:val="Normal"/>
    <w:link w:val="QuoteChar"/>
    <w:uiPriority w:val="29"/>
    <w:qFormat/>
    <w:rsid w:val="00034A8F"/>
    <w:rPr>
      <w:rFonts w:eastAsiaTheme="minorEastAsia"/>
      <w:i/>
      <w:iCs/>
      <w:color w:val="000000" w:themeColor="text1"/>
    </w:rPr>
  </w:style>
  <w:style w:type="character" w:customStyle="1" w:styleId="QuoteChar">
    <w:name w:val="Quote Char"/>
    <w:basedOn w:val="DefaultParagraphFont"/>
    <w:link w:val="Quote"/>
    <w:uiPriority w:val="29"/>
    <w:rsid w:val="00034A8F"/>
    <w:rPr>
      <w:rFonts w:eastAsiaTheme="minorEastAsia"/>
      <w:i/>
      <w:iCs/>
      <w:color w:val="000000" w:themeColor="text1"/>
    </w:rPr>
  </w:style>
  <w:style w:type="paragraph" w:styleId="IntenseQuote">
    <w:name w:val="Intense Quote"/>
    <w:basedOn w:val="Normal"/>
    <w:next w:val="Normal"/>
    <w:link w:val="IntenseQuoteChar"/>
    <w:uiPriority w:val="30"/>
    <w:qFormat/>
    <w:rsid w:val="00034A8F"/>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034A8F"/>
    <w:rPr>
      <w:rFonts w:eastAsiaTheme="minorEastAsia"/>
      <w:b/>
      <w:bCs/>
      <w:i/>
      <w:iCs/>
      <w:color w:val="4F81BD" w:themeColor="accent1"/>
    </w:rPr>
  </w:style>
  <w:style w:type="character" w:styleId="SubtleEmphasis">
    <w:name w:val="Subtle Emphasis"/>
    <w:basedOn w:val="DefaultParagraphFont"/>
    <w:uiPriority w:val="19"/>
    <w:qFormat/>
    <w:rsid w:val="00034A8F"/>
    <w:rPr>
      <w:i/>
      <w:iCs/>
      <w:color w:val="808080" w:themeColor="text1" w:themeTint="7F"/>
    </w:rPr>
  </w:style>
  <w:style w:type="character" w:styleId="IntenseEmphasis">
    <w:name w:val="Intense Emphasis"/>
    <w:basedOn w:val="DefaultParagraphFont"/>
    <w:uiPriority w:val="21"/>
    <w:qFormat/>
    <w:rsid w:val="00034A8F"/>
    <w:rPr>
      <w:b/>
      <w:bCs/>
      <w:i/>
      <w:iCs/>
      <w:color w:val="4F81BD" w:themeColor="accent1"/>
    </w:rPr>
  </w:style>
  <w:style w:type="character" w:styleId="SubtleReference">
    <w:name w:val="Subtle Reference"/>
    <w:basedOn w:val="DefaultParagraphFont"/>
    <w:uiPriority w:val="31"/>
    <w:qFormat/>
    <w:rsid w:val="00034A8F"/>
    <w:rPr>
      <w:smallCaps/>
      <w:color w:val="C0504D" w:themeColor="accent2"/>
      <w:u w:val="single"/>
    </w:rPr>
  </w:style>
  <w:style w:type="character" w:styleId="IntenseReference">
    <w:name w:val="Intense Reference"/>
    <w:basedOn w:val="DefaultParagraphFont"/>
    <w:uiPriority w:val="32"/>
    <w:qFormat/>
    <w:rsid w:val="00034A8F"/>
    <w:rPr>
      <w:b/>
      <w:bCs/>
      <w:smallCaps/>
      <w:color w:val="C0504D" w:themeColor="accent2"/>
      <w:spacing w:val="5"/>
      <w:u w:val="single"/>
    </w:rPr>
  </w:style>
  <w:style w:type="numbering" w:styleId="111111">
    <w:name w:val="Outline List 2"/>
    <w:basedOn w:val="NoList"/>
    <w:semiHidden/>
    <w:rsid w:val="00A86208"/>
    <w:pPr>
      <w:numPr>
        <w:numId w:val="30"/>
      </w:numPr>
    </w:pPr>
  </w:style>
  <w:style w:type="table" w:customStyle="1" w:styleId="ZSOATableStyle">
    <w:name w:val="ZSOA Table Style"/>
    <w:basedOn w:val="TableNormal"/>
    <w:uiPriority w:val="99"/>
    <w:rsid w:val="00A86208"/>
    <w:pPr>
      <w:spacing w:after="0" w:line="240" w:lineRule="auto"/>
    </w:pPr>
    <w:rPr>
      <w:rFonts w:ascii="Times New Roman" w:eastAsia="Times New Roman" w:hAnsi="Times New Roman" w:cs="Times New Roman"/>
      <w:sz w:val="20"/>
      <w:szCs w:val="20"/>
      <w:lang w:val="de-CH" w:eastAsia="de-CH"/>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Pr>
    <w:tblStylePr w:type="firstRow">
      <w:rPr>
        <w:rFonts w:ascii="Arial" w:hAnsi="Arial"/>
        <w:b/>
        <w:color w:val="FFFFFF" w:themeColor="background1"/>
        <w:sz w:val="20"/>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nil"/>
          <w:insideV w:val="single" w:sz="4" w:space="0" w:color="FFFFFF" w:themeColor="background1"/>
        </w:tcBorders>
        <w:shd w:val="clear" w:color="auto" w:fill="4F81BD"/>
      </w:tcPr>
    </w:tblStylePr>
    <w:tblStylePr w:type="band1Horz">
      <w:rPr>
        <w:rFonts w:ascii="Arial" w:hAnsi="Arial"/>
        <w:sz w:val="20"/>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D3DFEE"/>
      </w:tcPr>
    </w:tblStylePr>
    <w:tblStylePr w:type="band2Horz">
      <w:rPr>
        <w:rFonts w:ascii="Arial" w:hAnsi="Arial"/>
        <w:b w:val="0"/>
        <w:sz w:val="20"/>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D3DFEE"/>
      </w:tcPr>
    </w:tblStylePr>
  </w:style>
  <w:style w:type="table" w:styleId="MediumGrid1-Accent1">
    <w:name w:val="Medium Grid 1 Accent 1"/>
    <w:basedOn w:val="TableNormal"/>
    <w:uiPriority w:val="67"/>
    <w:rsid w:val="00A86208"/>
    <w:pPr>
      <w:spacing w:after="0" w:line="240" w:lineRule="auto"/>
    </w:pPr>
    <w:rPr>
      <w:rFonts w:ascii="Times New Roman" w:eastAsia="Times New Roman" w:hAnsi="Times New Roman" w:cs="Times New Roman"/>
      <w:sz w:val="20"/>
      <w:szCs w:val="20"/>
      <w:lang w:val="de-CH" w:eastAsia="de-CH"/>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fcommandimagelinktext">
    <w:name w:val="af_commandimagelink_text"/>
    <w:basedOn w:val="DefaultParagraphFont"/>
    <w:rsid w:val="00027D90"/>
  </w:style>
  <w:style w:type="table" w:customStyle="1" w:styleId="LightList-Accent11">
    <w:name w:val="Light List - Accent 11"/>
    <w:basedOn w:val="TableNormal"/>
    <w:uiPriority w:val="61"/>
    <w:rsid w:val="009E2B2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yiv9774260692msonormal">
    <w:name w:val="yiv9774260692msonormal"/>
    <w:basedOn w:val="Normal"/>
    <w:rsid w:val="00FE6798"/>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6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3126">
      <w:bodyDiv w:val="1"/>
      <w:marLeft w:val="0"/>
      <w:marRight w:val="0"/>
      <w:marTop w:val="0"/>
      <w:marBottom w:val="0"/>
      <w:divBdr>
        <w:top w:val="none" w:sz="0" w:space="0" w:color="auto"/>
        <w:left w:val="none" w:sz="0" w:space="0" w:color="auto"/>
        <w:bottom w:val="none" w:sz="0" w:space="0" w:color="auto"/>
        <w:right w:val="none" w:sz="0" w:space="0" w:color="auto"/>
      </w:divBdr>
    </w:div>
    <w:div w:id="5525252">
      <w:bodyDiv w:val="1"/>
      <w:marLeft w:val="0"/>
      <w:marRight w:val="0"/>
      <w:marTop w:val="0"/>
      <w:marBottom w:val="0"/>
      <w:divBdr>
        <w:top w:val="none" w:sz="0" w:space="0" w:color="auto"/>
        <w:left w:val="none" w:sz="0" w:space="0" w:color="auto"/>
        <w:bottom w:val="none" w:sz="0" w:space="0" w:color="auto"/>
        <w:right w:val="none" w:sz="0" w:space="0" w:color="auto"/>
      </w:divBdr>
    </w:div>
    <w:div w:id="7954550">
      <w:bodyDiv w:val="1"/>
      <w:marLeft w:val="0"/>
      <w:marRight w:val="0"/>
      <w:marTop w:val="0"/>
      <w:marBottom w:val="0"/>
      <w:divBdr>
        <w:top w:val="none" w:sz="0" w:space="0" w:color="auto"/>
        <w:left w:val="none" w:sz="0" w:space="0" w:color="auto"/>
        <w:bottom w:val="none" w:sz="0" w:space="0" w:color="auto"/>
        <w:right w:val="none" w:sz="0" w:space="0" w:color="auto"/>
      </w:divBdr>
    </w:div>
    <w:div w:id="14430030">
      <w:bodyDiv w:val="1"/>
      <w:marLeft w:val="0"/>
      <w:marRight w:val="0"/>
      <w:marTop w:val="0"/>
      <w:marBottom w:val="0"/>
      <w:divBdr>
        <w:top w:val="none" w:sz="0" w:space="0" w:color="auto"/>
        <w:left w:val="none" w:sz="0" w:space="0" w:color="auto"/>
        <w:bottom w:val="none" w:sz="0" w:space="0" w:color="auto"/>
        <w:right w:val="none" w:sz="0" w:space="0" w:color="auto"/>
      </w:divBdr>
    </w:div>
    <w:div w:id="14891449">
      <w:bodyDiv w:val="1"/>
      <w:marLeft w:val="0"/>
      <w:marRight w:val="0"/>
      <w:marTop w:val="0"/>
      <w:marBottom w:val="0"/>
      <w:divBdr>
        <w:top w:val="none" w:sz="0" w:space="0" w:color="auto"/>
        <w:left w:val="none" w:sz="0" w:space="0" w:color="auto"/>
        <w:bottom w:val="none" w:sz="0" w:space="0" w:color="auto"/>
        <w:right w:val="none" w:sz="0" w:space="0" w:color="auto"/>
      </w:divBdr>
    </w:div>
    <w:div w:id="22245419">
      <w:bodyDiv w:val="1"/>
      <w:marLeft w:val="0"/>
      <w:marRight w:val="0"/>
      <w:marTop w:val="0"/>
      <w:marBottom w:val="0"/>
      <w:divBdr>
        <w:top w:val="none" w:sz="0" w:space="0" w:color="auto"/>
        <w:left w:val="none" w:sz="0" w:space="0" w:color="auto"/>
        <w:bottom w:val="none" w:sz="0" w:space="0" w:color="auto"/>
        <w:right w:val="none" w:sz="0" w:space="0" w:color="auto"/>
      </w:divBdr>
    </w:div>
    <w:div w:id="23866173">
      <w:bodyDiv w:val="1"/>
      <w:marLeft w:val="0"/>
      <w:marRight w:val="0"/>
      <w:marTop w:val="0"/>
      <w:marBottom w:val="0"/>
      <w:divBdr>
        <w:top w:val="none" w:sz="0" w:space="0" w:color="auto"/>
        <w:left w:val="none" w:sz="0" w:space="0" w:color="auto"/>
        <w:bottom w:val="none" w:sz="0" w:space="0" w:color="auto"/>
        <w:right w:val="none" w:sz="0" w:space="0" w:color="auto"/>
      </w:divBdr>
    </w:div>
    <w:div w:id="53160074">
      <w:bodyDiv w:val="1"/>
      <w:marLeft w:val="0"/>
      <w:marRight w:val="0"/>
      <w:marTop w:val="0"/>
      <w:marBottom w:val="0"/>
      <w:divBdr>
        <w:top w:val="none" w:sz="0" w:space="0" w:color="auto"/>
        <w:left w:val="none" w:sz="0" w:space="0" w:color="auto"/>
        <w:bottom w:val="none" w:sz="0" w:space="0" w:color="auto"/>
        <w:right w:val="none" w:sz="0" w:space="0" w:color="auto"/>
      </w:divBdr>
    </w:div>
    <w:div w:id="56517015">
      <w:bodyDiv w:val="1"/>
      <w:marLeft w:val="0"/>
      <w:marRight w:val="0"/>
      <w:marTop w:val="0"/>
      <w:marBottom w:val="0"/>
      <w:divBdr>
        <w:top w:val="none" w:sz="0" w:space="0" w:color="auto"/>
        <w:left w:val="none" w:sz="0" w:space="0" w:color="auto"/>
        <w:bottom w:val="none" w:sz="0" w:space="0" w:color="auto"/>
        <w:right w:val="none" w:sz="0" w:space="0" w:color="auto"/>
      </w:divBdr>
    </w:div>
    <w:div w:id="63915053">
      <w:bodyDiv w:val="1"/>
      <w:marLeft w:val="0"/>
      <w:marRight w:val="0"/>
      <w:marTop w:val="0"/>
      <w:marBottom w:val="0"/>
      <w:divBdr>
        <w:top w:val="none" w:sz="0" w:space="0" w:color="auto"/>
        <w:left w:val="none" w:sz="0" w:space="0" w:color="auto"/>
        <w:bottom w:val="none" w:sz="0" w:space="0" w:color="auto"/>
        <w:right w:val="none" w:sz="0" w:space="0" w:color="auto"/>
      </w:divBdr>
    </w:div>
    <w:div w:id="66415626">
      <w:bodyDiv w:val="1"/>
      <w:marLeft w:val="0"/>
      <w:marRight w:val="0"/>
      <w:marTop w:val="0"/>
      <w:marBottom w:val="0"/>
      <w:divBdr>
        <w:top w:val="none" w:sz="0" w:space="0" w:color="auto"/>
        <w:left w:val="none" w:sz="0" w:space="0" w:color="auto"/>
        <w:bottom w:val="none" w:sz="0" w:space="0" w:color="auto"/>
        <w:right w:val="none" w:sz="0" w:space="0" w:color="auto"/>
      </w:divBdr>
    </w:div>
    <w:div w:id="82843700">
      <w:bodyDiv w:val="1"/>
      <w:marLeft w:val="0"/>
      <w:marRight w:val="0"/>
      <w:marTop w:val="0"/>
      <w:marBottom w:val="0"/>
      <w:divBdr>
        <w:top w:val="none" w:sz="0" w:space="0" w:color="auto"/>
        <w:left w:val="none" w:sz="0" w:space="0" w:color="auto"/>
        <w:bottom w:val="none" w:sz="0" w:space="0" w:color="auto"/>
        <w:right w:val="none" w:sz="0" w:space="0" w:color="auto"/>
      </w:divBdr>
    </w:div>
    <w:div w:id="98914208">
      <w:bodyDiv w:val="1"/>
      <w:marLeft w:val="0"/>
      <w:marRight w:val="0"/>
      <w:marTop w:val="0"/>
      <w:marBottom w:val="0"/>
      <w:divBdr>
        <w:top w:val="none" w:sz="0" w:space="0" w:color="auto"/>
        <w:left w:val="none" w:sz="0" w:space="0" w:color="auto"/>
        <w:bottom w:val="none" w:sz="0" w:space="0" w:color="auto"/>
        <w:right w:val="none" w:sz="0" w:space="0" w:color="auto"/>
      </w:divBdr>
    </w:div>
    <w:div w:id="102574977">
      <w:bodyDiv w:val="1"/>
      <w:marLeft w:val="0"/>
      <w:marRight w:val="0"/>
      <w:marTop w:val="0"/>
      <w:marBottom w:val="0"/>
      <w:divBdr>
        <w:top w:val="none" w:sz="0" w:space="0" w:color="auto"/>
        <w:left w:val="none" w:sz="0" w:space="0" w:color="auto"/>
        <w:bottom w:val="none" w:sz="0" w:space="0" w:color="auto"/>
        <w:right w:val="none" w:sz="0" w:space="0" w:color="auto"/>
      </w:divBdr>
    </w:div>
    <w:div w:id="104664004">
      <w:bodyDiv w:val="1"/>
      <w:marLeft w:val="0"/>
      <w:marRight w:val="0"/>
      <w:marTop w:val="0"/>
      <w:marBottom w:val="0"/>
      <w:divBdr>
        <w:top w:val="none" w:sz="0" w:space="0" w:color="auto"/>
        <w:left w:val="none" w:sz="0" w:space="0" w:color="auto"/>
        <w:bottom w:val="none" w:sz="0" w:space="0" w:color="auto"/>
        <w:right w:val="none" w:sz="0" w:space="0" w:color="auto"/>
      </w:divBdr>
    </w:div>
    <w:div w:id="106436881">
      <w:bodyDiv w:val="1"/>
      <w:marLeft w:val="0"/>
      <w:marRight w:val="0"/>
      <w:marTop w:val="0"/>
      <w:marBottom w:val="0"/>
      <w:divBdr>
        <w:top w:val="none" w:sz="0" w:space="0" w:color="auto"/>
        <w:left w:val="none" w:sz="0" w:space="0" w:color="auto"/>
        <w:bottom w:val="none" w:sz="0" w:space="0" w:color="auto"/>
        <w:right w:val="none" w:sz="0" w:space="0" w:color="auto"/>
      </w:divBdr>
    </w:div>
    <w:div w:id="107166006">
      <w:bodyDiv w:val="1"/>
      <w:marLeft w:val="0"/>
      <w:marRight w:val="0"/>
      <w:marTop w:val="0"/>
      <w:marBottom w:val="0"/>
      <w:divBdr>
        <w:top w:val="none" w:sz="0" w:space="0" w:color="auto"/>
        <w:left w:val="none" w:sz="0" w:space="0" w:color="auto"/>
        <w:bottom w:val="none" w:sz="0" w:space="0" w:color="auto"/>
        <w:right w:val="none" w:sz="0" w:space="0" w:color="auto"/>
      </w:divBdr>
    </w:div>
    <w:div w:id="107700038">
      <w:bodyDiv w:val="1"/>
      <w:marLeft w:val="0"/>
      <w:marRight w:val="0"/>
      <w:marTop w:val="0"/>
      <w:marBottom w:val="0"/>
      <w:divBdr>
        <w:top w:val="none" w:sz="0" w:space="0" w:color="auto"/>
        <w:left w:val="none" w:sz="0" w:space="0" w:color="auto"/>
        <w:bottom w:val="none" w:sz="0" w:space="0" w:color="auto"/>
        <w:right w:val="none" w:sz="0" w:space="0" w:color="auto"/>
      </w:divBdr>
    </w:div>
    <w:div w:id="110251702">
      <w:bodyDiv w:val="1"/>
      <w:marLeft w:val="0"/>
      <w:marRight w:val="0"/>
      <w:marTop w:val="0"/>
      <w:marBottom w:val="0"/>
      <w:divBdr>
        <w:top w:val="none" w:sz="0" w:space="0" w:color="auto"/>
        <w:left w:val="none" w:sz="0" w:space="0" w:color="auto"/>
        <w:bottom w:val="none" w:sz="0" w:space="0" w:color="auto"/>
        <w:right w:val="none" w:sz="0" w:space="0" w:color="auto"/>
      </w:divBdr>
    </w:div>
    <w:div w:id="120460007">
      <w:bodyDiv w:val="1"/>
      <w:marLeft w:val="0"/>
      <w:marRight w:val="0"/>
      <w:marTop w:val="0"/>
      <w:marBottom w:val="0"/>
      <w:divBdr>
        <w:top w:val="none" w:sz="0" w:space="0" w:color="auto"/>
        <w:left w:val="none" w:sz="0" w:space="0" w:color="auto"/>
        <w:bottom w:val="none" w:sz="0" w:space="0" w:color="auto"/>
        <w:right w:val="none" w:sz="0" w:space="0" w:color="auto"/>
      </w:divBdr>
    </w:div>
    <w:div w:id="124741100">
      <w:bodyDiv w:val="1"/>
      <w:marLeft w:val="0"/>
      <w:marRight w:val="0"/>
      <w:marTop w:val="0"/>
      <w:marBottom w:val="0"/>
      <w:divBdr>
        <w:top w:val="none" w:sz="0" w:space="0" w:color="auto"/>
        <w:left w:val="none" w:sz="0" w:space="0" w:color="auto"/>
        <w:bottom w:val="none" w:sz="0" w:space="0" w:color="auto"/>
        <w:right w:val="none" w:sz="0" w:space="0" w:color="auto"/>
      </w:divBdr>
    </w:div>
    <w:div w:id="125852018">
      <w:bodyDiv w:val="1"/>
      <w:marLeft w:val="0"/>
      <w:marRight w:val="0"/>
      <w:marTop w:val="0"/>
      <w:marBottom w:val="0"/>
      <w:divBdr>
        <w:top w:val="none" w:sz="0" w:space="0" w:color="auto"/>
        <w:left w:val="none" w:sz="0" w:space="0" w:color="auto"/>
        <w:bottom w:val="none" w:sz="0" w:space="0" w:color="auto"/>
        <w:right w:val="none" w:sz="0" w:space="0" w:color="auto"/>
      </w:divBdr>
    </w:div>
    <w:div w:id="147671003">
      <w:bodyDiv w:val="1"/>
      <w:marLeft w:val="0"/>
      <w:marRight w:val="0"/>
      <w:marTop w:val="0"/>
      <w:marBottom w:val="0"/>
      <w:divBdr>
        <w:top w:val="none" w:sz="0" w:space="0" w:color="auto"/>
        <w:left w:val="none" w:sz="0" w:space="0" w:color="auto"/>
        <w:bottom w:val="none" w:sz="0" w:space="0" w:color="auto"/>
        <w:right w:val="none" w:sz="0" w:space="0" w:color="auto"/>
      </w:divBdr>
    </w:div>
    <w:div w:id="160047500">
      <w:bodyDiv w:val="1"/>
      <w:marLeft w:val="0"/>
      <w:marRight w:val="0"/>
      <w:marTop w:val="0"/>
      <w:marBottom w:val="0"/>
      <w:divBdr>
        <w:top w:val="none" w:sz="0" w:space="0" w:color="auto"/>
        <w:left w:val="none" w:sz="0" w:space="0" w:color="auto"/>
        <w:bottom w:val="none" w:sz="0" w:space="0" w:color="auto"/>
        <w:right w:val="none" w:sz="0" w:space="0" w:color="auto"/>
      </w:divBdr>
    </w:div>
    <w:div w:id="161236400">
      <w:bodyDiv w:val="1"/>
      <w:marLeft w:val="0"/>
      <w:marRight w:val="0"/>
      <w:marTop w:val="0"/>
      <w:marBottom w:val="0"/>
      <w:divBdr>
        <w:top w:val="none" w:sz="0" w:space="0" w:color="auto"/>
        <w:left w:val="none" w:sz="0" w:space="0" w:color="auto"/>
        <w:bottom w:val="none" w:sz="0" w:space="0" w:color="auto"/>
        <w:right w:val="none" w:sz="0" w:space="0" w:color="auto"/>
      </w:divBdr>
    </w:div>
    <w:div w:id="167908218">
      <w:bodyDiv w:val="1"/>
      <w:marLeft w:val="0"/>
      <w:marRight w:val="0"/>
      <w:marTop w:val="0"/>
      <w:marBottom w:val="0"/>
      <w:divBdr>
        <w:top w:val="none" w:sz="0" w:space="0" w:color="auto"/>
        <w:left w:val="none" w:sz="0" w:space="0" w:color="auto"/>
        <w:bottom w:val="none" w:sz="0" w:space="0" w:color="auto"/>
        <w:right w:val="none" w:sz="0" w:space="0" w:color="auto"/>
      </w:divBdr>
    </w:div>
    <w:div w:id="170923665">
      <w:bodyDiv w:val="1"/>
      <w:marLeft w:val="0"/>
      <w:marRight w:val="0"/>
      <w:marTop w:val="0"/>
      <w:marBottom w:val="0"/>
      <w:divBdr>
        <w:top w:val="none" w:sz="0" w:space="0" w:color="auto"/>
        <w:left w:val="none" w:sz="0" w:space="0" w:color="auto"/>
        <w:bottom w:val="none" w:sz="0" w:space="0" w:color="auto"/>
        <w:right w:val="none" w:sz="0" w:space="0" w:color="auto"/>
      </w:divBdr>
    </w:div>
    <w:div w:id="181939950">
      <w:bodyDiv w:val="1"/>
      <w:marLeft w:val="0"/>
      <w:marRight w:val="0"/>
      <w:marTop w:val="0"/>
      <w:marBottom w:val="0"/>
      <w:divBdr>
        <w:top w:val="none" w:sz="0" w:space="0" w:color="auto"/>
        <w:left w:val="none" w:sz="0" w:space="0" w:color="auto"/>
        <w:bottom w:val="none" w:sz="0" w:space="0" w:color="auto"/>
        <w:right w:val="none" w:sz="0" w:space="0" w:color="auto"/>
      </w:divBdr>
    </w:div>
    <w:div w:id="186800995">
      <w:bodyDiv w:val="1"/>
      <w:marLeft w:val="0"/>
      <w:marRight w:val="0"/>
      <w:marTop w:val="0"/>
      <w:marBottom w:val="0"/>
      <w:divBdr>
        <w:top w:val="none" w:sz="0" w:space="0" w:color="auto"/>
        <w:left w:val="none" w:sz="0" w:space="0" w:color="auto"/>
        <w:bottom w:val="none" w:sz="0" w:space="0" w:color="auto"/>
        <w:right w:val="none" w:sz="0" w:space="0" w:color="auto"/>
      </w:divBdr>
    </w:div>
    <w:div w:id="190337264">
      <w:bodyDiv w:val="1"/>
      <w:marLeft w:val="0"/>
      <w:marRight w:val="0"/>
      <w:marTop w:val="0"/>
      <w:marBottom w:val="0"/>
      <w:divBdr>
        <w:top w:val="none" w:sz="0" w:space="0" w:color="auto"/>
        <w:left w:val="none" w:sz="0" w:space="0" w:color="auto"/>
        <w:bottom w:val="none" w:sz="0" w:space="0" w:color="auto"/>
        <w:right w:val="none" w:sz="0" w:space="0" w:color="auto"/>
      </w:divBdr>
    </w:div>
    <w:div w:id="207374344">
      <w:bodyDiv w:val="1"/>
      <w:marLeft w:val="0"/>
      <w:marRight w:val="0"/>
      <w:marTop w:val="0"/>
      <w:marBottom w:val="0"/>
      <w:divBdr>
        <w:top w:val="none" w:sz="0" w:space="0" w:color="auto"/>
        <w:left w:val="none" w:sz="0" w:space="0" w:color="auto"/>
        <w:bottom w:val="none" w:sz="0" w:space="0" w:color="auto"/>
        <w:right w:val="none" w:sz="0" w:space="0" w:color="auto"/>
      </w:divBdr>
    </w:div>
    <w:div w:id="222102926">
      <w:bodyDiv w:val="1"/>
      <w:marLeft w:val="0"/>
      <w:marRight w:val="0"/>
      <w:marTop w:val="0"/>
      <w:marBottom w:val="0"/>
      <w:divBdr>
        <w:top w:val="none" w:sz="0" w:space="0" w:color="auto"/>
        <w:left w:val="none" w:sz="0" w:space="0" w:color="auto"/>
        <w:bottom w:val="none" w:sz="0" w:space="0" w:color="auto"/>
        <w:right w:val="none" w:sz="0" w:space="0" w:color="auto"/>
      </w:divBdr>
    </w:div>
    <w:div w:id="226964139">
      <w:bodyDiv w:val="1"/>
      <w:marLeft w:val="0"/>
      <w:marRight w:val="0"/>
      <w:marTop w:val="0"/>
      <w:marBottom w:val="0"/>
      <w:divBdr>
        <w:top w:val="none" w:sz="0" w:space="0" w:color="auto"/>
        <w:left w:val="none" w:sz="0" w:space="0" w:color="auto"/>
        <w:bottom w:val="none" w:sz="0" w:space="0" w:color="auto"/>
        <w:right w:val="none" w:sz="0" w:space="0" w:color="auto"/>
      </w:divBdr>
    </w:div>
    <w:div w:id="245115270">
      <w:bodyDiv w:val="1"/>
      <w:marLeft w:val="0"/>
      <w:marRight w:val="0"/>
      <w:marTop w:val="0"/>
      <w:marBottom w:val="0"/>
      <w:divBdr>
        <w:top w:val="none" w:sz="0" w:space="0" w:color="auto"/>
        <w:left w:val="none" w:sz="0" w:space="0" w:color="auto"/>
        <w:bottom w:val="none" w:sz="0" w:space="0" w:color="auto"/>
        <w:right w:val="none" w:sz="0" w:space="0" w:color="auto"/>
      </w:divBdr>
    </w:div>
    <w:div w:id="263155997">
      <w:bodyDiv w:val="1"/>
      <w:marLeft w:val="0"/>
      <w:marRight w:val="0"/>
      <w:marTop w:val="0"/>
      <w:marBottom w:val="0"/>
      <w:divBdr>
        <w:top w:val="none" w:sz="0" w:space="0" w:color="auto"/>
        <w:left w:val="none" w:sz="0" w:space="0" w:color="auto"/>
        <w:bottom w:val="none" w:sz="0" w:space="0" w:color="auto"/>
        <w:right w:val="none" w:sz="0" w:space="0" w:color="auto"/>
      </w:divBdr>
    </w:div>
    <w:div w:id="263928550">
      <w:bodyDiv w:val="1"/>
      <w:marLeft w:val="0"/>
      <w:marRight w:val="0"/>
      <w:marTop w:val="0"/>
      <w:marBottom w:val="0"/>
      <w:divBdr>
        <w:top w:val="none" w:sz="0" w:space="0" w:color="auto"/>
        <w:left w:val="none" w:sz="0" w:space="0" w:color="auto"/>
        <w:bottom w:val="none" w:sz="0" w:space="0" w:color="auto"/>
        <w:right w:val="none" w:sz="0" w:space="0" w:color="auto"/>
      </w:divBdr>
    </w:div>
    <w:div w:id="265963046">
      <w:bodyDiv w:val="1"/>
      <w:marLeft w:val="0"/>
      <w:marRight w:val="0"/>
      <w:marTop w:val="0"/>
      <w:marBottom w:val="0"/>
      <w:divBdr>
        <w:top w:val="none" w:sz="0" w:space="0" w:color="auto"/>
        <w:left w:val="none" w:sz="0" w:space="0" w:color="auto"/>
        <w:bottom w:val="none" w:sz="0" w:space="0" w:color="auto"/>
        <w:right w:val="none" w:sz="0" w:space="0" w:color="auto"/>
      </w:divBdr>
    </w:div>
    <w:div w:id="268662316">
      <w:bodyDiv w:val="1"/>
      <w:marLeft w:val="0"/>
      <w:marRight w:val="0"/>
      <w:marTop w:val="0"/>
      <w:marBottom w:val="0"/>
      <w:divBdr>
        <w:top w:val="none" w:sz="0" w:space="0" w:color="auto"/>
        <w:left w:val="none" w:sz="0" w:space="0" w:color="auto"/>
        <w:bottom w:val="none" w:sz="0" w:space="0" w:color="auto"/>
        <w:right w:val="none" w:sz="0" w:space="0" w:color="auto"/>
      </w:divBdr>
    </w:div>
    <w:div w:id="269818130">
      <w:bodyDiv w:val="1"/>
      <w:marLeft w:val="0"/>
      <w:marRight w:val="0"/>
      <w:marTop w:val="0"/>
      <w:marBottom w:val="0"/>
      <w:divBdr>
        <w:top w:val="none" w:sz="0" w:space="0" w:color="auto"/>
        <w:left w:val="none" w:sz="0" w:space="0" w:color="auto"/>
        <w:bottom w:val="none" w:sz="0" w:space="0" w:color="auto"/>
        <w:right w:val="none" w:sz="0" w:space="0" w:color="auto"/>
      </w:divBdr>
    </w:div>
    <w:div w:id="272055289">
      <w:bodyDiv w:val="1"/>
      <w:marLeft w:val="0"/>
      <w:marRight w:val="0"/>
      <w:marTop w:val="0"/>
      <w:marBottom w:val="0"/>
      <w:divBdr>
        <w:top w:val="none" w:sz="0" w:space="0" w:color="auto"/>
        <w:left w:val="none" w:sz="0" w:space="0" w:color="auto"/>
        <w:bottom w:val="none" w:sz="0" w:space="0" w:color="auto"/>
        <w:right w:val="none" w:sz="0" w:space="0" w:color="auto"/>
      </w:divBdr>
    </w:div>
    <w:div w:id="284165231">
      <w:bodyDiv w:val="1"/>
      <w:marLeft w:val="0"/>
      <w:marRight w:val="0"/>
      <w:marTop w:val="0"/>
      <w:marBottom w:val="0"/>
      <w:divBdr>
        <w:top w:val="none" w:sz="0" w:space="0" w:color="auto"/>
        <w:left w:val="none" w:sz="0" w:space="0" w:color="auto"/>
        <w:bottom w:val="none" w:sz="0" w:space="0" w:color="auto"/>
        <w:right w:val="none" w:sz="0" w:space="0" w:color="auto"/>
      </w:divBdr>
    </w:div>
    <w:div w:id="296103593">
      <w:bodyDiv w:val="1"/>
      <w:marLeft w:val="0"/>
      <w:marRight w:val="0"/>
      <w:marTop w:val="0"/>
      <w:marBottom w:val="0"/>
      <w:divBdr>
        <w:top w:val="none" w:sz="0" w:space="0" w:color="auto"/>
        <w:left w:val="none" w:sz="0" w:space="0" w:color="auto"/>
        <w:bottom w:val="none" w:sz="0" w:space="0" w:color="auto"/>
        <w:right w:val="none" w:sz="0" w:space="0" w:color="auto"/>
      </w:divBdr>
    </w:div>
    <w:div w:id="315381035">
      <w:bodyDiv w:val="1"/>
      <w:marLeft w:val="0"/>
      <w:marRight w:val="0"/>
      <w:marTop w:val="0"/>
      <w:marBottom w:val="0"/>
      <w:divBdr>
        <w:top w:val="none" w:sz="0" w:space="0" w:color="auto"/>
        <w:left w:val="none" w:sz="0" w:space="0" w:color="auto"/>
        <w:bottom w:val="none" w:sz="0" w:space="0" w:color="auto"/>
        <w:right w:val="none" w:sz="0" w:space="0" w:color="auto"/>
      </w:divBdr>
    </w:div>
    <w:div w:id="317463380">
      <w:bodyDiv w:val="1"/>
      <w:marLeft w:val="0"/>
      <w:marRight w:val="0"/>
      <w:marTop w:val="0"/>
      <w:marBottom w:val="0"/>
      <w:divBdr>
        <w:top w:val="none" w:sz="0" w:space="0" w:color="auto"/>
        <w:left w:val="none" w:sz="0" w:space="0" w:color="auto"/>
        <w:bottom w:val="none" w:sz="0" w:space="0" w:color="auto"/>
        <w:right w:val="none" w:sz="0" w:space="0" w:color="auto"/>
      </w:divBdr>
    </w:div>
    <w:div w:id="317928232">
      <w:bodyDiv w:val="1"/>
      <w:marLeft w:val="0"/>
      <w:marRight w:val="0"/>
      <w:marTop w:val="0"/>
      <w:marBottom w:val="0"/>
      <w:divBdr>
        <w:top w:val="none" w:sz="0" w:space="0" w:color="auto"/>
        <w:left w:val="none" w:sz="0" w:space="0" w:color="auto"/>
        <w:bottom w:val="none" w:sz="0" w:space="0" w:color="auto"/>
        <w:right w:val="none" w:sz="0" w:space="0" w:color="auto"/>
      </w:divBdr>
    </w:div>
    <w:div w:id="322969610">
      <w:bodyDiv w:val="1"/>
      <w:marLeft w:val="0"/>
      <w:marRight w:val="0"/>
      <w:marTop w:val="0"/>
      <w:marBottom w:val="0"/>
      <w:divBdr>
        <w:top w:val="none" w:sz="0" w:space="0" w:color="auto"/>
        <w:left w:val="none" w:sz="0" w:space="0" w:color="auto"/>
        <w:bottom w:val="none" w:sz="0" w:space="0" w:color="auto"/>
        <w:right w:val="none" w:sz="0" w:space="0" w:color="auto"/>
      </w:divBdr>
    </w:div>
    <w:div w:id="326330661">
      <w:bodyDiv w:val="1"/>
      <w:marLeft w:val="0"/>
      <w:marRight w:val="0"/>
      <w:marTop w:val="0"/>
      <w:marBottom w:val="0"/>
      <w:divBdr>
        <w:top w:val="none" w:sz="0" w:space="0" w:color="auto"/>
        <w:left w:val="none" w:sz="0" w:space="0" w:color="auto"/>
        <w:bottom w:val="none" w:sz="0" w:space="0" w:color="auto"/>
        <w:right w:val="none" w:sz="0" w:space="0" w:color="auto"/>
      </w:divBdr>
    </w:div>
    <w:div w:id="336352430">
      <w:bodyDiv w:val="1"/>
      <w:marLeft w:val="0"/>
      <w:marRight w:val="0"/>
      <w:marTop w:val="0"/>
      <w:marBottom w:val="0"/>
      <w:divBdr>
        <w:top w:val="none" w:sz="0" w:space="0" w:color="auto"/>
        <w:left w:val="none" w:sz="0" w:space="0" w:color="auto"/>
        <w:bottom w:val="none" w:sz="0" w:space="0" w:color="auto"/>
        <w:right w:val="none" w:sz="0" w:space="0" w:color="auto"/>
      </w:divBdr>
    </w:div>
    <w:div w:id="339629567">
      <w:bodyDiv w:val="1"/>
      <w:marLeft w:val="0"/>
      <w:marRight w:val="0"/>
      <w:marTop w:val="0"/>
      <w:marBottom w:val="0"/>
      <w:divBdr>
        <w:top w:val="none" w:sz="0" w:space="0" w:color="auto"/>
        <w:left w:val="none" w:sz="0" w:space="0" w:color="auto"/>
        <w:bottom w:val="none" w:sz="0" w:space="0" w:color="auto"/>
        <w:right w:val="none" w:sz="0" w:space="0" w:color="auto"/>
      </w:divBdr>
    </w:div>
    <w:div w:id="346296071">
      <w:bodyDiv w:val="1"/>
      <w:marLeft w:val="0"/>
      <w:marRight w:val="0"/>
      <w:marTop w:val="0"/>
      <w:marBottom w:val="0"/>
      <w:divBdr>
        <w:top w:val="none" w:sz="0" w:space="0" w:color="auto"/>
        <w:left w:val="none" w:sz="0" w:space="0" w:color="auto"/>
        <w:bottom w:val="none" w:sz="0" w:space="0" w:color="auto"/>
        <w:right w:val="none" w:sz="0" w:space="0" w:color="auto"/>
      </w:divBdr>
    </w:div>
    <w:div w:id="356735881">
      <w:bodyDiv w:val="1"/>
      <w:marLeft w:val="0"/>
      <w:marRight w:val="0"/>
      <w:marTop w:val="0"/>
      <w:marBottom w:val="0"/>
      <w:divBdr>
        <w:top w:val="none" w:sz="0" w:space="0" w:color="auto"/>
        <w:left w:val="none" w:sz="0" w:space="0" w:color="auto"/>
        <w:bottom w:val="none" w:sz="0" w:space="0" w:color="auto"/>
        <w:right w:val="none" w:sz="0" w:space="0" w:color="auto"/>
      </w:divBdr>
    </w:div>
    <w:div w:id="361635902">
      <w:bodyDiv w:val="1"/>
      <w:marLeft w:val="0"/>
      <w:marRight w:val="0"/>
      <w:marTop w:val="0"/>
      <w:marBottom w:val="0"/>
      <w:divBdr>
        <w:top w:val="none" w:sz="0" w:space="0" w:color="auto"/>
        <w:left w:val="none" w:sz="0" w:space="0" w:color="auto"/>
        <w:bottom w:val="none" w:sz="0" w:space="0" w:color="auto"/>
        <w:right w:val="none" w:sz="0" w:space="0" w:color="auto"/>
      </w:divBdr>
    </w:div>
    <w:div w:id="362484490">
      <w:bodyDiv w:val="1"/>
      <w:marLeft w:val="0"/>
      <w:marRight w:val="0"/>
      <w:marTop w:val="0"/>
      <w:marBottom w:val="0"/>
      <w:divBdr>
        <w:top w:val="none" w:sz="0" w:space="0" w:color="auto"/>
        <w:left w:val="none" w:sz="0" w:space="0" w:color="auto"/>
        <w:bottom w:val="none" w:sz="0" w:space="0" w:color="auto"/>
        <w:right w:val="none" w:sz="0" w:space="0" w:color="auto"/>
      </w:divBdr>
    </w:div>
    <w:div w:id="362555290">
      <w:bodyDiv w:val="1"/>
      <w:marLeft w:val="0"/>
      <w:marRight w:val="0"/>
      <w:marTop w:val="0"/>
      <w:marBottom w:val="0"/>
      <w:divBdr>
        <w:top w:val="none" w:sz="0" w:space="0" w:color="auto"/>
        <w:left w:val="none" w:sz="0" w:space="0" w:color="auto"/>
        <w:bottom w:val="none" w:sz="0" w:space="0" w:color="auto"/>
        <w:right w:val="none" w:sz="0" w:space="0" w:color="auto"/>
      </w:divBdr>
    </w:div>
    <w:div w:id="367031285">
      <w:bodyDiv w:val="1"/>
      <w:marLeft w:val="0"/>
      <w:marRight w:val="0"/>
      <w:marTop w:val="0"/>
      <w:marBottom w:val="0"/>
      <w:divBdr>
        <w:top w:val="none" w:sz="0" w:space="0" w:color="auto"/>
        <w:left w:val="none" w:sz="0" w:space="0" w:color="auto"/>
        <w:bottom w:val="none" w:sz="0" w:space="0" w:color="auto"/>
        <w:right w:val="none" w:sz="0" w:space="0" w:color="auto"/>
      </w:divBdr>
    </w:div>
    <w:div w:id="386337891">
      <w:bodyDiv w:val="1"/>
      <w:marLeft w:val="0"/>
      <w:marRight w:val="0"/>
      <w:marTop w:val="0"/>
      <w:marBottom w:val="0"/>
      <w:divBdr>
        <w:top w:val="none" w:sz="0" w:space="0" w:color="auto"/>
        <w:left w:val="none" w:sz="0" w:space="0" w:color="auto"/>
        <w:bottom w:val="none" w:sz="0" w:space="0" w:color="auto"/>
        <w:right w:val="none" w:sz="0" w:space="0" w:color="auto"/>
      </w:divBdr>
    </w:div>
    <w:div w:id="388461416">
      <w:bodyDiv w:val="1"/>
      <w:marLeft w:val="0"/>
      <w:marRight w:val="0"/>
      <w:marTop w:val="0"/>
      <w:marBottom w:val="0"/>
      <w:divBdr>
        <w:top w:val="none" w:sz="0" w:space="0" w:color="auto"/>
        <w:left w:val="none" w:sz="0" w:space="0" w:color="auto"/>
        <w:bottom w:val="none" w:sz="0" w:space="0" w:color="auto"/>
        <w:right w:val="none" w:sz="0" w:space="0" w:color="auto"/>
      </w:divBdr>
    </w:div>
    <w:div w:id="395711792">
      <w:bodyDiv w:val="1"/>
      <w:marLeft w:val="0"/>
      <w:marRight w:val="0"/>
      <w:marTop w:val="0"/>
      <w:marBottom w:val="0"/>
      <w:divBdr>
        <w:top w:val="none" w:sz="0" w:space="0" w:color="auto"/>
        <w:left w:val="none" w:sz="0" w:space="0" w:color="auto"/>
        <w:bottom w:val="none" w:sz="0" w:space="0" w:color="auto"/>
        <w:right w:val="none" w:sz="0" w:space="0" w:color="auto"/>
      </w:divBdr>
    </w:div>
    <w:div w:id="400179098">
      <w:bodyDiv w:val="1"/>
      <w:marLeft w:val="0"/>
      <w:marRight w:val="0"/>
      <w:marTop w:val="0"/>
      <w:marBottom w:val="0"/>
      <w:divBdr>
        <w:top w:val="none" w:sz="0" w:space="0" w:color="auto"/>
        <w:left w:val="none" w:sz="0" w:space="0" w:color="auto"/>
        <w:bottom w:val="none" w:sz="0" w:space="0" w:color="auto"/>
        <w:right w:val="none" w:sz="0" w:space="0" w:color="auto"/>
      </w:divBdr>
    </w:div>
    <w:div w:id="402264804">
      <w:bodyDiv w:val="1"/>
      <w:marLeft w:val="0"/>
      <w:marRight w:val="0"/>
      <w:marTop w:val="0"/>
      <w:marBottom w:val="0"/>
      <w:divBdr>
        <w:top w:val="none" w:sz="0" w:space="0" w:color="auto"/>
        <w:left w:val="none" w:sz="0" w:space="0" w:color="auto"/>
        <w:bottom w:val="none" w:sz="0" w:space="0" w:color="auto"/>
        <w:right w:val="none" w:sz="0" w:space="0" w:color="auto"/>
      </w:divBdr>
    </w:div>
    <w:div w:id="403720755">
      <w:bodyDiv w:val="1"/>
      <w:marLeft w:val="0"/>
      <w:marRight w:val="0"/>
      <w:marTop w:val="0"/>
      <w:marBottom w:val="0"/>
      <w:divBdr>
        <w:top w:val="none" w:sz="0" w:space="0" w:color="auto"/>
        <w:left w:val="none" w:sz="0" w:space="0" w:color="auto"/>
        <w:bottom w:val="none" w:sz="0" w:space="0" w:color="auto"/>
        <w:right w:val="none" w:sz="0" w:space="0" w:color="auto"/>
      </w:divBdr>
    </w:div>
    <w:div w:id="445973990">
      <w:bodyDiv w:val="1"/>
      <w:marLeft w:val="0"/>
      <w:marRight w:val="0"/>
      <w:marTop w:val="0"/>
      <w:marBottom w:val="0"/>
      <w:divBdr>
        <w:top w:val="none" w:sz="0" w:space="0" w:color="auto"/>
        <w:left w:val="none" w:sz="0" w:space="0" w:color="auto"/>
        <w:bottom w:val="none" w:sz="0" w:space="0" w:color="auto"/>
        <w:right w:val="none" w:sz="0" w:space="0" w:color="auto"/>
      </w:divBdr>
    </w:div>
    <w:div w:id="453595586">
      <w:bodyDiv w:val="1"/>
      <w:marLeft w:val="0"/>
      <w:marRight w:val="0"/>
      <w:marTop w:val="0"/>
      <w:marBottom w:val="0"/>
      <w:divBdr>
        <w:top w:val="none" w:sz="0" w:space="0" w:color="auto"/>
        <w:left w:val="none" w:sz="0" w:space="0" w:color="auto"/>
        <w:bottom w:val="none" w:sz="0" w:space="0" w:color="auto"/>
        <w:right w:val="none" w:sz="0" w:space="0" w:color="auto"/>
      </w:divBdr>
    </w:div>
    <w:div w:id="454058364">
      <w:bodyDiv w:val="1"/>
      <w:marLeft w:val="0"/>
      <w:marRight w:val="0"/>
      <w:marTop w:val="0"/>
      <w:marBottom w:val="0"/>
      <w:divBdr>
        <w:top w:val="none" w:sz="0" w:space="0" w:color="auto"/>
        <w:left w:val="none" w:sz="0" w:space="0" w:color="auto"/>
        <w:bottom w:val="none" w:sz="0" w:space="0" w:color="auto"/>
        <w:right w:val="none" w:sz="0" w:space="0" w:color="auto"/>
      </w:divBdr>
    </w:div>
    <w:div w:id="454520675">
      <w:bodyDiv w:val="1"/>
      <w:marLeft w:val="0"/>
      <w:marRight w:val="0"/>
      <w:marTop w:val="0"/>
      <w:marBottom w:val="0"/>
      <w:divBdr>
        <w:top w:val="none" w:sz="0" w:space="0" w:color="auto"/>
        <w:left w:val="none" w:sz="0" w:space="0" w:color="auto"/>
        <w:bottom w:val="none" w:sz="0" w:space="0" w:color="auto"/>
        <w:right w:val="none" w:sz="0" w:space="0" w:color="auto"/>
      </w:divBdr>
    </w:div>
    <w:div w:id="454761704">
      <w:bodyDiv w:val="1"/>
      <w:marLeft w:val="0"/>
      <w:marRight w:val="0"/>
      <w:marTop w:val="0"/>
      <w:marBottom w:val="0"/>
      <w:divBdr>
        <w:top w:val="none" w:sz="0" w:space="0" w:color="auto"/>
        <w:left w:val="none" w:sz="0" w:space="0" w:color="auto"/>
        <w:bottom w:val="none" w:sz="0" w:space="0" w:color="auto"/>
        <w:right w:val="none" w:sz="0" w:space="0" w:color="auto"/>
      </w:divBdr>
    </w:div>
    <w:div w:id="460415946">
      <w:bodyDiv w:val="1"/>
      <w:marLeft w:val="0"/>
      <w:marRight w:val="0"/>
      <w:marTop w:val="0"/>
      <w:marBottom w:val="0"/>
      <w:divBdr>
        <w:top w:val="none" w:sz="0" w:space="0" w:color="auto"/>
        <w:left w:val="none" w:sz="0" w:space="0" w:color="auto"/>
        <w:bottom w:val="none" w:sz="0" w:space="0" w:color="auto"/>
        <w:right w:val="none" w:sz="0" w:space="0" w:color="auto"/>
      </w:divBdr>
    </w:div>
    <w:div w:id="461654423">
      <w:bodyDiv w:val="1"/>
      <w:marLeft w:val="0"/>
      <w:marRight w:val="0"/>
      <w:marTop w:val="0"/>
      <w:marBottom w:val="0"/>
      <w:divBdr>
        <w:top w:val="none" w:sz="0" w:space="0" w:color="auto"/>
        <w:left w:val="none" w:sz="0" w:space="0" w:color="auto"/>
        <w:bottom w:val="none" w:sz="0" w:space="0" w:color="auto"/>
        <w:right w:val="none" w:sz="0" w:space="0" w:color="auto"/>
      </w:divBdr>
    </w:div>
    <w:div w:id="469203651">
      <w:bodyDiv w:val="1"/>
      <w:marLeft w:val="0"/>
      <w:marRight w:val="0"/>
      <w:marTop w:val="0"/>
      <w:marBottom w:val="0"/>
      <w:divBdr>
        <w:top w:val="none" w:sz="0" w:space="0" w:color="auto"/>
        <w:left w:val="none" w:sz="0" w:space="0" w:color="auto"/>
        <w:bottom w:val="none" w:sz="0" w:space="0" w:color="auto"/>
        <w:right w:val="none" w:sz="0" w:space="0" w:color="auto"/>
      </w:divBdr>
    </w:div>
    <w:div w:id="473569390">
      <w:bodyDiv w:val="1"/>
      <w:marLeft w:val="0"/>
      <w:marRight w:val="0"/>
      <w:marTop w:val="0"/>
      <w:marBottom w:val="0"/>
      <w:divBdr>
        <w:top w:val="none" w:sz="0" w:space="0" w:color="auto"/>
        <w:left w:val="none" w:sz="0" w:space="0" w:color="auto"/>
        <w:bottom w:val="none" w:sz="0" w:space="0" w:color="auto"/>
        <w:right w:val="none" w:sz="0" w:space="0" w:color="auto"/>
      </w:divBdr>
    </w:div>
    <w:div w:id="483812962">
      <w:bodyDiv w:val="1"/>
      <w:marLeft w:val="0"/>
      <w:marRight w:val="0"/>
      <w:marTop w:val="0"/>
      <w:marBottom w:val="0"/>
      <w:divBdr>
        <w:top w:val="none" w:sz="0" w:space="0" w:color="auto"/>
        <w:left w:val="none" w:sz="0" w:space="0" w:color="auto"/>
        <w:bottom w:val="none" w:sz="0" w:space="0" w:color="auto"/>
        <w:right w:val="none" w:sz="0" w:space="0" w:color="auto"/>
      </w:divBdr>
    </w:div>
    <w:div w:id="502665891">
      <w:bodyDiv w:val="1"/>
      <w:marLeft w:val="0"/>
      <w:marRight w:val="0"/>
      <w:marTop w:val="0"/>
      <w:marBottom w:val="0"/>
      <w:divBdr>
        <w:top w:val="none" w:sz="0" w:space="0" w:color="auto"/>
        <w:left w:val="none" w:sz="0" w:space="0" w:color="auto"/>
        <w:bottom w:val="none" w:sz="0" w:space="0" w:color="auto"/>
        <w:right w:val="none" w:sz="0" w:space="0" w:color="auto"/>
      </w:divBdr>
    </w:div>
    <w:div w:id="505480575">
      <w:bodyDiv w:val="1"/>
      <w:marLeft w:val="0"/>
      <w:marRight w:val="0"/>
      <w:marTop w:val="0"/>
      <w:marBottom w:val="0"/>
      <w:divBdr>
        <w:top w:val="none" w:sz="0" w:space="0" w:color="auto"/>
        <w:left w:val="none" w:sz="0" w:space="0" w:color="auto"/>
        <w:bottom w:val="none" w:sz="0" w:space="0" w:color="auto"/>
        <w:right w:val="none" w:sz="0" w:space="0" w:color="auto"/>
      </w:divBdr>
    </w:div>
    <w:div w:id="508758688">
      <w:bodyDiv w:val="1"/>
      <w:marLeft w:val="0"/>
      <w:marRight w:val="0"/>
      <w:marTop w:val="0"/>
      <w:marBottom w:val="0"/>
      <w:divBdr>
        <w:top w:val="none" w:sz="0" w:space="0" w:color="auto"/>
        <w:left w:val="none" w:sz="0" w:space="0" w:color="auto"/>
        <w:bottom w:val="none" w:sz="0" w:space="0" w:color="auto"/>
        <w:right w:val="none" w:sz="0" w:space="0" w:color="auto"/>
      </w:divBdr>
    </w:div>
    <w:div w:id="512648107">
      <w:bodyDiv w:val="1"/>
      <w:marLeft w:val="0"/>
      <w:marRight w:val="0"/>
      <w:marTop w:val="0"/>
      <w:marBottom w:val="0"/>
      <w:divBdr>
        <w:top w:val="none" w:sz="0" w:space="0" w:color="auto"/>
        <w:left w:val="none" w:sz="0" w:space="0" w:color="auto"/>
        <w:bottom w:val="none" w:sz="0" w:space="0" w:color="auto"/>
        <w:right w:val="none" w:sz="0" w:space="0" w:color="auto"/>
      </w:divBdr>
    </w:div>
    <w:div w:id="522716357">
      <w:bodyDiv w:val="1"/>
      <w:marLeft w:val="0"/>
      <w:marRight w:val="0"/>
      <w:marTop w:val="0"/>
      <w:marBottom w:val="0"/>
      <w:divBdr>
        <w:top w:val="none" w:sz="0" w:space="0" w:color="auto"/>
        <w:left w:val="none" w:sz="0" w:space="0" w:color="auto"/>
        <w:bottom w:val="none" w:sz="0" w:space="0" w:color="auto"/>
        <w:right w:val="none" w:sz="0" w:space="0" w:color="auto"/>
      </w:divBdr>
    </w:div>
    <w:div w:id="538783873">
      <w:bodyDiv w:val="1"/>
      <w:marLeft w:val="0"/>
      <w:marRight w:val="0"/>
      <w:marTop w:val="0"/>
      <w:marBottom w:val="0"/>
      <w:divBdr>
        <w:top w:val="none" w:sz="0" w:space="0" w:color="auto"/>
        <w:left w:val="none" w:sz="0" w:space="0" w:color="auto"/>
        <w:bottom w:val="none" w:sz="0" w:space="0" w:color="auto"/>
        <w:right w:val="none" w:sz="0" w:space="0" w:color="auto"/>
      </w:divBdr>
    </w:div>
    <w:div w:id="551767245">
      <w:bodyDiv w:val="1"/>
      <w:marLeft w:val="0"/>
      <w:marRight w:val="0"/>
      <w:marTop w:val="0"/>
      <w:marBottom w:val="0"/>
      <w:divBdr>
        <w:top w:val="none" w:sz="0" w:space="0" w:color="auto"/>
        <w:left w:val="none" w:sz="0" w:space="0" w:color="auto"/>
        <w:bottom w:val="none" w:sz="0" w:space="0" w:color="auto"/>
        <w:right w:val="none" w:sz="0" w:space="0" w:color="auto"/>
      </w:divBdr>
    </w:div>
    <w:div w:id="554463450">
      <w:bodyDiv w:val="1"/>
      <w:marLeft w:val="0"/>
      <w:marRight w:val="0"/>
      <w:marTop w:val="0"/>
      <w:marBottom w:val="0"/>
      <w:divBdr>
        <w:top w:val="none" w:sz="0" w:space="0" w:color="auto"/>
        <w:left w:val="none" w:sz="0" w:space="0" w:color="auto"/>
        <w:bottom w:val="none" w:sz="0" w:space="0" w:color="auto"/>
        <w:right w:val="none" w:sz="0" w:space="0" w:color="auto"/>
      </w:divBdr>
    </w:div>
    <w:div w:id="568734844">
      <w:bodyDiv w:val="1"/>
      <w:marLeft w:val="0"/>
      <w:marRight w:val="0"/>
      <w:marTop w:val="0"/>
      <w:marBottom w:val="0"/>
      <w:divBdr>
        <w:top w:val="none" w:sz="0" w:space="0" w:color="auto"/>
        <w:left w:val="none" w:sz="0" w:space="0" w:color="auto"/>
        <w:bottom w:val="none" w:sz="0" w:space="0" w:color="auto"/>
        <w:right w:val="none" w:sz="0" w:space="0" w:color="auto"/>
      </w:divBdr>
    </w:div>
    <w:div w:id="576129783">
      <w:bodyDiv w:val="1"/>
      <w:marLeft w:val="0"/>
      <w:marRight w:val="0"/>
      <w:marTop w:val="0"/>
      <w:marBottom w:val="0"/>
      <w:divBdr>
        <w:top w:val="none" w:sz="0" w:space="0" w:color="auto"/>
        <w:left w:val="none" w:sz="0" w:space="0" w:color="auto"/>
        <w:bottom w:val="none" w:sz="0" w:space="0" w:color="auto"/>
        <w:right w:val="none" w:sz="0" w:space="0" w:color="auto"/>
      </w:divBdr>
    </w:div>
    <w:div w:id="581834687">
      <w:bodyDiv w:val="1"/>
      <w:marLeft w:val="0"/>
      <w:marRight w:val="0"/>
      <w:marTop w:val="0"/>
      <w:marBottom w:val="0"/>
      <w:divBdr>
        <w:top w:val="none" w:sz="0" w:space="0" w:color="auto"/>
        <w:left w:val="none" w:sz="0" w:space="0" w:color="auto"/>
        <w:bottom w:val="none" w:sz="0" w:space="0" w:color="auto"/>
        <w:right w:val="none" w:sz="0" w:space="0" w:color="auto"/>
      </w:divBdr>
    </w:div>
    <w:div w:id="609777956">
      <w:bodyDiv w:val="1"/>
      <w:marLeft w:val="0"/>
      <w:marRight w:val="0"/>
      <w:marTop w:val="0"/>
      <w:marBottom w:val="0"/>
      <w:divBdr>
        <w:top w:val="none" w:sz="0" w:space="0" w:color="auto"/>
        <w:left w:val="none" w:sz="0" w:space="0" w:color="auto"/>
        <w:bottom w:val="none" w:sz="0" w:space="0" w:color="auto"/>
        <w:right w:val="none" w:sz="0" w:space="0" w:color="auto"/>
      </w:divBdr>
    </w:div>
    <w:div w:id="610163540">
      <w:bodyDiv w:val="1"/>
      <w:marLeft w:val="0"/>
      <w:marRight w:val="0"/>
      <w:marTop w:val="0"/>
      <w:marBottom w:val="0"/>
      <w:divBdr>
        <w:top w:val="none" w:sz="0" w:space="0" w:color="auto"/>
        <w:left w:val="none" w:sz="0" w:space="0" w:color="auto"/>
        <w:bottom w:val="none" w:sz="0" w:space="0" w:color="auto"/>
        <w:right w:val="none" w:sz="0" w:space="0" w:color="auto"/>
      </w:divBdr>
    </w:div>
    <w:div w:id="613364727">
      <w:bodyDiv w:val="1"/>
      <w:marLeft w:val="0"/>
      <w:marRight w:val="0"/>
      <w:marTop w:val="0"/>
      <w:marBottom w:val="0"/>
      <w:divBdr>
        <w:top w:val="none" w:sz="0" w:space="0" w:color="auto"/>
        <w:left w:val="none" w:sz="0" w:space="0" w:color="auto"/>
        <w:bottom w:val="none" w:sz="0" w:space="0" w:color="auto"/>
        <w:right w:val="none" w:sz="0" w:space="0" w:color="auto"/>
      </w:divBdr>
    </w:div>
    <w:div w:id="619536539">
      <w:bodyDiv w:val="1"/>
      <w:marLeft w:val="0"/>
      <w:marRight w:val="0"/>
      <w:marTop w:val="0"/>
      <w:marBottom w:val="0"/>
      <w:divBdr>
        <w:top w:val="none" w:sz="0" w:space="0" w:color="auto"/>
        <w:left w:val="none" w:sz="0" w:space="0" w:color="auto"/>
        <w:bottom w:val="none" w:sz="0" w:space="0" w:color="auto"/>
        <w:right w:val="none" w:sz="0" w:space="0" w:color="auto"/>
      </w:divBdr>
    </w:div>
    <w:div w:id="623269332">
      <w:bodyDiv w:val="1"/>
      <w:marLeft w:val="0"/>
      <w:marRight w:val="0"/>
      <w:marTop w:val="0"/>
      <w:marBottom w:val="0"/>
      <w:divBdr>
        <w:top w:val="none" w:sz="0" w:space="0" w:color="auto"/>
        <w:left w:val="none" w:sz="0" w:space="0" w:color="auto"/>
        <w:bottom w:val="none" w:sz="0" w:space="0" w:color="auto"/>
        <w:right w:val="none" w:sz="0" w:space="0" w:color="auto"/>
      </w:divBdr>
    </w:div>
    <w:div w:id="626353000">
      <w:bodyDiv w:val="1"/>
      <w:marLeft w:val="0"/>
      <w:marRight w:val="0"/>
      <w:marTop w:val="0"/>
      <w:marBottom w:val="0"/>
      <w:divBdr>
        <w:top w:val="none" w:sz="0" w:space="0" w:color="auto"/>
        <w:left w:val="none" w:sz="0" w:space="0" w:color="auto"/>
        <w:bottom w:val="none" w:sz="0" w:space="0" w:color="auto"/>
        <w:right w:val="none" w:sz="0" w:space="0" w:color="auto"/>
      </w:divBdr>
    </w:div>
    <w:div w:id="647051250">
      <w:bodyDiv w:val="1"/>
      <w:marLeft w:val="0"/>
      <w:marRight w:val="0"/>
      <w:marTop w:val="0"/>
      <w:marBottom w:val="0"/>
      <w:divBdr>
        <w:top w:val="none" w:sz="0" w:space="0" w:color="auto"/>
        <w:left w:val="none" w:sz="0" w:space="0" w:color="auto"/>
        <w:bottom w:val="none" w:sz="0" w:space="0" w:color="auto"/>
        <w:right w:val="none" w:sz="0" w:space="0" w:color="auto"/>
      </w:divBdr>
    </w:div>
    <w:div w:id="665015822">
      <w:bodyDiv w:val="1"/>
      <w:marLeft w:val="0"/>
      <w:marRight w:val="0"/>
      <w:marTop w:val="0"/>
      <w:marBottom w:val="0"/>
      <w:divBdr>
        <w:top w:val="none" w:sz="0" w:space="0" w:color="auto"/>
        <w:left w:val="none" w:sz="0" w:space="0" w:color="auto"/>
        <w:bottom w:val="none" w:sz="0" w:space="0" w:color="auto"/>
        <w:right w:val="none" w:sz="0" w:space="0" w:color="auto"/>
      </w:divBdr>
    </w:div>
    <w:div w:id="683676891">
      <w:bodyDiv w:val="1"/>
      <w:marLeft w:val="0"/>
      <w:marRight w:val="0"/>
      <w:marTop w:val="0"/>
      <w:marBottom w:val="0"/>
      <w:divBdr>
        <w:top w:val="none" w:sz="0" w:space="0" w:color="auto"/>
        <w:left w:val="none" w:sz="0" w:space="0" w:color="auto"/>
        <w:bottom w:val="none" w:sz="0" w:space="0" w:color="auto"/>
        <w:right w:val="none" w:sz="0" w:space="0" w:color="auto"/>
      </w:divBdr>
    </w:div>
    <w:div w:id="684407570">
      <w:bodyDiv w:val="1"/>
      <w:marLeft w:val="0"/>
      <w:marRight w:val="0"/>
      <w:marTop w:val="0"/>
      <w:marBottom w:val="0"/>
      <w:divBdr>
        <w:top w:val="none" w:sz="0" w:space="0" w:color="auto"/>
        <w:left w:val="none" w:sz="0" w:space="0" w:color="auto"/>
        <w:bottom w:val="none" w:sz="0" w:space="0" w:color="auto"/>
        <w:right w:val="none" w:sz="0" w:space="0" w:color="auto"/>
      </w:divBdr>
    </w:div>
    <w:div w:id="686101394">
      <w:bodyDiv w:val="1"/>
      <w:marLeft w:val="0"/>
      <w:marRight w:val="0"/>
      <w:marTop w:val="0"/>
      <w:marBottom w:val="0"/>
      <w:divBdr>
        <w:top w:val="none" w:sz="0" w:space="0" w:color="auto"/>
        <w:left w:val="none" w:sz="0" w:space="0" w:color="auto"/>
        <w:bottom w:val="none" w:sz="0" w:space="0" w:color="auto"/>
        <w:right w:val="none" w:sz="0" w:space="0" w:color="auto"/>
      </w:divBdr>
    </w:div>
    <w:div w:id="688679380">
      <w:bodyDiv w:val="1"/>
      <w:marLeft w:val="0"/>
      <w:marRight w:val="0"/>
      <w:marTop w:val="0"/>
      <w:marBottom w:val="0"/>
      <w:divBdr>
        <w:top w:val="none" w:sz="0" w:space="0" w:color="auto"/>
        <w:left w:val="none" w:sz="0" w:space="0" w:color="auto"/>
        <w:bottom w:val="none" w:sz="0" w:space="0" w:color="auto"/>
        <w:right w:val="none" w:sz="0" w:space="0" w:color="auto"/>
      </w:divBdr>
    </w:div>
    <w:div w:id="690689776">
      <w:bodyDiv w:val="1"/>
      <w:marLeft w:val="0"/>
      <w:marRight w:val="0"/>
      <w:marTop w:val="0"/>
      <w:marBottom w:val="0"/>
      <w:divBdr>
        <w:top w:val="none" w:sz="0" w:space="0" w:color="auto"/>
        <w:left w:val="none" w:sz="0" w:space="0" w:color="auto"/>
        <w:bottom w:val="none" w:sz="0" w:space="0" w:color="auto"/>
        <w:right w:val="none" w:sz="0" w:space="0" w:color="auto"/>
      </w:divBdr>
    </w:div>
    <w:div w:id="692073970">
      <w:bodyDiv w:val="1"/>
      <w:marLeft w:val="0"/>
      <w:marRight w:val="0"/>
      <w:marTop w:val="0"/>
      <w:marBottom w:val="0"/>
      <w:divBdr>
        <w:top w:val="none" w:sz="0" w:space="0" w:color="auto"/>
        <w:left w:val="none" w:sz="0" w:space="0" w:color="auto"/>
        <w:bottom w:val="none" w:sz="0" w:space="0" w:color="auto"/>
        <w:right w:val="none" w:sz="0" w:space="0" w:color="auto"/>
      </w:divBdr>
    </w:div>
    <w:div w:id="696540833">
      <w:bodyDiv w:val="1"/>
      <w:marLeft w:val="0"/>
      <w:marRight w:val="0"/>
      <w:marTop w:val="0"/>
      <w:marBottom w:val="0"/>
      <w:divBdr>
        <w:top w:val="none" w:sz="0" w:space="0" w:color="auto"/>
        <w:left w:val="none" w:sz="0" w:space="0" w:color="auto"/>
        <w:bottom w:val="none" w:sz="0" w:space="0" w:color="auto"/>
        <w:right w:val="none" w:sz="0" w:space="0" w:color="auto"/>
      </w:divBdr>
    </w:div>
    <w:div w:id="704604083">
      <w:bodyDiv w:val="1"/>
      <w:marLeft w:val="0"/>
      <w:marRight w:val="0"/>
      <w:marTop w:val="0"/>
      <w:marBottom w:val="0"/>
      <w:divBdr>
        <w:top w:val="none" w:sz="0" w:space="0" w:color="auto"/>
        <w:left w:val="none" w:sz="0" w:space="0" w:color="auto"/>
        <w:bottom w:val="none" w:sz="0" w:space="0" w:color="auto"/>
        <w:right w:val="none" w:sz="0" w:space="0" w:color="auto"/>
      </w:divBdr>
    </w:div>
    <w:div w:id="708333733">
      <w:bodyDiv w:val="1"/>
      <w:marLeft w:val="0"/>
      <w:marRight w:val="0"/>
      <w:marTop w:val="0"/>
      <w:marBottom w:val="0"/>
      <w:divBdr>
        <w:top w:val="none" w:sz="0" w:space="0" w:color="auto"/>
        <w:left w:val="none" w:sz="0" w:space="0" w:color="auto"/>
        <w:bottom w:val="none" w:sz="0" w:space="0" w:color="auto"/>
        <w:right w:val="none" w:sz="0" w:space="0" w:color="auto"/>
      </w:divBdr>
    </w:div>
    <w:div w:id="708648469">
      <w:bodyDiv w:val="1"/>
      <w:marLeft w:val="0"/>
      <w:marRight w:val="0"/>
      <w:marTop w:val="0"/>
      <w:marBottom w:val="0"/>
      <w:divBdr>
        <w:top w:val="none" w:sz="0" w:space="0" w:color="auto"/>
        <w:left w:val="none" w:sz="0" w:space="0" w:color="auto"/>
        <w:bottom w:val="none" w:sz="0" w:space="0" w:color="auto"/>
        <w:right w:val="none" w:sz="0" w:space="0" w:color="auto"/>
      </w:divBdr>
    </w:div>
    <w:div w:id="733891294">
      <w:bodyDiv w:val="1"/>
      <w:marLeft w:val="0"/>
      <w:marRight w:val="0"/>
      <w:marTop w:val="0"/>
      <w:marBottom w:val="0"/>
      <w:divBdr>
        <w:top w:val="none" w:sz="0" w:space="0" w:color="auto"/>
        <w:left w:val="none" w:sz="0" w:space="0" w:color="auto"/>
        <w:bottom w:val="none" w:sz="0" w:space="0" w:color="auto"/>
        <w:right w:val="none" w:sz="0" w:space="0" w:color="auto"/>
      </w:divBdr>
    </w:div>
    <w:div w:id="742874921">
      <w:bodyDiv w:val="1"/>
      <w:marLeft w:val="0"/>
      <w:marRight w:val="0"/>
      <w:marTop w:val="0"/>
      <w:marBottom w:val="0"/>
      <w:divBdr>
        <w:top w:val="none" w:sz="0" w:space="0" w:color="auto"/>
        <w:left w:val="none" w:sz="0" w:space="0" w:color="auto"/>
        <w:bottom w:val="none" w:sz="0" w:space="0" w:color="auto"/>
        <w:right w:val="none" w:sz="0" w:space="0" w:color="auto"/>
      </w:divBdr>
    </w:div>
    <w:div w:id="751662195">
      <w:bodyDiv w:val="1"/>
      <w:marLeft w:val="0"/>
      <w:marRight w:val="0"/>
      <w:marTop w:val="0"/>
      <w:marBottom w:val="0"/>
      <w:divBdr>
        <w:top w:val="none" w:sz="0" w:space="0" w:color="auto"/>
        <w:left w:val="none" w:sz="0" w:space="0" w:color="auto"/>
        <w:bottom w:val="none" w:sz="0" w:space="0" w:color="auto"/>
        <w:right w:val="none" w:sz="0" w:space="0" w:color="auto"/>
      </w:divBdr>
    </w:div>
    <w:div w:id="753205746">
      <w:bodyDiv w:val="1"/>
      <w:marLeft w:val="0"/>
      <w:marRight w:val="0"/>
      <w:marTop w:val="0"/>
      <w:marBottom w:val="0"/>
      <w:divBdr>
        <w:top w:val="none" w:sz="0" w:space="0" w:color="auto"/>
        <w:left w:val="none" w:sz="0" w:space="0" w:color="auto"/>
        <w:bottom w:val="none" w:sz="0" w:space="0" w:color="auto"/>
        <w:right w:val="none" w:sz="0" w:space="0" w:color="auto"/>
      </w:divBdr>
    </w:div>
    <w:div w:id="758019835">
      <w:bodyDiv w:val="1"/>
      <w:marLeft w:val="0"/>
      <w:marRight w:val="0"/>
      <w:marTop w:val="0"/>
      <w:marBottom w:val="0"/>
      <w:divBdr>
        <w:top w:val="none" w:sz="0" w:space="0" w:color="auto"/>
        <w:left w:val="none" w:sz="0" w:space="0" w:color="auto"/>
        <w:bottom w:val="none" w:sz="0" w:space="0" w:color="auto"/>
        <w:right w:val="none" w:sz="0" w:space="0" w:color="auto"/>
      </w:divBdr>
    </w:div>
    <w:div w:id="761754033">
      <w:bodyDiv w:val="1"/>
      <w:marLeft w:val="0"/>
      <w:marRight w:val="0"/>
      <w:marTop w:val="0"/>
      <w:marBottom w:val="0"/>
      <w:divBdr>
        <w:top w:val="none" w:sz="0" w:space="0" w:color="auto"/>
        <w:left w:val="none" w:sz="0" w:space="0" w:color="auto"/>
        <w:bottom w:val="none" w:sz="0" w:space="0" w:color="auto"/>
        <w:right w:val="none" w:sz="0" w:space="0" w:color="auto"/>
      </w:divBdr>
    </w:div>
    <w:div w:id="761952071">
      <w:bodyDiv w:val="1"/>
      <w:marLeft w:val="0"/>
      <w:marRight w:val="0"/>
      <w:marTop w:val="0"/>
      <w:marBottom w:val="0"/>
      <w:divBdr>
        <w:top w:val="none" w:sz="0" w:space="0" w:color="auto"/>
        <w:left w:val="none" w:sz="0" w:space="0" w:color="auto"/>
        <w:bottom w:val="none" w:sz="0" w:space="0" w:color="auto"/>
        <w:right w:val="none" w:sz="0" w:space="0" w:color="auto"/>
      </w:divBdr>
    </w:div>
    <w:div w:id="761995983">
      <w:bodyDiv w:val="1"/>
      <w:marLeft w:val="0"/>
      <w:marRight w:val="0"/>
      <w:marTop w:val="0"/>
      <w:marBottom w:val="0"/>
      <w:divBdr>
        <w:top w:val="none" w:sz="0" w:space="0" w:color="auto"/>
        <w:left w:val="none" w:sz="0" w:space="0" w:color="auto"/>
        <w:bottom w:val="none" w:sz="0" w:space="0" w:color="auto"/>
        <w:right w:val="none" w:sz="0" w:space="0" w:color="auto"/>
      </w:divBdr>
    </w:div>
    <w:div w:id="779758364">
      <w:bodyDiv w:val="1"/>
      <w:marLeft w:val="0"/>
      <w:marRight w:val="0"/>
      <w:marTop w:val="0"/>
      <w:marBottom w:val="0"/>
      <w:divBdr>
        <w:top w:val="none" w:sz="0" w:space="0" w:color="auto"/>
        <w:left w:val="none" w:sz="0" w:space="0" w:color="auto"/>
        <w:bottom w:val="none" w:sz="0" w:space="0" w:color="auto"/>
        <w:right w:val="none" w:sz="0" w:space="0" w:color="auto"/>
      </w:divBdr>
    </w:div>
    <w:div w:id="785275877">
      <w:bodyDiv w:val="1"/>
      <w:marLeft w:val="0"/>
      <w:marRight w:val="0"/>
      <w:marTop w:val="0"/>
      <w:marBottom w:val="0"/>
      <w:divBdr>
        <w:top w:val="none" w:sz="0" w:space="0" w:color="auto"/>
        <w:left w:val="none" w:sz="0" w:space="0" w:color="auto"/>
        <w:bottom w:val="none" w:sz="0" w:space="0" w:color="auto"/>
        <w:right w:val="none" w:sz="0" w:space="0" w:color="auto"/>
      </w:divBdr>
    </w:div>
    <w:div w:id="790444709">
      <w:bodyDiv w:val="1"/>
      <w:marLeft w:val="0"/>
      <w:marRight w:val="0"/>
      <w:marTop w:val="0"/>
      <w:marBottom w:val="0"/>
      <w:divBdr>
        <w:top w:val="none" w:sz="0" w:space="0" w:color="auto"/>
        <w:left w:val="none" w:sz="0" w:space="0" w:color="auto"/>
        <w:bottom w:val="none" w:sz="0" w:space="0" w:color="auto"/>
        <w:right w:val="none" w:sz="0" w:space="0" w:color="auto"/>
      </w:divBdr>
    </w:div>
    <w:div w:id="791435007">
      <w:bodyDiv w:val="1"/>
      <w:marLeft w:val="0"/>
      <w:marRight w:val="0"/>
      <w:marTop w:val="0"/>
      <w:marBottom w:val="0"/>
      <w:divBdr>
        <w:top w:val="none" w:sz="0" w:space="0" w:color="auto"/>
        <w:left w:val="none" w:sz="0" w:space="0" w:color="auto"/>
        <w:bottom w:val="none" w:sz="0" w:space="0" w:color="auto"/>
        <w:right w:val="none" w:sz="0" w:space="0" w:color="auto"/>
      </w:divBdr>
    </w:div>
    <w:div w:id="792363007">
      <w:bodyDiv w:val="1"/>
      <w:marLeft w:val="0"/>
      <w:marRight w:val="0"/>
      <w:marTop w:val="0"/>
      <w:marBottom w:val="0"/>
      <w:divBdr>
        <w:top w:val="none" w:sz="0" w:space="0" w:color="auto"/>
        <w:left w:val="none" w:sz="0" w:space="0" w:color="auto"/>
        <w:bottom w:val="none" w:sz="0" w:space="0" w:color="auto"/>
        <w:right w:val="none" w:sz="0" w:space="0" w:color="auto"/>
      </w:divBdr>
    </w:div>
    <w:div w:id="798256225">
      <w:bodyDiv w:val="1"/>
      <w:marLeft w:val="0"/>
      <w:marRight w:val="0"/>
      <w:marTop w:val="0"/>
      <w:marBottom w:val="0"/>
      <w:divBdr>
        <w:top w:val="none" w:sz="0" w:space="0" w:color="auto"/>
        <w:left w:val="none" w:sz="0" w:space="0" w:color="auto"/>
        <w:bottom w:val="none" w:sz="0" w:space="0" w:color="auto"/>
        <w:right w:val="none" w:sz="0" w:space="0" w:color="auto"/>
      </w:divBdr>
    </w:div>
    <w:div w:id="804130101">
      <w:bodyDiv w:val="1"/>
      <w:marLeft w:val="0"/>
      <w:marRight w:val="0"/>
      <w:marTop w:val="0"/>
      <w:marBottom w:val="0"/>
      <w:divBdr>
        <w:top w:val="none" w:sz="0" w:space="0" w:color="auto"/>
        <w:left w:val="none" w:sz="0" w:space="0" w:color="auto"/>
        <w:bottom w:val="none" w:sz="0" w:space="0" w:color="auto"/>
        <w:right w:val="none" w:sz="0" w:space="0" w:color="auto"/>
      </w:divBdr>
    </w:div>
    <w:div w:id="807743645">
      <w:bodyDiv w:val="1"/>
      <w:marLeft w:val="0"/>
      <w:marRight w:val="0"/>
      <w:marTop w:val="0"/>
      <w:marBottom w:val="0"/>
      <w:divBdr>
        <w:top w:val="none" w:sz="0" w:space="0" w:color="auto"/>
        <w:left w:val="none" w:sz="0" w:space="0" w:color="auto"/>
        <w:bottom w:val="none" w:sz="0" w:space="0" w:color="auto"/>
        <w:right w:val="none" w:sz="0" w:space="0" w:color="auto"/>
      </w:divBdr>
    </w:div>
    <w:div w:id="810562918">
      <w:bodyDiv w:val="1"/>
      <w:marLeft w:val="0"/>
      <w:marRight w:val="0"/>
      <w:marTop w:val="0"/>
      <w:marBottom w:val="0"/>
      <w:divBdr>
        <w:top w:val="none" w:sz="0" w:space="0" w:color="auto"/>
        <w:left w:val="none" w:sz="0" w:space="0" w:color="auto"/>
        <w:bottom w:val="none" w:sz="0" w:space="0" w:color="auto"/>
        <w:right w:val="none" w:sz="0" w:space="0" w:color="auto"/>
      </w:divBdr>
    </w:div>
    <w:div w:id="814299163">
      <w:bodyDiv w:val="1"/>
      <w:marLeft w:val="0"/>
      <w:marRight w:val="0"/>
      <w:marTop w:val="0"/>
      <w:marBottom w:val="0"/>
      <w:divBdr>
        <w:top w:val="none" w:sz="0" w:space="0" w:color="auto"/>
        <w:left w:val="none" w:sz="0" w:space="0" w:color="auto"/>
        <w:bottom w:val="none" w:sz="0" w:space="0" w:color="auto"/>
        <w:right w:val="none" w:sz="0" w:space="0" w:color="auto"/>
      </w:divBdr>
    </w:div>
    <w:div w:id="822739223">
      <w:bodyDiv w:val="1"/>
      <w:marLeft w:val="0"/>
      <w:marRight w:val="0"/>
      <w:marTop w:val="0"/>
      <w:marBottom w:val="0"/>
      <w:divBdr>
        <w:top w:val="none" w:sz="0" w:space="0" w:color="auto"/>
        <w:left w:val="none" w:sz="0" w:space="0" w:color="auto"/>
        <w:bottom w:val="none" w:sz="0" w:space="0" w:color="auto"/>
        <w:right w:val="none" w:sz="0" w:space="0" w:color="auto"/>
      </w:divBdr>
    </w:div>
    <w:div w:id="827327949">
      <w:bodyDiv w:val="1"/>
      <w:marLeft w:val="0"/>
      <w:marRight w:val="0"/>
      <w:marTop w:val="0"/>
      <w:marBottom w:val="0"/>
      <w:divBdr>
        <w:top w:val="none" w:sz="0" w:space="0" w:color="auto"/>
        <w:left w:val="none" w:sz="0" w:space="0" w:color="auto"/>
        <w:bottom w:val="none" w:sz="0" w:space="0" w:color="auto"/>
        <w:right w:val="none" w:sz="0" w:space="0" w:color="auto"/>
      </w:divBdr>
    </w:div>
    <w:div w:id="827939333">
      <w:bodyDiv w:val="1"/>
      <w:marLeft w:val="0"/>
      <w:marRight w:val="0"/>
      <w:marTop w:val="0"/>
      <w:marBottom w:val="0"/>
      <w:divBdr>
        <w:top w:val="none" w:sz="0" w:space="0" w:color="auto"/>
        <w:left w:val="none" w:sz="0" w:space="0" w:color="auto"/>
        <w:bottom w:val="none" w:sz="0" w:space="0" w:color="auto"/>
        <w:right w:val="none" w:sz="0" w:space="0" w:color="auto"/>
      </w:divBdr>
    </w:div>
    <w:div w:id="832338882">
      <w:bodyDiv w:val="1"/>
      <w:marLeft w:val="0"/>
      <w:marRight w:val="0"/>
      <w:marTop w:val="0"/>
      <w:marBottom w:val="0"/>
      <w:divBdr>
        <w:top w:val="none" w:sz="0" w:space="0" w:color="auto"/>
        <w:left w:val="none" w:sz="0" w:space="0" w:color="auto"/>
        <w:bottom w:val="none" w:sz="0" w:space="0" w:color="auto"/>
        <w:right w:val="none" w:sz="0" w:space="0" w:color="auto"/>
      </w:divBdr>
    </w:div>
    <w:div w:id="848984674">
      <w:bodyDiv w:val="1"/>
      <w:marLeft w:val="0"/>
      <w:marRight w:val="0"/>
      <w:marTop w:val="0"/>
      <w:marBottom w:val="0"/>
      <w:divBdr>
        <w:top w:val="none" w:sz="0" w:space="0" w:color="auto"/>
        <w:left w:val="none" w:sz="0" w:space="0" w:color="auto"/>
        <w:bottom w:val="none" w:sz="0" w:space="0" w:color="auto"/>
        <w:right w:val="none" w:sz="0" w:space="0" w:color="auto"/>
      </w:divBdr>
    </w:div>
    <w:div w:id="853541951">
      <w:bodyDiv w:val="1"/>
      <w:marLeft w:val="0"/>
      <w:marRight w:val="0"/>
      <w:marTop w:val="0"/>
      <w:marBottom w:val="0"/>
      <w:divBdr>
        <w:top w:val="none" w:sz="0" w:space="0" w:color="auto"/>
        <w:left w:val="none" w:sz="0" w:space="0" w:color="auto"/>
        <w:bottom w:val="none" w:sz="0" w:space="0" w:color="auto"/>
        <w:right w:val="none" w:sz="0" w:space="0" w:color="auto"/>
      </w:divBdr>
    </w:div>
    <w:div w:id="855846209">
      <w:bodyDiv w:val="1"/>
      <w:marLeft w:val="0"/>
      <w:marRight w:val="0"/>
      <w:marTop w:val="0"/>
      <w:marBottom w:val="0"/>
      <w:divBdr>
        <w:top w:val="none" w:sz="0" w:space="0" w:color="auto"/>
        <w:left w:val="none" w:sz="0" w:space="0" w:color="auto"/>
        <w:bottom w:val="none" w:sz="0" w:space="0" w:color="auto"/>
        <w:right w:val="none" w:sz="0" w:space="0" w:color="auto"/>
      </w:divBdr>
    </w:div>
    <w:div w:id="860706842">
      <w:bodyDiv w:val="1"/>
      <w:marLeft w:val="0"/>
      <w:marRight w:val="0"/>
      <w:marTop w:val="0"/>
      <w:marBottom w:val="0"/>
      <w:divBdr>
        <w:top w:val="none" w:sz="0" w:space="0" w:color="auto"/>
        <w:left w:val="none" w:sz="0" w:space="0" w:color="auto"/>
        <w:bottom w:val="none" w:sz="0" w:space="0" w:color="auto"/>
        <w:right w:val="none" w:sz="0" w:space="0" w:color="auto"/>
      </w:divBdr>
    </w:div>
    <w:div w:id="885029109">
      <w:bodyDiv w:val="1"/>
      <w:marLeft w:val="0"/>
      <w:marRight w:val="0"/>
      <w:marTop w:val="0"/>
      <w:marBottom w:val="0"/>
      <w:divBdr>
        <w:top w:val="none" w:sz="0" w:space="0" w:color="auto"/>
        <w:left w:val="none" w:sz="0" w:space="0" w:color="auto"/>
        <w:bottom w:val="none" w:sz="0" w:space="0" w:color="auto"/>
        <w:right w:val="none" w:sz="0" w:space="0" w:color="auto"/>
      </w:divBdr>
    </w:div>
    <w:div w:id="891769814">
      <w:bodyDiv w:val="1"/>
      <w:marLeft w:val="0"/>
      <w:marRight w:val="0"/>
      <w:marTop w:val="0"/>
      <w:marBottom w:val="0"/>
      <w:divBdr>
        <w:top w:val="none" w:sz="0" w:space="0" w:color="auto"/>
        <w:left w:val="none" w:sz="0" w:space="0" w:color="auto"/>
        <w:bottom w:val="none" w:sz="0" w:space="0" w:color="auto"/>
        <w:right w:val="none" w:sz="0" w:space="0" w:color="auto"/>
      </w:divBdr>
    </w:div>
    <w:div w:id="892349419">
      <w:bodyDiv w:val="1"/>
      <w:marLeft w:val="0"/>
      <w:marRight w:val="0"/>
      <w:marTop w:val="0"/>
      <w:marBottom w:val="0"/>
      <w:divBdr>
        <w:top w:val="none" w:sz="0" w:space="0" w:color="auto"/>
        <w:left w:val="none" w:sz="0" w:space="0" w:color="auto"/>
        <w:bottom w:val="none" w:sz="0" w:space="0" w:color="auto"/>
        <w:right w:val="none" w:sz="0" w:space="0" w:color="auto"/>
      </w:divBdr>
    </w:div>
    <w:div w:id="895702753">
      <w:bodyDiv w:val="1"/>
      <w:marLeft w:val="0"/>
      <w:marRight w:val="0"/>
      <w:marTop w:val="0"/>
      <w:marBottom w:val="0"/>
      <w:divBdr>
        <w:top w:val="none" w:sz="0" w:space="0" w:color="auto"/>
        <w:left w:val="none" w:sz="0" w:space="0" w:color="auto"/>
        <w:bottom w:val="none" w:sz="0" w:space="0" w:color="auto"/>
        <w:right w:val="none" w:sz="0" w:space="0" w:color="auto"/>
      </w:divBdr>
    </w:div>
    <w:div w:id="927345788">
      <w:bodyDiv w:val="1"/>
      <w:marLeft w:val="0"/>
      <w:marRight w:val="0"/>
      <w:marTop w:val="0"/>
      <w:marBottom w:val="0"/>
      <w:divBdr>
        <w:top w:val="none" w:sz="0" w:space="0" w:color="auto"/>
        <w:left w:val="none" w:sz="0" w:space="0" w:color="auto"/>
        <w:bottom w:val="none" w:sz="0" w:space="0" w:color="auto"/>
        <w:right w:val="none" w:sz="0" w:space="0" w:color="auto"/>
      </w:divBdr>
    </w:div>
    <w:div w:id="928392415">
      <w:bodyDiv w:val="1"/>
      <w:marLeft w:val="0"/>
      <w:marRight w:val="0"/>
      <w:marTop w:val="0"/>
      <w:marBottom w:val="0"/>
      <w:divBdr>
        <w:top w:val="none" w:sz="0" w:space="0" w:color="auto"/>
        <w:left w:val="none" w:sz="0" w:space="0" w:color="auto"/>
        <w:bottom w:val="none" w:sz="0" w:space="0" w:color="auto"/>
        <w:right w:val="none" w:sz="0" w:space="0" w:color="auto"/>
      </w:divBdr>
    </w:div>
    <w:div w:id="939727469">
      <w:bodyDiv w:val="1"/>
      <w:marLeft w:val="0"/>
      <w:marRight w:val="0"/>
      <w:marTop w:val="0"/>
      <w:marBottom w:val="0"/>
      <w:divBdr>
        <w:top w:val="none" w:sz="0" w:space="0" w:color="auto"/>
        <w:left w:val="none" w:sz="0" w:space="0" w:color="auto"/>
        <w:bottom w:val="none" w:sz="0" w:space="0" w:color="auto"/>
        <w:right w:val="none" w:sz="0" w:space="0" w:color="auto"/>
      </w:divBdr>
    </w:div>
    <w:div w:id="962536285">
      <w:bodyDiv w:val="1"/>
      <w:marLeft w:val="0"/>
      <w:marRight w:val="0"/>
      <w:marTop w:val="0"/>
      <w:marBottom w:val="0"/>
      <w:divBdr>
        <w:top w:val="none" w:sz="0" w:space="0" w:color="auto"/>
        <w:left w:val="none" w:sz="0" w:space="0" w:color="auto"/>
        <w:bottom w:val="none" w:sz="0" w:space="0" w:color="auto"/>
        <w:right w:val="none" w:sz="0" w:space="0" w:color="auto"/>
      </w:divBdr>
    </w:div>
    <w:div w:id="967777187">
      <w:bodyDiv w:val="1"/>
      <w:marLeft w:val="0"/>
      <w:marRight w:val="0"/>
      <w:marTop w:val="0"/>
      <w:marBottom w:val="0"/>
      <w:divBdr>
        <w:top w:val="none" w:sz="0" w:space="0" w:color="auto"/>
        <w:left w:val="none" w:sz="0" w:space="0" w:color="auto"/>
        <w:bottom w:val="none" w:sz="0" w:space="0" w:color="auto"/>
        <w:right w:val="none" w:sz="0" w:space="0" w:color="auto"/>
      </w:divBdr>
    </w:div>
    <w:div w:id="972364171">
      <w:bodyDiv w:val="1"/>
      <w:marLeft w:val="0"/>
      <w:marRight w:val="0"/>
      <w:marTop w:val="0"/>
      <w:marBottom w:val="0"/>
      <w:divBdr>
        <w:top w:val="none" w:sz="0" w:space="0" w:color="auto"/>
        <w:left w:val="none" w:sz="0" w:space="0" w:color="auto"/>
        <w:bottom w:val="none" w:sz="0" w:space="0" w:color="auto"/>
        <w:right w:val="none" w:sz="0" w:space="0" w:color="auto"/>
      </w:divBdr>
    </w:div>
    <w:div w:id="973559579">
      <w:bodyDiv w:val="1"/>
      <w:marLeft w:val="0"/>
      <w:marRight w:val="0"/>
      <w:marTop w:val="0"/>
      <w:marBottom w:val="0"/>
      <w:divBdr>
        <w:top w:val="none" w:sz="0" w:space="0" w:color="auto"/>
        <w:left w:val="none" w:sz="0" w:space="0" w:color="auto"/>
        <w:bottom w:val="none" w:sz="0" w:space="0" w:color="auto"/>
        <w:right w:val="none" w:sz="0" w:space="0" w:color="auto"/>
      </w:divBdr>
    </w:div>
    <w:div w:id="985550824">
      <w:bodyDiv w:val="1"/>
      <w:marLeft w:val="0"/>
      <w:marRight w:val="0"/>
      <w:marTop w:val="0"/>
      <w:marBottom w:val="0"/>
      <w:divBdr>
        <w:top w:val="none" w:sz="0" w:space="0" w:color="auto"/>
        <w:left w:val="none" w:sz="0" w:space="0" w:color="auto"/>
        <w:bottom w:val="none" w:sz="0" w:space="0" w:color="auto"/>
        <w:right w:val="none" w:sz="0" w:space="0" w:color="auto"/>
      </w:divBdr>
    </w:div>
    <w:div w:id="1002511979">
      <w:bodyDiv w:val="1"/>
      <w:marLeft w:val="0"/>
      <w:marRight w:val="0"/>
      <w:marTop w:val="0"/>
      <w:marBottom w:val="0"/>
      <w:divBdr>
        <w:top w:val="none" w:sz="0" w:space="0" w:color="auto"/>
        <w:left w:val="none" w:sz="0" w:space="0" w:color="auto"/>
        <w:bottom w:val="none" w:sz="0" w:space="0" w:color="auto"/>
        <w:right w:val="none" w:sz="0" w:space="0" w:color="auto"/>
      </w:divBdr>
    </w:div>
    <w:div w:id="1006371454">
      <w:bodyDiv w:val="1"/>
      <w:marLeft w:val="0"/>
      <w:marRight w:val="0"/>
      <w:marTop w:val="0"/>
      <w:marBottom w:val="0"/>
      <w:divBdr>
        <w:top w:val="none" w:sz="0" w:space="0" w:color="auto"/>
        <w:left w:val="none" w:sz="0" w:space="0" w:color="auto"/>
        <w:bottom w:val="none" w:sz="0" w:space="0" w:color="auto"/>
        <w:right w:val="none" w:sz="0" w:space="0" w:color="auto"/>
      </w:divBdr>
    </w:div>
    <w:div w:id="1009529789">
      <w:bodyDiv w:val="1"/>
      <w:marLeft w:val="0"/>
      <w:marRight w:val="0"/>
      <w:marTop w:val="0"/>
      <w:marBottom w:val="0"/>
      <w:divBdr>
        <w:top w:val="none" w:sz="0" w:space="0" w:color="auto"/>
        <w:left w:val="none" w:sz="0" w:space="0" w:color="auto"/>
        <w:bottom w:val="none" w:sz="0" w:space="0" w:color="auto"/>
        <w:right w:val="none" w:sz="0" w:space="0" w:color="auto"/>
      </w:divBdr>
    </w:div>
    <w:div w:id="1016033491">
      <w:bodyDiv w:val="1"/>
      <w:marLeft w:val="0"/>
      <w:marRight w:val="0"/>
      <w:marTop w:val="0"/>
      <w:marBottom w:val="0"/>
      <w:divBdr>
        <w:top w:val="none" w:sz="0" w:space="0" w:color="auto"/>
        <w:left w:val="none" w:sz="0" w:space="0" w:color="auto"/>
        <w:bottom w:val="none" w:sz="0" w:space="0" w:color="auto"/>
        <w:right w:val="none" w:sz="0" w:space="0" w:color="auto"/>
      </w:divBdr>
    </w:div>
    <w:div w:id="1021315888">
      <w:bodyDiv w:val="1"/>
      <w:marLeft w:val="0"/>
      <w:marRight w:val="0"/>
      <w:marTop w:val="0"/>
      <w:marBottom w:val="0"/>
      <w:divBdr>
        <w:top w:val="none" w:sz="0" w:space="0" w:color="auto"/>
        <w:left w:val="none" w:sz="0" w:space="0" w:color="auto"/>
        <w:bottom w:val="none" w:sz="0" w:space="0" w:color="auto"/>
        <w:right w:val="none" w:sz="0" w:space="0" w:color="auto"/>
      </w:divBdr>
    </w:div>
    <w:div w:id="1028140832">
      <w:bodyDiv w:val="1"/>
      <w:marLeft w:val="0"/>
      <w:marRight w:val="0"/>
      <w:marTop w:val="0"/>
      <w:marBottom w:val="0"/>
      <w:divBdr>
        <w:top w:val="none" w:sz="0" w:space="0" w:color="auto"/>
        <w:left w:val="none" w:sz="0" w:space="0" w:color="auto"/>
        <w:bottom w:val="none" w:sz="0" w:space="0" w:color="auto"/>
        <w:right w:val="none" w:sz="0" w:space="0" w:color="auto"/>
      </w:divBdr>
    </w:div>
    <w:div w:id="1059597407">
      <w:bodyDiv w:val="1"/>
      <w:marLeft w:val="0"/>
      <w:marRight w:val="0"/>
      <w:marTop w:val="0"/>
      <w:marBottom w:val="0"/>
      <w:divBdr>
        <w:top w:val="none" w:sz="0" w:space="0" w:color="auto"/>
        <w:left w:val="none" w:sz="0" w:space="0" w:color="auto"/>
        <w:bottom w:val="none" w:sz="0" w:space="0" w:color="auto"/>
        <w:right w:val="none" w:sz="0" w:space="0" w:color="auto"/>
      </w:divBdr>
    </w:div>
    <w:div w:id="1069575862">
      <w:bodyDiv w:val="1"/>
      <w:marLeft w:val="0"/>
      <w:marRight w:val="0"/>
      <w:marTop w:val="0"/>
      <w:marBottom w:val="0"/>
      <w:divBdr>
        <w:top w:val="none" w:sz="0" w:space="0" w:color="auto"/>
        <w:left w:val="none" w:sz="0" w:space="0" w:color="auto"/>
        <w:bottom w:val="none" w:sz="0" w:space="0" w:color="auto"/>
        <w:right w:val="none" w:sz="0" w:space="0" w:color="auto"/>
      </w:divBdr>
    </w:div>
    <w:div w:id="1070155010">
      <w:bodyDiv w:val="1"/>
      <w:marLeft w:val="0"/>
      <w:marRight w:val="0"/>
      <w:marTop w:val="0"/>
      <w:marBottom w:val="0"/>
      <w:divBdr>
        <w:top w:val="none" w:sz="0" w:space="0" w:color="auto"/>
        <w:left w:val="none" w:sz="0" w:space="0" w:color="auto"/>
        <w:bottom w:val="none" w:sz="0" w:space="0" w:color="auto"/>
        <w:right w:val="none" w:sz="0" w:space="0" w:color="auto"/>
      </w:divBdr>
    </w:div>
    <w:div w:id="1070347567">
      <w:bodyDiv w:val="1"/>
      <w:marLeft w:val="0"/>
      <w:marRight w:val="0"/>
      <w:marTop w:val="0"/>
      <w:marBottom w:val="0"/>
      <w:divBdr>
        <w:top w:val="none" w:sz="0" w:space="0" w:color="auto"/>
        <w:left w:val="none" w:sz="0" w:space="0" w:color="auto"/>
        <w:bottom w:val="none" w:sz="0" w:space="0" w:color="auto"/>
        <w:right w:val="none" w:sz="0" w:space="0" w:color="auto"/>
      </w:divBdr>
    </w:div>
    <w:div w:id="1071344735">
      <w:bodyDiv w:val="1"/>
      <w:marLeft w:val="0"/>
      <w:marRight w:val="0"/>
      <w:marTop w:val="0"/>
      <w:marBottom w:val="0"/>
      <w:divBdr>
        <w:top w:val="none" w:sz="0" w:space="0" w:color="auto"/>
        <w:left w:val="none" w:sz="0" w:space="0" w:color="auto"/>
        <w:bottom w:val="none" w:sz="0" w:space="0" w:color="auto"/>
        <w:right w:val="none" w:sz="0" w:space="0" w:color="auto"/>
      </w:divBdr>
    </w:div>
    <w:div w:id="1078789606">
      <w:bodyDiv w:val="1"/>
      <w:marLeft w:val="0"/>
      <w:marRight w:val="0"/>
      <w:marTop w:val="0"/>
      <w:marBottom w:val="0"/>
      <w:divBdr>
        <w:top w:val="none" w:sz="0" w:space="0" w:color="auto"/>
        <w:left w:val="none" w:sz="0" w:space="0" w:color="auto"/>
        <w:bottom w:val="none" w:sz="0" w:space="0" w:color="auto"/>
        <w:right w:val="none" w:sz="0" w:space="0" w:color="auto"/>
      </w:divBdr>
    </w:div>
    <w:div w:id="1096363385">
      <w:bodyDiv w:val="1"/>
      <w:marLeft w:val="0"/>
      <w:marRight w:val="0"/>
      <w:marTop w:val="0"/>
      <w:marBottom w:val="0"/>
      <w:divBdr>
        <w:top w:val="none" w:sz="0" w:space="0" w:color="auto"/>
        <w:left w:val="none" w:sz="0" w:space="0" w:color="auto"/>
        <w:bottom w:val="none" w:sz="0" w:space="0" w:color="auto"/>
        <w:right w:val="none" w:sz="0" w:space="0" w:color="auto"/>
      </w:divBdr>
    </w:div>
    <w:div w:id="1097872156">
      <w:bodyDiv w:val="1"/>
      <w:marLeft w:val="0"/>
      <w:marRight w:val="0"/>
      <w:marTop w:val="0"/>
      <w:marBottom w:val="0"/>
      <w:divBdr>
        <w:top w:val="none" w:sz="0" w:space="0" w:color="auto"/>
        <w:left w:val="none" w:sz="0" w:space="0" w:color="auto"/>
        <w:bottom w:val="none" w:sz="0" w:space="0" w:color="auto"/>
        <w:right w:val="none" w:sz="0" w:space="0" w:color="auto"/>
      </w:divBdr>
    </w:div>
    <w:div w:id="1113357555">
      <w:bodyDiv w:val="1"/>
      <w:marLeft w:val="0"/>
      <w:marRight w:val="0"/>
      <w:marTop w:val="0"/>
      <w:marBottom w:val="0"/>
      <w:divBdr>
        <w:top w:val="none" w:sz="0" w:space="0" w:color="auto"/>
        <w:left w:val="none" w:sz="0" w:space="0" w:color="auto"/>
        <w:bottom w:val="none" w:sz="0" w:space="0" w:color="auto"/>
        <w:right w:val="none" w:sz="0" w:space="0" w:color="auto"/>
      </w:divBdr>
    </w:div>
    <w:div w:id="1118991838">
      <w:bodyDiv w:val="1"/>
      <w:marLeft w:val="0"/>
      <w:marRight w:val="0"/>
      <w:marTop w:val="0"/>
      <w:marBottom w:val="0"/>
      <w:divBdr>
        <w:top w:val="none" w:sz="0" w:space="0" w:color="auto"/>
        <w:left w:val="none" w:sz="0" w:space="0" w:color="auto"/>
        <w:bottom w:val="none" w:sz="0" w:space="0" w:color="auto"/>
        <w:right w:val="none" w:sz="0" w:space="0" w:color="auto"/>
      </w:divBdr>
    </w:div>
    <w:div w:id="1121802048">
      <w:bodyDiv w:val="1"/>
      <w:marLeft w:val="0"/>
      <w:marRight w:val="0"/>
      <w:marTop w:val="0"/>
      <w:marBottom w:val="0"/>
      <w:divBdr>
        <w:top w:val="none" w:sz="0" w:space="0" w:color="auto"/>
        <w:left w:val="none" w:sz="0" w:space="0" w:color="auto"/>
        <w:bottom w:val="none" w:sz="0" w:space="0" w:color="auto"/>
        <w:right w:val="none" w:sz="0" w:space="0" w:color="auto"/>
      </w:divBdr>
    </w:div>
    <w:div w:id="1128471446">
      <w:bodyDiv w:val="1"/>
      <w:marLeft w:val="0"/>
      <w:marRight w:val="0"/>
      <w:marTop w:val="0"/>
      <w:marBottom w:val="0"/>
      <w:divBdr>
        <w:top w:val="none" w:sz="0" w:space="0" w:color="auto"/>
        <w:left w:val="none" w:sz="0" w:space="0" w:color="auto"/>
        <w:bottom w:val="none" w:sz="0" w:space="0" w:color="auto"/>
        <w:right w:val="none" w:sz="0" w:space="0" w:color="auto"/>
      </w:divBdr>
    </w:div>
    <w:div w:id="1129318249">
      <w:bodyDiv w:val="1"/>
      <w:marLeft w:val="0"/>
      <w:marRight w:val="0"/>
      <w:marTop w:val="0"/>
      <w:marBottom w:val="0"/>
      <w:divBdr>
        <w:top w:val="none" w:sz="0" w:space="0" w:color="auto"/>
        <w:left w:val="none" w:sz="0" w:space="0" w:color="auto"/>
        <w:bottom w:val="none" w:sz="0" w:space="0" w:color="auto"/>
        <w:right w:val="none" w:sz="0" w:space="0" w:color="auto"/>
      </w:divBdr>
    </w:div>
    <w:div w:id="1133910222">
      <w:bodyDiv w:val="1"/>
      <w:marLeft w:val="0"/>
      <w:marRight w:val="0"/>
      <w:marTop w:val="0"/>
      <w:marBottom w:val="0"/>
      <w:divBdr>
        <w:top w:val="none" w:sz="0" w:space="0" w:color="auto"/>
        <w:left w:val="none" w:sz="0" w:space="0" w:color="auto"/>
        <w:bottom w:val="none" w:sz="0" w:space="0" w:color="auto"/>
        <w:right w:val="none" w:sz="0" w:space="0" w:color="auto"/>
      </w:divBdr>
    </w:div>
    <w:div w:id="1148085098">
      <w:bodyDiv w:val="1"/>
      <w:marLeft w:val="0"/>
      <w:marRight w:val="0"/>
      <w:marTop w:val="0"/>
      <w:marBottom w:val="0"/>
      <w:divBdr>
        <w:top w:val="none" w:sz="0" w:space="0" w:color="auto"/>
        <w:left w:val="none" w:sz="0" w:space="0" w:color="auto"/>
        <w:bottom w:val="none" w:sz="0" w:space="0" w:color="auto"/>
        <w:right w:val="none" w:sz="0" w:space="0" w:color="auto"/>
      </w:divBdr>
    </w:div>
    <w:div w:id="1156066352">
      <w:bodyDiv w:val="1"/>
      <w:marLeft w:val="0"/>
      <w:marRight w:val="0"/>
      <w:marTop w:val="0"/>
      <w:marBottom w:val="0"/>
      <w:divBdr>
        <w:top w:val="none" w:sz="0" w:space="0" w:color="auto"/>
        <w:left w:val="none" w:sz="0" w:space="0" w:color="auto"/>
        <w:bottom w:val="none" w:sz="0" w:space="0" w:color="auto"/>
        <w:right w:val="none" w:sz="0" w:space="0" w:color="auto"/>
      </w:divBdr>
    </w:div>
    <w:div w:id="1191601712">
      <w:bodyDiv w:val="1"/>
      <w:marLeft w:val="0"/>
      <w:marRight w:val="0"/>
      <w:marTop w:val="0"/>
      <w:marBottom w:val="0"/>
      <w:divBdr>
        <w:top w:val="none" w:sz="0" w:space="0" w:color="auto"/>
        <w:left w:val="none" w:sz="0" w:space="0" w:color="auto"/>
        <w:bottom w:val="none" w:sz="0" w:space="0" w:color="auto"/>
        <w:right w:val="none" w:sz="0" w:space="0" w:color="auto"/>
      </w:divBdr>
    </w:div>
    <w:div w:id="1191919261">
      <w:bodyDiv w:val="1"/>
      <w:marLeft w:val="0"/>
      <w:marRight w:val="0"/>
      <w:marTop w:val="0"/>
      <w:marBottom w:val="0"/>
      <w:divBdr>
        <w:top w:val="none" w:sz="0" w:space="0" w:color="auto"/>
        <w:left w:val="none" w:sz="0" w:space="0" w:color="auto"/>
        <w:bottom w:val="none" w:sz="0" w:space="0" w:color="auto"/>
        <w:right w:val="none" w:sz="0" w:space="0" w:color="auto"/>
      </w:divBdr>
    </w:div>
    <w:div w:id="1202749022">
      <w:bodyDiv w:val="1"/>
      <w:marLeft w:val="0"/>
      <w:marRight w:val="0"/>
      <w:marTop w:val="0"/>
      <w:marBottom w:val="0"/>
      <w:divBdr>
        <w:top w:val="none" w:sz="0" w:space="0" w:color="auto"/>
        <w:left w:val="none" w:sz="0" w:space="0" w:color="auto"/>
        <w:bottom w:val="none" w:sz="0" w:space="0" w:color="auto"/>
        <w:right w:val="none" w:sz="0" w:space="0" w:color="auto"/>
      </w:divBdr>
    </w:div>
    <w:div w:id="1211068808">
      <w:bodyDiv w:val="1"/>
      <w:marLeft w:val="0"/>
      <w:marRight w:val="0"/>
      <w:marTop w:val="0"/>
      <w:marBottom w:val="0"/>
      <w:divBdr>
        <w:top w:val="none" w:sz="0" w:space="0" w:color="auto"/>
        <w:left w:val="none" w:sz="0" w:space="0" w:color="auto"/>
        <w:bottom w:val="none" w:sz="0" w:space="0" w:color="auto"/>
        <w:right w:val="none" w:sz="0" w:space="0" w:color="auto"/>
      </w:divBdr>
    </w:div>
    <w:div w:id="1213425468">
      <w:bodyDiv w:val="1"/>
      <w:marLeft w:val="0"/>
      <w:marRight w:val="0"/>
      <w:marTop w:val="0"/>
      <w:marBottom w:val="0"/>
      <w:divBdr>
        <w:top w:val="none" w:sz="0" w:space="0" w:color="auto"/>
        <w:left w:val="none" w:sz="0" w:space="0" w:color="auto"/>
        <w:bottom w:val="none" w:sz="0" w:space="0" w:color="auto"/>
        <w:right w:val="none" w:sz="0" w:space="0" w:color="auto"/>
      </w:divBdr>
    </w:div>
    <w:div w:id="1218203704">
      <w:bodyDiv w:val="1"/>
      <w:marLeft w:val="0"/>
      <w:marRight w:val="0"/>
      <w:marTop w:val="0"/>
      <w:marBottom w:val="0"/>
      <w:divBdr>
        <w:top w:val="none" w:sz="0" w:space="0" w:color="auto"/>
        <w:left w:val="none" w:sz="0" w:space="0" w:color="auto"/>
        <w:bottom w:val="none" w:sz="0" w:space="0" w:color="auto"/>
        <w:right w:val="none" w:sz="0" w:space="0" w:color="auto"/>
      </w:divBdr>
    </w:div>
    <w:div w:id="1227495488">
      <w:bodyDiv w:val="1"/>
      <w:marLeft w:val="0"/>
      <w:marRight w:val="0"/>
      <w:marTop w:val="0"/>
      <w:marBottom w:val="0"/>
      <w:divBdr>
        <w:top w:val="none" w:sz="0" w:space="0" w:color="auto"/>
        <w:left w:val="none" w:sz="0" w:space="0" w:color="auto"/>
        <w:bottom w:val="none" w:sz="0" w:space="0" w:color="auto"/>
        <w:right w:val="none" w:sz="0" w:space="0" w:color="auto"/>
      </w:divBdr>
    </w:div>
    <w:div w:id="1230186801">
      <w:bodyDiv w:val="1"/>
      <w:marLeft w:val="0"/>
      <w:marRight w:val="0"/>
      <w:marTop w:val="0"/>
      <w:marBottom w:val="0"/>
      <w:divBdr>
        <w:top w:val="none" w:sz="0" w:space="0" w:color="auto"/>
        <w:left w:val="none" w:sz="0" w:space="0" w:color="auto"/>
        <w:bottom w:val="none" w:sz="0" w:space="0" w:color="auto"/>
        <w:right w:val="none" w:sz="0" w:space="0" w:color="auto"/>
      </w:divBdr>
    </w:div>
    <w:div w:id="1230766318">
      <w:bodyDiv w:val="1"/>
      <w:marLeft w:val="0"/>
      <w:marRight w:val="0"/>
      <w:marTop w:val="0"/>
      <w:marBottom w:val="0"/>
      <w:divBdr>
        <w:top w:val="none" w:sz="0" w:space="0" w:color="auto"/>
        <w:left w:val="none" w:sz="0" w:space="0" w:color="auto"/>
        <w:bottom w:val="none" w:sz="0" w:space="0" w:color="auto"/>
        <w:right w:val="none" w:sz="0" w:space="0" w:color="auto"/>
      </w:divBdr>
    </w:div>
    <w:div w:id="1237545707">
      <w:bodyDiv w:val="1"/>
      <w:marLeft w:val="0"/>
      <w:marRight w:val="0"/>
      <w:marTop w:val="0"/>
      <w:marBottom w:val="0"/>
      <w:divBdr>
        <w:top w:val="none" w:sz="0" w:space="0" w:color="auto"/>
        <w:left w:val="none" w:sz="0" w:space="0" w:color="auto"/>
        <w:bottom w:val="none" w:sz="0" w:space="0" w:color="auto"/>
        <w:right w:val="none" w:sz="0" w:space="0" w:color="auto"/>
      </w:divBdr>
    </w:div>
    <w:div w:id="1242956267">
      <w:bodyDiv w:val="1"/>
      <w:marLeft w:val="0"/>
      <w:marRight w:val="0"/>
      <w:marTop w:val="0"/>
      <w:marBottom w:val="0"/>
      <w:divBdr>
        <w:top w:val="none" w:sz="0" w:space="0" w:color="auto"/>
        <w:left w:val="none" w:sz="0" w:space="0" w:color="auto"/>
        <w:bottom w:val="none" w:sz="0" w:space="0" w:color="auto"/>
        <w:right w:val="none" w:sz="0" w:space="0" w:color="auto"/>
      </w:divBdr>
    </w:div>
    <w:div w:id="1248348813">
      <w:bodyDiv w:val="1"/>
      <w:marLeft w:val="0"/>
      <w:marRight w:val="0"/>
      <w:marTop w:val="0"/>
      <w:marBottom w:val="0"/>
      <w:divBdr>
        <w:top w:val="none" w:sz="0" w:space="0" w:color="auto"/>
        <w:left w:val="none" w:sz="0" w:space="0" w:color="auto"/>
        <w:bottom w:val="none" w:sz="0" w:space="0" w:color="auto"/>
        <w:right w:val="none" w:sz="0" w:space="0" w:color="auto"/>
      </w:divBdr>
    </w:div>
    <w:div w:id="1254583003">
      <w:bodyDiv w:val="1"/>
      <w:marLeft w:val="0"/>
      <w:marRight w:val="0"/>
      <w:marTop w:val="0"/>
      <w:marBottom w:val="0"/>
      <w:divBdr>
        <w:top w:val="none" w:sz="0" w:space="0" w:color="auto"/>
        <w:left w:val="none" w:sz="0" w:space="0" w:color="auto"/>
        <w:bottom w:val="none" w:sz="0" w:space="0" w:color="auto"/>
        <w:right w:val="none" w:sz="0" w:space="0" w:color="auto"/>
      </w:divBdr>
    </w:div>
    <w:div w:id="1269771638">
      <w:bodyDiv w:val="1"/>
      <w:marLeft w:val="0"/>
      <w:marRight w:val="0"/>
      <w:marTop w:val="0"/>
      <w:marBottom w:val="0"/>
      <w:divBdr>
        <w:top w:val="none" w:sz="0" w:space="0" w:color="auto"/>
        <w:left w:val="none" w:sz="0" w:space="0" w:color="auto"/>
        <w:bottom w:val="none" w:sz="0" w:space="0" w:color="auto"/>
        <w:right w:val="none" w:sz="0" w:space="0" w:color="auto"/>
      </w:divBdr>
    </w:div>
    <w:div w:id="1283609270">
      <w:bodyDiv w:val="1"/>
      <w:marLeft w:val="0"/>
      <w:marRight w:val="0"/>
      <w:marTop w:val="0"/>
      <w:marBottom w:val="0"/>
      <w:divBdr>
        <w:top w:val="none" w:sz="0" w:space="0" w:color="auto"/>
        <w:left w:val="none" w:sz="0" w:space="0" w:color="auto"/>
        <w:bottom w:val="none" w:sz="0" w:space="0" w:color="auto"/>
        <w:right w:val="none" w:sz="0" w:space="0" w:color="auto"/>
      </w:divBdr>
    </w:div>
    <w:div w:id="1294482366">
      <w:bodyDiv w:val="1"/>
      <w:marLeft w:val="0"/>
      <w:marRight w:val="0"/>
      <w:marTop w:val="0"/>
      <w:marBottom w:val="0"/>
      <w:divBdr>
        <w:top w:val="none" w:sz="0" w:space="0" w:color="auto"/>
        <w:left w:val="none" w:sz="0" w:space="0" w:color="auto"/>
        <w:bottom w:val="none" w:sz="0" w:space="0" w:color="auto"/>
        <w:right w:val="none" w:sz="0" w:space="0" w:color="auto"/>
      </w:divBdr>
    </w:div>
    <w:div w:id="1295285777">
      <w:bodyDiv w:val="1"/>
      <w:marLeft w:val="0"/>
      <w:marRight w:val="0"/>
      <w:marTop w:val="0"/>
      <w:marBottom w:val="0"/>
      <w:divBdr>
        <w:top w:val="none" w:sz="0" w:space="0" w:color="auto"/>
        <w:left w:val="none" w:sz="0" w:space="0" w:color="auto"/>
        <w:bottom w:val="none" w:sz="0" w:space="0" w:color="auto"/>
        <w:right w:val="none" w:sz="0" w:space="0" w:color="auto"/>
      </w:divBdr>
    </w:div>
    <w:div w:id="1295334146">
      <w:bodyDiv w:val="1"/>
      <w:marLeft w:val="0"/>
      <w:marRight w:val="0"/>
      <w:marTop w:val="0"/>
      <w:marBottom w:val="0"/>
      <w:divBdr>
        <w:top w:val="none" w:sz="0" w:space="0" w:color="auto"/>
        <w:left w:val="none" w:sz="0" w:space="0" w:color="auto"/>
        <w:bottom w:val="none" w:sz="0" w:space="0" w:color="auto"/>
        <w:right w:val="none" w:sz="0" w:space="0" w:color="auto"/>
      </w:divBdr>
    </w:div>
    <w:div w:id="1327175421">
      <w:bodyDiv w:val="1"/>
      <w:marLeft w:val="0"/>
      <w:marRight w:val="0"/>
      <w:marTop w:val="0"/>
      <w:marBottom w:val="0"/>
      <w:divBdr>
        <w:top w:val="none" w:sz="0" w:space="0" w:color="auto"/>
        <w:left w:val="none" w:sz="0" w:space="0" w:color="auto"/>
        <w:bottom w:val="none" w:sz="0" w:space="0" w:color="auto"/>
        <w:right w:val="none" w:sz="0" w:space="0" w:color="auto"/>
      </w:divBdr>
    </w:div>
    <w:div w:id="1331592491">
      <w:bodyDiv w:val="1"/>
      <w:marLeft w:val="0"/>
      <w:marRight w:val="0"/>
      <w:marTop w:val="0"/>
      <w:marBottom w:val="0"/>
      <w:divBdr>
        <w:top w:val="none" w:sz="0" w:space="0" w:color="auto"/>
        <w:left w:val="none" w:sz="0" w:space="0" w:color="auto"/>
        <w:bottom w:val="none" w:sz="0" w:space="0" w:color="auto"/>
        <w:right w:val="none" w:sz="0" w:space="0" w:color="auto"/>
      </w:divBdr>
    </w:div>
    <w:div w:id="1339121194">
      <w:bodyDiv w:val="1"/>
      <w:marLeft w:val="0"/>
      <w:marRight w:val="0"/>
      <w:marTop w:val="0"/>
      <w:marBottom w:val="0"/>
      <w:divBdr>
        <w:top w:val="none" w:sz="0" w:space="0" w:color="auto"/>
        <w:left w:val="none" w:sz="0" w:space="0" w:color="auto"/>
        <w:bottom w:val="none" w:sz="0" w:space="0" w:color="auto"/>
        <w:right w:val="none" w:sz="0" w:space="0" w:color="auto"/>
      </w:divBdr>
    </w:div>
    <w:div w:id="1339505513">
      <w:bodyDiv w:val="1"/>
      <w:marLeft w:val="0"/>
      <w:marRight w:val="0"/>
      <w:marTop w:val="0"/>
      <w:marBottom w:val="0"/>
      <w:divBdr>
        <w:top w:val="none" w:sz="0" w:space="0" w:color="auto"/>
        <w:left w:val="none" w:sz="0" w:space="0" w:color="auto"/>
        <w:bottom w:val="none" w:sz="0" w:space="0" w:color="auto"/>
        <w:right w:val="none" w:sz="0" w:space="0" w:color="auto"/>
      </w:divBdr>
    </w:div>
    <w:div w:id="1344285710">
      <w:bodyDiv w:val="1"/>
      <w:marLeft w:val="0"/>
      <w:marRight w:val="0"/>
      <w:marTop w:val="0"/>
      <w:marBottom w:val="0"/>
      <w:divBdr>
        <w:top w:val="none" w:sz="0" w:space="0" w:color="auto"/>
        <w:left w:val="none" w:sz="0" w:space="0" w:color="auto"/>
        <w:bottom w:val="none" w:sz="0" w:space="0" w:color="auto"/>
        <w:right w:val="none" w:sz="0" w:space="0" w:color="auto"/>
      </w:divBdr>
    </w:div>
    <w:div w:id="1368336445">
      <w:bodyDiv w:val="1"/>
      <w:marLeft w:val="0"/>
      <w:marRight w:val="0"/>
      <w:marTop w:val="0"/>
      <w:marBottom w:val="0"/>
      <w:divBdr>
        <w:top w:val="none" w:sz="0" w:space="0" w:color="auto"/>
        <w:left w:val="none" w:sz="0" w:space="0" w:color="auto"/>
        <w:bottom w:val="none" w:sz="0" w:space="0" w:color="auto"/>
        <w:right w:val="none" w:sz="0" w:space="0" w:color="auto"/>
      </w:divBdr>
    </w:div>
    <w:div w:id="1379084816">
      <w:bodyDiv w:val="1"/>
      <w:marLeft w:val="0"/>
      <w:marRight w:val="0"/>
      <w:marTop w:val="0"/>
      <w:marBottom w:val="0"/>
      <w:divBdr>
        <w:top w:val="none" w:sz="0" w:space="0" w:color="auto"/>
        <w:left w:val="none" w:sz="0" w:space="0" w:color="auto"/>
        <w:bottom w:val="none" w:sz="0" w:space="0" w:color="auto"/>
        <w:right w:val="none" w:sz="0" w:space="0" w:color="auto"/>
      </w:divBdr>
    </w:div>
    <w:div w:id="1388795793">
      <w:bodyDiv w:val="1"/>
      <w:marLeft w:val="0"/>
      <w:marRight w:val="0"/>
      <w:marTop w:val="0"/>
      <w:marBottom w:val="0"/>
      <w:divBdr>
        <w:top w:val="none" w:sz="0" w:space="0" w:color="auto"/>
        <w:left w:val="none" w:sz="0" w:space="0" w:color="auto"/>
        <w:bottom w:val="none" w:sz="0" w:space="0" w:color="auto"/>
        <w:right w:val="none" w:sz="0" w:space="0" w:color="auto"/>
      </w:divBdr>
    </w:div>
    <w:div w:id="1400470837">
      <w:bodyDiv w:val="1"/>
      <w:marLeft w:val="0"/>
      <w:marRight w:val="0"/>
      <w:marTop w:val="0"/>
      <w:marBottom w:val="0"/>
      <w:divBdr>
        <w:top w:val="none" w:sz="0" w:space="0" w:color="auto"/>
        <w:left w:val="none" w:sz="0" w:space="0" w:color="auto"/>
        <w:bottom w:val="none" w:sz="0" w:space="0" w:color="auto"/>
        <w:right w:val="none" w:sz="0" w:space="0" w:color="auto"/>
      </w:divBdr>
    </w:div>
    <w:div w:id="1405176468">
      <w:bodyDiv w:val="1"/>
      <w:marLeft w:val="0"/>
      <w:marRight w:val="0"/>
      <w:marTop w:val="0"/>
      <w:marBottom w:val="0"/>
      <w:divBdr>
        <w:top w:val="none" w:sz="0" w:space="0" w:color="auto"/>
        <w:left w:val="none" w:sz="0" w:space="0" w:color="auto"/>
        <w:bottom w:val="none" w:sz="0" w:space="0" w:color="auto"/>
        <w:right w:val="none" w:sz="0" w:space="0" w:color="auto"/>
      </w:divBdr>
    </w:div>
    <w:div w:id="1434545525">
      <w:bodyDiv w:val="1"/>
      <w:marLeft w:val="0"/>
      <w:marRight w:val="0"/>
      <w:marTop w:val="0"/>
      <w:marBottom w:val="0"/>
      <w:divBdr>
        <w:top w:val="none" w:sz="0" w:space="0" w:color="auto"/>
        <w:left w:val="none" w:sz="0" w:space="0" w:color="auto"/>
        <w:bottom w:val="none" w:sz="0" w:space="0" w:color="auto"/>
        <w:right w:val="none" w:sz="0" w:space="0" w:color="auto"/>
      </w:divBdr>
    </w:div>
    <w:div w:id="1438142009">
      <w:bodyDiv w:val="1"/>
      <w:marLeft w:val="0"/>
      <w:marRight w:val="0"/>
      <w:marTop w:val="0"/>
      <w:marBottom w:val="0"/>
      <w:divBdr>
        <w:top w:val="none" w:sz="0" w:space="0" w:color="auto"/>
        <w:left w:val="none" w:sz="0" w:space="0" w:color="auto"/>
        <w:bottom w:val="none" w:sz="0" w:space="0" w:color="auto"/>
        <w:right w:val="none" w:sz="0" w:space="0" w:color="auto"/>
      </w:divBdr>
    </w:div>
    <w:div w:id="1453475308">
      <w:bodyDiv w:val="1"/>
      <w:marLeft w:val="0"/>
      <w:marRight w:val="0"/>
      <w:marTop w:val="0"/>
      <w:marBottom w:val="0"/>
      <w:divBdr>
        <w:top w:val="none" w:sz="0" w:space="0" w:color="auto"/>
        <w:left w:val="none" w:sz="0" w:space="0" w:color="auto"/>
        <w:bottom w:val="none" w:sz="0" w:space="0" w:color="auto"/>
        <w:right w:val="none" w:sz="0" w:space="0" w:color="auto"/>
      </w:divBdr>
    </w:div>
    <w:div w:id="1458142618">
      <w:bodyDiv w:val="1"/>
      <w:marLeft w:val="0"/>
      <w:marRight w:val="0"/>
      <w:marTop w:val="0"/>
      <w:marBottom w:val="0"/>
      <w:divBdr>
        <w:top w:val="none" w:sz="0" w:space="0" w:color="auto"/>
        <w:left w:val="none" w:sz="0" w:space="0" w:color="auto"/>
        <w:bottom w:val="none" w:sz="0" w:space="0" w:color="auto"/>
        <w:right w:val="none" w:sz="0" w:space="0" w:color="auto"/>
      </w:divBdr>
    </w:div>
    <w:div w:id="1458261113">
      <w:bodyDiv w:val="1"/>
      <w:marLeft w:val="0"/>
      <w:marRight w:val="0"/>
      <w:marTop w:val="0"/>
      <w:marBottom w:val="0"/>
      <w:divBdr>
        <w:top w:val="none" w:sz="0" w:space="0" w:color="auto"/>
        <w:left w:val="none" w:sz="0" w:space="0" w:color="auto"/>
        <w:bottom w:val="none" w:sz="0" w:space="0" w:color="auto"/>
        <w:right w:val="none" w:sz="0" w:space="0" w:color="auto"/>
      </w:divBdr>
    </w:div>
    <w:div w:id="1467042845">
      <w:bodyDiv w:val="1"/>
      <w:marLeft w:val="0"/>
      <w:marRight w:val="0"/>
      <w:marTop w:val="0"/>
      <w:marBottom w:val="0"/>
      <w:divBdr>
        <w:top w:val="none" w:sz="0" w:space="0" w:color="auto"/>
        <w:left w:val="none" w:sz="0" w:space="0" w:color="auto"/>
        <w:bottom w:val="none" w:sz="0" w:space="0" w:color="auto"/>
        <w:right w:val="none" w:sz="0" w:space="0" w:color="auto"/>
      </w:divBdr>
    </w:div>
    <w:div w:id="1474058555">
      <w:bodyDiv w:val="1"/>
      <w:marLeft w:val="0"/>
      <w:marRight w:val="0"/>
      <w:marTop w:val="0"/>
      <w:marBottom w:val="0"/>
      <w:divBdr>
        <w:top w:val="none" w:sz="0" w:space="0" w:color="auto"/>
        <w:left w:val="none" w:sz="0" w:space="0" w:color="auto"/>
        <w:bottom w:val="none" w:sz="0" w:space="0" w:color="auto"/>
        <w:right w:val="none" w:sz="0" w:space="0" w:color="auto"/>
      </w:divBdr>
    </w:div>
    <w:div w:id="1476530877">
      <w:bodyDiv w:val="1"/>
      <w:marLeft w:val="0"/>
      <w:marRight w:val="0"/>
      <w:marTop w:val="0"/>
      <w:marBottom w:val="0"/>
      <w:divBdr>
        <w:top w:val="none" w:sz="0" w:space="0" w:color="auto"/>
        <w:left w:val="none" w:sz="0" w:space="0" w:color="auto"/>
        <w:bottom w:val="none" w:sz="0" w:space="0" w:color="auto"/>
        <w:right w:val="none" w:sz="0" w:space="0" w:color="auto"/>
      </w:divBdr>
    </w:div>
    <w:div w:id="1487428767">
      <w:bodyDiv w:val="1"/>
      <w:marLeft w:val="0"/>
      <w:marRight w:val="0"/>
      <w:marTop w:val="0"/>
      <w:marBottom w:val="0"/>
      <w:divBdr>
        <w:top w:val="none" w:sz="0" w:space="0" w:color="auto"/>
        <w:left w:val="none" w:sz="0" w:space="0" w:color="auto"/>
        <w:bottom w:val="none" w:sz="0" w:space="0" w:color="auto"/>
        <w:right w:val="none" w:sz="0" w:space="0" w:color="auto"/>
      </w:divBdr>
    </w:div>
    <w:div w:id="1492983463">
      <w:bodyDiv w:val="1"/>
      <w:marLeft w:val="0"/>
      <w:marRight w:val="0"/>
      <w:marTop w:val="0"/>
      <w:marBottom w:val="0"/>
      <w:divBdr>
        <w:top w:val="none" w:sz="0" w:space="0" w:color="auto"/>
        <w:left w:val="none" w:sz="0" w:space="0" w:color="auto"/>
        <w:bottom w:val="none" w:sz="0" w:space="0" w:color="auto"/>
        <w:right w:val="none" w:sz="0" w:space="0" w:color="auto"/>
      </w:divBdr>
    </w:div>
    <w:div w:id="1499492672">
      <w:bodyDiv w:val="1"/>
      <w:marLeft w:val="0"/>
      <w:marRight w:val="0"/>
      <w:marTop w:val="0"/>
      <w:marBottom w:val="0"/>
      <w:divBdr>
        <w:top w:val="none" w:sz="0" w:space="0" w:color="auto"/>
        <w:left w:val="none" w:sz="0" w:space="0" w:color="auto"/>
        <w:bottom w:val="none" w:sz="0" w:space="0" w:color="auto"/>
        <w:right w:val="none" w:sz="0" w:space="0" w:color="auto"/>
      </w:divBdr>
    </w:div>
    <w:div w:id="1501122547">
      <w:bodyDiv w:val="1"/>
      <w:marLeft w:val="0"/>
      <w:marRight w:val="0"/>
      <w:marTop w:val="0"/>
      <w:marBottom w:val="0"/>
      <w:divBdr>
        <w:top w:val="none" w:sz="0" w:space="0" w:color="auto"/>
        <w:left w:val="none" w:sz="0" w:space="0" w:color="auto"/>
        <w:bottom w:val="none" w:sz="0" w:space="0" w:color="auto"/>
        <w:right w:val="none" w:sz="0" w:space="0" w:color="auto"/>
      </w:divBdr>
    </w:div>
    <w:div w:id="1512640163">
      <w:bodyDiv w:val="1"/>
      <w:marLeft w:val="0"/>
      <w:marRight w:val="0"/>
      <w:marTop w:val="0"/>
      <w:marBottom w:val="0"/>
      <w:divBdr>
        <w:top w:val="none" w:sz="0" w:space="0" w:color="auto"/>
        <w:left w:val="none" w:sz="0" w:space="0" w:color="auto"/>
        <w:bottom w:val="none" w:sz="0" w:space="0" w:color="auto"/>
        <w:right w:val="none" w:sz="0" w:space="0" w:color="auto"/>
      </w:divBdr>
    </w:div>
    <w:div w:id="1517816341">
      <w:bodyDiv w:val="1"/>
      <w:marLeft w:val="0"/>
      <w:marRight w:val="0"/>
      <w:marTop w:val="0"/>
      <w:marBottom w:val="0"/>
      <w:divBdr>
        <w:top w:val="none" w:sz="0" w:space="0" w:color="auto"/>
        <w:left w:val="none" w:sz="0" w:space="0" w:color="auto"/>
        <w:bottom w:val="none" w:sz="0" w:space="0" w:color="auto"/>
        <w:right w:val="none" w:sz="0" w:space="0" w:color="auto"/>
      </w:divBdr>
    </w:div>
    <w:div w:id="1525094933">
      <w:bodyDiv w:val="1"/>
      <w:marLeft w:val="0"/>
      <w:marRight w:val="0"/>
      <w:marTop w:val="0"/>
      <w:marBottom w:val="0"/>
      <w:divBdr>
        <w:top w:val="none" w:sz="0" w:space="0" w:color="auto"/>
        <w:left w:val="none" w:sz="0" w:space="0" w:color="auto"/>
        <w:bottom w:val="none" w:sz="0" w:space="0" w:color="auto"/>
        <w:right w:val="none" w:sz="0" w:space="0" w:color="auto"/>
      </w:divBdr>
    </w:div>
    <w:div w:id="1530869611">
      <w:bodyDiv w:val="1"/>
      <w:marLeft w:val="0"/>
      <w:marRight w:val="0"/>
      <w:marTop w:val="0"/>
      <w:marBottom w:val="0"/>
      <w:divBdr>
        <w:top w:val="none" w:sz="0" w:space="0" w:color="auto"/>
        <w:left w:val="none" w:sz="0" w:space="0" w:color="auto"/>
        <w:bottom w:val="none" w:sz="0" w:space="0" w:color="auto"/>
        <w:right w:val="none" w:sz="0" w:space="0" w:color="auto"/>
      </w:divBdr>
    </w:div>
    <w:div w:id="1533615155">
      <w:bodyDiv w:val="1"/>
      <w:marLeft w:val="0"/>
      <w:marRight w:val="0"/>
      <w:marTop w:val="0"/>
      <w:marBottom w:val="0"/>
      <w:divBdr>
        <w:top w:val="none" w:sz="0" w:space="0" w:color="auto"/>
        <w:left w:val="none" w:sz="0" w:space="0" w:color="auto"/>
        <w:bottom w:val="none" w:sz="0" w:space="0" w:color="auto"/>
        <w:right w:val="none" w:sz="0" w:space="0" w:color="auto"/>
      </w:divBdr>
    </w:div>
    <w:div w:id="1539007396">
      <w:bodyDiv w:val="1"/>
      <w:marLeft w:val="0"/>
      <w:marRight w:val="0"/>
      <w:marTop w:val="0"/>
      <w:marBottom w:val="0"/>
      <w:divBdr>
        <w:top w:val="none" w:sz="0" w:space="0" w:color="auto"/>
        <w:left w:val="none" w:sz="0" w:space="0" w:color="auto"/>
        <w:bottom w:val="none" w:sz="0" w:space="0" w:color="auto"/>
        <w:right w:val="none" w:sz="0" w:space="0" w:color="auto"/>
      </w:divBdr>
    </w:div>
    <w:div w:id="1544050477">
      <w:bodyDiv w:val="1"/>
      <w:marLeft w:val="0"/>
      <w:marRight w:val="0"/>
      <w:marTop w:val="0"/>
      <w:marBottom w:val="0"/>
      <w:divBdr>
        <w:top w:val="none" w:sz="0" w:space="0" w:color="auto"/>
        <w:left w:val="none" w:sz="0" w:space="0" w:color="auto"/>
        <w:bottom w:val="none" w:sz="0" w:space="0" w:color="auto"/>
        <w:right w:val="none" w:sz="0" w:space="0" w:color="auto"/>
      </w:divBdr>
    </w:div>
    <w:div w:id="1547912171">
      <w:bodyDiv w:val="1"/>
      <w:marLeft w:val="0"/>
      <w:marRight w:val="0"/>
      <w:marTop w:val="0"/>
      <w:marBottom w:val="0"/>
      <w:divBdr>
        <w:top w:val="none" w:sz="0" w:space="0" w:color="auto"/>
        <w:left w:val="none" w:sz="0" w:space="0" w:color="auto"/>
        <w:bottom w:val="none" w:sz="0" w:space="0" w:color="auto"/>
        <w:right w:val="none" w:sz="0" w:space="0" w:color="auto"/>
      </w:divBdr>
    </w:div>
    <w:div w:id="1549299724">
      <w:bodyDiv w:val="1"/>
      <w:marLeft w:val="0"/>
      <w:marRight w:val="0"/>
      <w:marTop w:val="0"/>
      <w:marBottom w:val="0"/>
      <w:divBdr>
        <w:top w:val="none" w:sz="0" w:space="0" w:color="auto"/>
        <w:left w:val="none" w:sz="0" w:space="0" w:color="auto"/>
        <w:bottom w:val="none" w:sz="0" w:space="0" w:color="auto"/>
        <w:right w:val="none" w:sz="0" w:space="0" w:color="auto"/>
      </w:divBdr>
    </w:div>
    <w:div w:id="1551109910">
      <w:bodyDiv w:val="1"/>
      <w:marLeft w:val="0"/>
      <w:marRight w:val="0"/>
      <w:marTop w:val="0"/>
      <w:marBottom w:val="0"/>
      <w:divBdr>
        <w:top w:val="none" w:sz="0" w:space="0" w:color="auto"/>
        <w:left w:val="none" w:sz="0" w:space="0" w:color="auto"/>
        <w:bottom w:val="none" w:sz="0" w:space="0" w:color="auto"/>
        <w:right w:val="none" w:sz="0" w:space="0" w:color="auto"/>
      </w:divBdr>
    </w:div>
    <w:div w:id="1555239452">
      <w:bodyDiv w:val="1"/>
      <w:marLeft w:val="0"/>
      <w:marRight w:val="0"/>
      <w:marTop w:val="0"/>
      <w:marBottom w:val="0"/>
      <w:divBdr>
        <w:top w:val="none" w:sz="0" w:space="0" w:color="auto"/>
        <w:left w:val="none" w:sz="0" w:space="0" w:color="auto"/>
        <w:bottom w:val="none" w:sz="0" w:space="0" w:color="auto"/>
        <w:right w:val="none" w:sz="0" w:space="0" w:color="auto"/>
      </w:divBdr>
    </w:div>
    <w:div w:id="1569920508">
      <w:bodyDiv w:val="1"/>
      <w:marLeft w:val="0"/>
      <w:marRight w:val="0"/>
      <w:marTop w:val="0"/>
      <w:marBottom w:val="0"/>
      <w:divBdr>
        <w:top w:val="none" w:sz="0" w:space="0" w:color="auto"/>
        <w:left w:val="none" w:sz="0" w:space="0" w:color="auto"/>
        <w:bottom w:val="none" w:sz="0" w:space="0" w:color="auto"/>
        <w:right w:val="none" w:sz="0" w:space="0" w:color="auto"/>
      </w:divBdr>
    </w:div>
    <w:div w:id="1573585375">
      <w:bodyDiv w:val="1"/>
      <w:marLeft w:val="0"/>
      <w:marRight w:val="0"/>
      <w:marTop w:val="0"/>
      <w:marBottom w:val="0"/>
      <w:divBdr>
        <w:top w:val="none" w:sz="0" w:space="0" w:color="auto"/>
        <w:left w:val="none" w:sz="0" w:space="0" w:color="auto"/>
        <w:bottom w:val="none" w:sz="0" w:space="0" w:color="auto"/>
        <w:right w:val="none" w:sz="0" w:space="0" w:color="auto"/>
      </w:divBdr>
    </w:div>
    <w:div w:id="1577594679">
      <w:bodyDiv w:val="1"/>
      <w:marLeft w:val="0"/>
      <w:marRight w:val="0"/>
      <w:marTop w:val="0"/>
      <w:marBottom w:val="0"/>
      <w:divBdr>
        <w:top w:val="none" w:sz="0" w:space="0" w:color="auto"/>
        <w:left w:val="none" w:sz="0" w:space="0" w:color="auto"/>
        <w:bottom w:val="none" w:sz="0" w:space="0" w:color="auto"/>
        <w:right w:val="none" w:sz="0" w:space="0" w:color="auto"/>
      </w:divBdr>
    </w:div>
    <w:div w:id="1581210304">
      <w:bodyDiv w:val="1"/>
      <w:marLeft w:val="0"/>
      <w:marRight w:val="0"/>
      <w:marTop w:val="0"/>
      <w:marBottom w:val="0"/>
      <w:divBdr>
        <w:top w:val="none" w:sz="0" w:space="0" w:color="auto"/>
        <w:left w:val="none" w:sz="0" w:space="0" w:color="auto"/>
        <w:bottom w:val="none" w:sz="0" w:space="0" w:color="auto"/>
        <w:right w:val="none" w:sz="0" w:space="0" w:color="auto"/>
      </w:divBdr>
    </w:div>
    <w:div w:id="1584299395">
      <w:bodyDiv w:val="1"/>
      <w:marLeft w:val="0"/>
      <w:marRight w:val="0"/>
      <w:marTop w:val="0"/>
      <w:marBottom w:val="0"/>
      <w:divBdr>
        <w:top w:val="none" w:sz="0" w:space="0" w:color="auto"/>
        <w:left w:val="none" w:sz="0" w:space="0" w:color="auto"/>
        <w:bottom w:val="none" w:sz="0" w:space="0" w:color="auto"/>
        <w:right w:val="none" w:sz="0" w:space="0" w:color="auto"/>
      </w:divBdr>
    </w:div>
    <w:div w:id="1591617588">
      <w:bodyDiv w:val="1"/>
      <w:marLeft w:val="0"/>
      <w:marRight w:val="0"/>
      <w:marTop w:val="0"/>
      <w:marBottom w:val="0"/>
      <w:divBdr>
        <w:top w:val="none" w:sz="0" w:space="0" w:color="auto"/>
        <w:left w:val="none" w:sz="0" w:space="0" w:color="auto"/>
        <w:bottom w:val="none" w:sz="0" w:space="0" w:color="auto"/>
        <w:right w:val="none" w:sz="0" w:space="0" w:color="auto"/>
      </w:divBdr>
    </w:div>
    <w:div w:id="1594321453">
      <w:bodyDiv w:val="1"/>
      <w:marLeft w:val="0"/>
      <w:marRight w:val="0"/>
      <w:marTop w:val="0"/>
      <w:marBottom w:val="0"/>
      <w:divBdr>
        <w:top w:val="none" w:sz="0" w:space="0" w:color="auto"/>
        <w:left w:val="none" w:sz="0" w:space="0" w:color="auto"/>
        <w:bottom w:val="none" w:sz="0" w:space="0" w:color="auto"/>
        <w:right w:val="none" w:sz="0" w:space="0" w:color="auto"/>
      </w:divBdr>
    </w:div>
    <w:div w:id="1605042248">
      <w:bodyDiv w:val="1"/>
      <w:marLeft w:val="0"/>
      <w:marRight w:val="0"/>
      <w:marTop w:val="0"/>
      <w:marBottom w:val="0"/>
      <w:divBdr>
        <w:top w:val="none" w:sz="0" w:space="0" w:color="auto"/>
        <w:left w:val="none" w:sz="0" w:space="0" w:color="auto"/>
        <w:bottom w:val="none" w:sz="0" w:space="0" w:color="auto"/>
        <w:right w:val="none" w:sz="0" w:space="0" w:color="auto"/>
      </w:divBdr>
    </w:div>
    <w:div w:id="1607542761">
      <w:bodyDiv w:val="1"/>
      <w:marLeft w:val="0"/>
      <w:marRight w:val="0"/>
      <w:marTop w:val="0"/>
      <w:marBottom w:val="0"/>
      <w:divBdr>
        <w:top w:val="none" w:sz="0" w:space="0" w:color="auto"/>
        <w:left w:val="none" w:sz="0" w:space="0" w:color="auto"/>
        <w:bottom w:val="none" w:sz="0" w:space="0" w:color="auto"/>
        <w:right w:val="none" w:sz="0" w:space="0" w:color="auto"/>
      </w:divBdr>
    </w:div>
    <w:div w:id="1623145591">
      <w:bodyDiv w:val="1"/>
      <w:marLeft w:val="0"/>
      <w:marRight w:val="0"/>
      <w:marTop w:val="0"/>
      <w:marBottom w:val="0"/>
      <w:divBdr>
        <w:top w:val="none" w:sz="0" w:space="0" w:color="auto"/>
        <w:left w:val="none" w:sz="0" w:space="0" w:color="auto"/>
        <w:bottom w:val="none" w:sz="0" w:space="0" w:color="auto"/>
        <w:right w:val="none" w:sz="0" w:space="0" w:color="auto"/>
      </w:divBdr>
    </w:div>
    <w:div w:id="1628969082">
      <w:bodyDiv w:val="1"/>
      <w:marLeft w:val="0"/>
      <w:marRight w:val="0"/>
      <w:marTop w:val="0"/>
      <w:marBottom w:val="0"/>
      <w:divBdr>
        <w:top w:val="none" w:sz="0" w:space="0" w:color="auto"/>
        <w:left w:val="none" w:sz="0" w:space="0" w:color="auto"/>
        <w:bottom w:val="none" w:sz="0" w:space="0" w:color="auto"/>
        <w:right w:val="none" w:sz="0" w:space="0" w:color="auto"/>
      </w:divBdr>
    </w:div>
    <w:div w:id="1634558953">
      <w:bodyDiv w:val="1"/>
      <w:marLeft w:val="0"/>
      <w:marRight w:val="0"/>
      <w:marTop w:val="0"/>
      <w:marBottom w:val="0"/>
      <w:divBdr>
        <w:top w:val="none" w:sz="0" w:space="0" w:color="auto"/>
        <w:left w:val="none" w:sz="0" w:space="0" w:color="auto"/>
        <w:bottom w:val="none" w:sz="0" w:space="0" w:color="auto"/>
        <w:right w:val="none" w:sz="0" w:space="0" w:color="auto"/>
      </w:divBdr>
    </w:div>
    <w:div w:id="1635984724">
      <w:bodyDiv w:val="1"/>
      <w:marLeft w:val="0"/>
      <w:marRight w:val="0"/>
      <w:marTop w:val="0"/>
      <w:marBottom w:val="0"/>
      <w:divBdr>
        <w:top w:val="none" w:sz="0" w:space="0" w:color="auto"/>
        <w:left w:val="none" w:sz="0" w:space="0" w:color="auto"/>
        <w:bottom w:val="none" w:sz="0" w:space="0" w:color="auto"/>
        <w:right w:val="none" w:sz="0" w:space="0" w:color="auto"/>
      </w:divBdr>
    </w:div>
    <w:div w:id="1638485641">
      <w:bodyDiv w:val="1"/>
      <w:marLeft w:val="0"/>
      <w:marRight w:val="0"/>
      <w:marTop w:val="0"/>
      <w:marBottom w:val="0"/>
      <w:divBdr>
        <w:top w:val="none" w:sz="0" w:space="0" w:color="auto"/>
        <w:left w:val="none" w:sz="0" w:space="0" w:color="auto"/>
        <w:bottom w:val="none" w:sz="0" w:space="0" w:color="auto"/>
        <w:right w:val="none" w:sz="0" w:space="0" w:color="auto"/>
      </w:divBdr>
    </w:div>
    <w:div w:id="1644389814">
      <w:bodyDiv w:val="1"/>
      <w:marLeft w:val="0"/>
      <w:marRight w:val="0"/>
      <w:marTop w:val="0"/>
      <w:marBottom w:val="0"/>
      <w:divBdr>
        <w:top w:val="none" w:sz="0" w:space="0" w:color="auto"/>
        <w:left w:val="none" w:sz="0" w:space="0" w:color="auto"/>
        <w:bottom w:val="none" w:sz="0" w:space="0" w:color="auto"/>
        <w:right w:val="none" w:sz="0" w:space="0" w:color="auto"/>
      </w:divBdr>
    </w:div>
    <w:div w:id="1652520096">
      <w:bodyDiv w:val="1"/>
      <w:marLeft w:val="0"/>
      <w:marRight w:val="0"/>
      <w:marTop w:val="0"/>
      <w:marBottom w:val="0"/>
      <w:divBdr>
        <w:top w:val="none" w:sz="0" w:space="0" w:color="auto"/>
        <w:left w:val="none" w:sz="0" w:space="0" w:color="auto"/>
        <w:bottom w:val="none" w:sz="0" w:space="0" w:color="auto"/>
        <w:right w:val="none" w:sz="0" w:space="0" w:color="auto"/>
      </w:divBdr>
    </w:div>
    <w:div w:id="1656104985">
      <w:bodyDiv w:val="1"/>
      <w:marLeft w:val="0"/>
      <w:marRight w:val="0"/>
      <w:marTop w:val="0"/>
      <w:marBottom w:val="0"/>
      <w:divBdr>
        <w:top w:val="none" w:sz="0" w:space="0" w:color="auto"/>
        <w:left w:val="none" w:sz="0" w:space="0" w:color="auto"/>
        <w:bottom w:val="none" w:sz="0" w:space="0" w:color="auto"/>
        <w:right w:val="none" w:sz="0" w:space="0" w:color="auto"/>
      </w:divBdr>
    </w:div>
    <w:div w:id="1662154398">
      <w:bodyDiv w:val="1"/>
      <w:marLeft w:val="0"/>
      <w:marRight w:val="0"/>
      <w:marTop w:val="0"/>
      <w:marBottom w:val="0"/>
      <w:divBdr>
        <w:top w:val="none" w:sz="0" w:space="0" w:color="auto"/>
        <w:left w:val="none" w:sz="0" w:space="0" w:color="auto"/>
        <w:bottom w:val="none" w:sz="0" w:space="0" w:color="auto"/>
        <w:right w:val="none" w:sz="0" w:space="0" w:color="auto"/>
      </w:divBdr>
    </w:div>
    <w:div w:id="1663118590">
      <w:bodyDiv w:val="1"/>
      <w:marLeft w:val="0"/>
      <w:marRight w:val="0"/>
      <w:marTop w:val="0"/>
      <w:marBottom w:val="0"/>
      <w:divBdr>
        <w:top w:val="none" w:sz="0" w:space="0" w:color="auto"/>
        <w:left w:val="none" w:sz="0" w:space="0" w:color="auto"/>
        <w:bottom w:val="none" w:sz="0" w:space="0" w:color="auto"/>
        <w:right w:val="none" w:sz="0" w:space="0" w:color="auto"/>
      </w:divBdr>
    </w:div>
    <w:div w:id="1671055719">
      <w:bodyDiv w:val="1"/>
      <w:marLeft w:val="0"/>
      <w:marRight w:val="0"/>
      <w:marTop w:val="0"/>
      <w:marBottom w:val="0"/>
      <w:divBdr>
        <w:top w:val="none" w:sz="0" w:space="0" w:color="auto"/>
        <w:left w:val="none" w:sz="0" w:space="0" w:color="auto"/>
        <w:bottom w:val="none" w:sz="0" w:space="0" w:color="auto"/>
        <w:right w:val="none" w:sz="0" w:space="0" w:color="auto"/>
      </w:divBdr>
    </w:div>
    <w:div w:id="1674457657">
      <w:bodyDiv w:val="1"/>
      <w:marLeft w:val="0"/>
      <w:marRight w:val="0"/>
      <w:marTop w:val="0"/>
      <w:marBottom w:val="0"/>
      <w:divBdr>
        <w:top w:val="none" w:sz="0" w:space="0" w:color="auto"/>
        <w:left w:val="none" w:sz="0" w:space="0" w:color="auto"/>
        <w:bottom w:val="none" w:sz="0" w:space="0" w:color="auto"/>
        <w:right w:val="none" w:sz="0" w:space="0" w:color="auto"/>
      </w:divBdr>
    </w:div>
    <w:div w:id="1693142392">
      <w:bodyDiv w:val="1"/>
      <w:marLeft w:val="0"/>
      <w:marRight w:val="0"/>
      <w:marTop w:val="0"/>
      <w:marBottom w:val="0"/>
      <w:divBdr>
        <w:top w:val="none" w:sz="0" w:space="0" w:color="auto"/>
        <w:left w:val="none" w:sz="0" w:space="0" w:color="auto"/>
        <w:bottom w:val="none" w:sz="0" w:space="0" w:color="auto"/>
        <w:right w:val="none" w:sz="0" w:space="0" w:color="auto"/>
      </w:divBdr>
    </w:div>
    <w:div w:id="1699895616">
      <w:bodyDiv w:val="1"/>
      <w:marLeft w:val="0"/>
      <w:marRight w:val="0"/>
      <w:marTop w:val="0"/>
      <w:marBottom w:val="0"/>
      <w:divBdr>
        <w:top w:val="none" w:sz="0" w:space="0" w:color="auto"/>
        <w:left w:val="none" w:sz="0" w:space="0" w:color="auto"/>
        <w:bottom w:val="none" w:sz="0" w:space="0" w:color="auto"/>
        <w:right w:val="none" w:sz="0" w:space="0" w:color="auto"/>
      </w:divBdr>
    </w:div>
    <w:div w:id="1704549146">
      <w:bodyDiv w:val="1"/>
      <w:marLeft w:val="0"/>
      <w:marRight w:val="0"/>
      <w:marTop w:val="0"/>
      <w:marBottom w:val="0"/>
      <w:divBdr>
        <w:top w:val="none" w:sz="0" w:space="0" w:color="auto"/>
        <w:left w:val="none" w:sz="0" w:space="0" w:color="auto"/>
        <w:bottom w:val="none" w:sz="0" w:space="0" w:color="auto"/>
        <w:right w:val="none" w:sz="0" w:space="0" w:color="auto"/>
      </w:divBdr>
    </w:div>
    <w:div w:id="1706445465">
      <w:bodyDiv w:val="1"/>
      <w:marLeft w:val="0"/>
      <w:marRight w:val="0"/>
      <w:marTop w:val="0"/>
      <w:marBottom w:val="0"/>
      <w:divBdr>
        <w:top w:val="none" w:sz="0" w:space="0" w:color="auto"/>
        <w:left w:val="none" w:sz="0" w:space="0" w:color="auto"/>
        <w:bottom w:val="none" w:sz="0" w:space="0" w:color="auto"/>
        <w:right w:val="none" w:sz="0" w:space="0" w:color="auto"/>
      </w:divBdr>
    </w:div>
    <w:div w:id="1727026613">
      <w:bodyDiv w:val="1"/>
      <w:marLeft w:val="0"/>
      <w:marRight w:val="0"/>
      <w:marTop w:val="0"/>
      <w:marBottom w:val="0"/>
      <w:divBdr>
        <w:top w:val="none" w:sz="0" w:space="0" w:color="auto"/>
        <w:left w:val="none" w:sz="0" w:space="0" w:color="auto"/>
        <w:bottom w:val="none" w:sz="0" w:space="0" w:color="auto"/>
        <w:right w:val="none" w:sz="0" w:space="0" w:color="auto"/>
      </w:divBdr>
    </w:div>
    <w:div w:id="1734961819">
      <w:bodyDiv w:val="1"/>
      <w:marLeft w:val="0"/>
      <w:marRight w:val="0"/>
      <w:marTop w:val="0"/>
      <w:marBottom w:val="0"/>
      <w:divBdr>
        <w:top w:val="none" w:sz="0" w:space="0" w:color="auto"/>
        <w:left w:val="none" w:sz="0" w:space="0" w:color="auto"/>
        <w:bottom w:val="none" w:sz="0" w:space="0" w:color="auto"/>
        <w:right w:val="none" w:sz="0" w:space="0" w:color="auto"/>
      </w:divBdr>
    </w:div>
    <w:div w:id="1737043720">
      <w:bodyDiv w:val="1"/>
      <w:marLeft w:val="0"/>
      <w:marRight w:val="0"/>
      <w:marTop w:val="0"/>
      <w:marBottom w:val="0"/>
      <w:divBdr>
        <w:top w:val="none" w:sz="0" w:space="0" w:color="auto"/>
        <w:left w:val="none" w:sz="0" w:space="0" w:color="auto"/>
        <w:bottom w:val="none" w:sz="0" w:space="0" w:color="auto"/>
        <w:right w:val="none" w:sz="0" w:space="0" w:color="auto"/>
      </w:divBdr>
    </w:div>
    <w:div w:id="1745486313">
      <w:bodyDiv w:val="1"/>
      <w:marLeft w:val="0"/>
      <w:marRight w:val="0"/>
      <w:marTop w:val="0"/>
      <w:marBottom w:val="0"/>
      <w:divBdr>
        <w:top w:val="none" w:sz="0" w:space="0" w:color="auto"/>
        <w:left w:val="none" w:sz="0" w:space="0" w:color="auto"/>
        <w:bottom w:val="none" w:sz="0" w:space="0" w:color="auto"/>
        <w:right w:val="none" w:sz="0" w:space="0" w:color="auto"/>
      </w:divBdr>
    </w:div>
    <w:div w:id="1746141824">
      <w:bodyDiv w:val="1"/>
      <w:marLeft w:val="0"/>
      <w:marRight w:val="0"/>
      <w:marTop w:val="0"/>
      <w:marBottom w:val="0"/>
      <w:divBdr>
        <w:top w:val="none" w:sz="0" w:space="0" w:color="auto"/>
        <w:left w:val="none" w:sz="0" w:space="0" w:color="auto"/>
        <w:bottom w:val="none" w:sz="0" w:space="0" w:color="auto"/>
        <w:right w:val="none" w:sz="0" w:space="0" w:color="auto"/>
      </w:divBdr>
    </w:div>
    <w:div w:id="1746879845">
      <w:bodyDiv w:val="1"/>
      <w:marLeft w:val="0"/>
      <w:marRight w:val="0"/>
      <w:marTop w:val="0"/>
      <w:marBottom w:val="0"/>
      <w:divBdr>
        <w:top w:val="none" w:sz="0" w:space="0" w:color="auto"/>
        <w:left w:val="none" w:sz="0" w:space="0" w:color="auto"/>
        <w:bottom w:val="none" w:sz="0" w:space="0" w:color="auto"/>
        <w:right w:val="none" w:sz="0" w:space="0" w:color="auto"/>
      </w:divBdr>
    </w:div>
    <w:div w:id="1756635664">
      <w:bodyDiv w:val="1"/>
      <w:marLeft w:val="0"/>
      <w:marRight w:val="0"/>
      <w:marTop w:val="0"/>
      <w:marBottom w:val="0"/>
      <w:divBdr>
        <w:top w:val="none" w:sz="0" w:space="0" w:color="auto"/>
        <w:left w:val="none" w:sz="0" w:space="0" w:color="auto"/>
        <w:bottom w:val="none" w:sz="0" w:space="0" w:color="auto"/>
        <w:right w:val="none" w:sz="0" w:space="0" w:color="auto"/>
      </w:divBdr>
    </w:div>
    <w:div w:id="1795251726">
      <w:bodyDiv w:val="1"/>
      <w:marLeft w:val="0"/>
      <w:marRight w:val="0"/>
      <w:marTop w:val="0"/>
      <w:marBottom w:val="0"/>
      <w:divBdr>
        <w:top w:val="none" w:sz="0" w:space="0" w:color="auto"/>
        <w:left w:val="none" w:sz="0" w:space="0" w:color="auto"/>
        <w:bottom w:val="none" w:sz="0" w:space="0" w:color="auto"/>
        <w:right w:val="none" w:sz="0" w:space="0" w:color="auto"/>
      </w:divBdr>
    </w:div>
    <w:div w:id="1796680327">
      <w:bodyDiv w:val="1"/>
      <w:marLeft w:val="0"/>
      <w:marRight w:val="0"/>
      <w:marTop w:val="0"/>
      <w:marBottom w:val="0"/>
      <w:divBdr>
        <w:top w:val="none" w:sz="0" w:space="0" w:color="auto"/>
        <w:left w:val="none" w:sz="0" w:space="0" w:color="auto"/>
        <w:bottom w:val="none" w:sz="0" w:space="0" w:color="auto"/>
        <w:right w:val="none" w:sz="0" w:space="0" w:color="auto"/>
      </w:divBdr>
    </w:div>
    <w:div w:id="1797945956">
      <w:bodyDiv w:val="1"/>
      <w:marLeft w:val="0"/>
      <w:marRight w:val="0"/>
      <w:marTop w:val="0"/>
      <w:marBottom w:val="0"/>
      <w:divBdr>
        <w:top w:val="none" w:sz="0" w:space="0" w:color="auto"/>
        <w:left w:val="none" w:sz="0" w:space="0" w:color="auto"/>
        <w:bottom w:val="none" w:sz="0" w:space="0" w:color="auto"/>
        <w:right w:val="none" w:sz="0" w:space="0" w:color="auto"/>
      </w:divBdr>
    </w:div>
    <w:div w:id="1801259756">
      <w:bodyDiv w:val="1"/>
      <w:marLeft w:val="0"/>
      <w:marRight w:val="0"/>
      <w:marTop w:val="0"/>
      <w:marBottom w:val="0"/>
      <w:divBdr>
        <w:top w:val="none" w:sz="0" w:space="0" w:color="auto"/>
        <w:left w:val="none" w:sz="0" w:space="0" w:color="auto"/>
        <w:bottom w:val="none" w:sz="0" w:space="0" w:color="auto"/>
        <w:right w:val="none" w:sz="0" w:space="0" w:color="auto"/>
      </w:divBdr>
    </w:div>
    <w:div w:id="1801536815">
      <w:bodyDiv w:val="1"/>
      <w:marLeft w:val="0"/>
      <w:marRight w:val="0"/>
      <w:marTop w:val="0"/>
      <w:marBottom w:val="0"/>
      <w:divBdr>
        <w:top w:val="none" w:sz="0" w:space="0" w:color="auto"/>
        <w:left w:val="none" w:sz="0" w:space="0" w:color="auto"/>
        <w:bottom w:val="none" w:sz="0" w:space="0" w:color="auto"/>
        <w:right w:val="none" w:sz="0" w:space="0" w:color="auto"/>
      </w:divBdr>
    </w:div>
    <w:div w:id="1802530768">
      <w:bodyDiv w:val="1"/>
      <w:marLeft w:val="0"/>
      <w:marRight w:val="0"/>
      <w:marTop w:val="0"/>
      <w:marBottom w:val="0"/>
      <w:divBdr>
        <w:top w:val="none" w:sz="0" w:space="0" w:color="auto"/>
        <w:left w:val="none" w:sz="0" w:space="0" w:color="auto"/>
        <w:bottom w:val="none" w:sz="0" w:space="0" w:color="auto"/>
        <w:right w:val="none" w:sz="0" w:space="0" w:color="auto"/>
      </w:divBdr>
    </w:div>
    <w:div w:id="1804881056">
      <w:bodyDiv w:val="1"/>
      <w:marLeft w:val="0"/>
      <w:marRight w:val="0"/>
      <w:marTop w:val="0"/>
      <w:marBottom w:val="0"/>
      <w:divBdr>
        <w:top w:val="none" w:sz="0" w:space="0" w:color="auto"/>
        <w:left w:val="none" w:sz="0" w:space="0" w:color="auto"/>
        <w:bottom w:val="none" w:sz="0" w:space="0" w:color="auto"/>
        <w:right w:val="none" w:sz="0" w:space="0" w:color="auto"/>
      </w:divBdr>
    </w:div>
    <w:div w:id="1808814883">
      <w:bodyDiv w:val="1"/>
      <w:marLeft w:val="0"/>
      <w:marRight w:val="0"/>
      <w:marTop w:val="0"/>
      <w:marBottom w:val="0"/>
      <w:divBdr>
        <w:top w:val="none" w:sz="0" w:space="0" w:color="auto"/>
        <w:left w:val="none" w:sz="0" w:space="0" w:color="auto"/>
        <w:bottom w:val="none" w:sz="0" w:space="0" w:color="auto"/>
        <w:right w:val="none" w:sz="0" w:space="0" w:color="auto"/>
      </w:divBdr>
    </w:div>
    <w:div w:id="1811971613">
      <w:bodyDiv w:val="1"/>
      <w:marLeft w:val="0"/>
      <w:marRight w:val="0"/>
      <w:marTop w:val="0"/>
      <w:marBottom w:val="0"/>
      <w:divBdr>
        <w:top w:val="none" w:sz="0" w:space="0" w:color="auto"/>
        <w:left w:val="none" w:sz="0" w:space="0" w:color="auto"/>
        <w:bottom w:val="none" w:sz="0" w:space="0" w:color="auto"/>
        <w:right w:val="none" w:sz="0" w:space="0" w:color="auto"/>
      </w:divBdr>
    </w:div>
    <w:div w:id="1822232540">
      <w:bodyDiv w:val="1"/>
      <w:marLeft w:val="0"/>
      <w:marRight w:val="0"/>
      <w:marTop w:val="0"/>
      <w:marBottom w:val="0"/>
      <w:divBdr>
        <w:top w:val="none" w:sz="0" w:space="0" w:color="auto"/>
        <w:left w:val="none" w:sz="0" w:space="0" w:color="auto"/>
        <w:bottom w:val="none" w:sz="0" w:space="0" w:color="auto"/>
        <w:right w:val="none" w:sz="0" w:space="0" w:color="auto"/>
      </w:divBdr>
    </w:div>
    <w:div w:id="1823152793">
      <w:bodyDiv w:val="1"/>
      <w:marLeft w:val="0"/>
      <w:marRight w:val="0"/>
      <w:marTop w:val="0"/>
      <w:marBottom w:val="0"/>
      <w:divBdr>
        <w:top w:val="none" w:sz="0" w:space="0" w:color="auto"/>
        <w:left w:val="none" w:sz="0" w:space="0" w:color="auto"/>
        <w:bottom w:val="none" w:sz="0" w:space="0" w:color="auto"/>
        <w:right w:val="none" w:sz="0" w:space="0" w:color="auto"/>
      </w:divBdr>
    </w:div>
    <w:div w:id="1824856106">
      <w:bodyDiv w:val="1"/>
      <w:marLeft w:val="0"/>
      <w:marRight w:val="0"/>
      <w:marTop w:val="0"/>
      <w:marBottom w:val="0"/>
      <w:divBdr>
        <w:top w:val="none" w:sz="0" w:space="0" w:color="auto"/>
        <w:left w:val="none" w:sz="0" w:space="0" w:color="auto"/>
        <w:bottom w:val="none" w:sz="0" w:space="0" w:color="auto"/>
        <w:right w:val="none" w:sz="0" w:space="0" w:color="auto"/>
      </w:divBdr>
    </w:div>
    <w:div w:id="1828010103">
      <w:bodyDiv w:val="1"/>
      <w:marLeft w:val="0"/>
      <w:marRight w:val="0"/>
      <w:marTop w:val="0"/>
      <w:marBottom w:val="0"/>
      <w:divBdr>
        <w:top w:val="none" w:sz="0" w:space="0" w:color="auto"/>
        <w:left w:val="none" w:sz="0" w:space="0" w:color="auto"/>
        <w:bottom w:val="none" w:sz="0" w:space="0" w:color="auto"/>
        <w:right w:val="none" w:sz="0" w:space="0" w:color="auto"/>
      </w:divBdr>
    </w:div>
    <w:div w:id="1832523177">
      <w:bodyDiv w:val="1"/>
      <w:marLeft w:val="0"/>
      <w:marRight w:val="0"/>
      <w:marTop w:val="0"/>
      <w:marBottom w:val="0"/>
      <w:divBdr>
        <w:top w:val="none" w:sz="0" w:space="0" w:color="auto"/>
        <w:left w:val="none" w:sz="0" w:space="0" w:color="auto"/>
        <w:bottom w:val="none" w:sz="0" w:space="0" w:color="auto"/>
        <w:right w:val="none" w:sz="0" w:space="0" w:color="auto"/>
      </w:divBdr>
    </w:div>
    <w:div w:id="1832791394">
      <w:bodyDiv w:val="1"/>
      <w:marLeft w:val="0"/>
      <w:marRight w:val="0"/>
      <w:marTop w:val="0"/>
      <w:marBottom w:val="0"/>
      <w:divBdr>
        <w:top w:val="none" w:sz="0" w:space="0" w:color="auto"/>
        <w:left w:val="none" w:sz="0" w:space="0" w:color="auto"/>
        <w:bottom w:val="none" w:sz="0" w:space="0" w:color="auto"/>
        <w:right w:val="none" w:sz="0" w:space="0" w:color="auto"/>
      </w:divBdr>
    </w:div>
    <w:div w:id="1836872495">
      <w:bodyDiv w:val="1"/>
      <w:marLeft w:val="0"/>
      <w:marRight w:val="0"/>
      <w:marTop w:val="0"/>
      <w:marBottom w:val="0"/>
      <w:divBdr>
        <w:top w:val="none" w:sz="0" w:space="0" w:color="auto"/>
        <w:left w:val="none" w:sz="0" w:space="0" w:color="auto"/>
        <w:bottom w:val="none" w:sz="0" w:space="0" w:color="auto"/>
        <w:right w:val="none" w:sz="0" w:space="0" w:color="auto"/>
      </w:divBdr>
    </w:div>
    <w:div w:id="1858150406">
      <w:bodyDiv w:val="1"/>
      <w:marLeft w:val="0"/>
      <w:marRight w:val="0"/>
      <w:marTop w:val="0"/>
      <w:marBottom w:val="0"/>
      <w:divBdr>
        <w:top w:val="none" w:sz="0" w:space="0" w:color="auto"/>
        <w:left w:val="none" w:sz="0" w:space="0" w:color="auto"/>
        <w:bottom w:val="none" w:sz="0" w:space="0" w:color="auto"/>
        <w:right w:val="none" w:sz="0" w:space="0" w:color="auto"/>
      </w:divBdr>
    </w:div>
    <w:div w:id="1865288261">
      <w:bodyDiv w:val="1"/>
      <w:marLeft w:val="0"/>
      <w:marRight w:val="0"/>
      <w:marTop w:val="0"/>
      <w:marBottom w:val="0"/>
      <w:divBdr>
        <w:top w:val="none" w:sz="0" w:space="0" w:color="auto"/>
        <w:left w:val="none" w:sz="0" w:space="0" w:color="auto"/>
        <w:bottom w:val="none" w:sz="0" w:space="0" w:color="auto"/>
        <w:right w:val="none" w:sz="0" w:space="0" w:color="auto"/>
      </w:divBdr>
    </w:div>
    <w:div w:id="1878929388">
      <w:bodyDiv w:val="1"/>
      <w:marLeft w:val="0"/>
      <w:marRight w:val="0"/>
      <w:marTop w:val="0"/>
      <w:marBottom w:val="0"/>
      <w:divBdr>
        <w:top w:val="none" w:sz="0" w:space="0" w:color="auto"/>
        <w:left w:val="none" w:sz="0" w:space="0" w:color="auto"/>
        <w:bottom w:val="none" w:sz="0" w:space="0" w:color="auto"/>
        <w:right w:val="none" w:sz="0" w:space="0" w:color="auto"/>
      </w:divBdr>
    </w:div>
    <w:div w:id="1882286359">
      <w:bodyDiv w:val="1"/>
      <w:marLeft w:val="0"/>
      <w:marRight w:val="0"/>
      <w:marTop w:val="0"/>
      <w:marBottom w:val="0"/>
      <w:divBdr>
        <w:top w:val="none" w:sz="0" w:space="0" w:color="auto"/>
        <w:left w:val="none" w:sz="0" w:space="0" w:color="auto"/>
        <w:bottom w:val="none" w:sz="0" w:space="0" w:color="auto"/>
        <w:right w:val="none" w:sz="0" w:space="0" w:color="auto"/>
      </w:divBdr>
    </w:div>
    <w:div w:id="1891845311">
      <w:bodyDiv w:val="1"/>
      <w:marLeft w:val="0"/>
      <w:marRight w:val="0"/>
      <w:marTop w:val="0"/>
      <w:marBottom w:val="0"/>
      <w:divBdr>
        <w:top w:val="none" w:sz="0" w:space="0" w:color="auto"/>
        <w:left w:val="none" w:sz="0" w:space="0" w:color="auto"/>
        <w:bottom w:val="none" w:sz="0" w:space="0" w:color="auto"/>
        <w:right w:val="none" w:sz="0" w:space="0" w:color="auto"/>
      </w:divBdr>
    </w:div>
    <w:div w:id="1893808123">
      <w:bodyDiv w:val="1"/>
      <w:marLeft w:val="0"/>
      <w:marRight w:val="0"/>
      <w:marTop w:val="0"/>
      <w:marBottom w:val="0"/>
      <w:divBdr>
        <w:top w:val="none" w:sz="0" w:space="0" w:color="auto"/>
        <w:left w:val="none" w:sz="0" w:space="0" w:color="auto"/>
        <w:bottom w:val="none" w:sz="0" w:space="0" w:color="auto"/>
        <w:right w:val="none" w:sz="0" w:space="0" w:color="auto"/>
      </w:divBdr>
    </w:div>
    <w:div w:id="1895310448">
      <w:bodyDiv w:val="1"/>
      <w:marLeft w:val="0"/>
      <w:marRight w:val="0"/>
      <w:marTop w:val="0"/>
      <w:marBottom w:val="0"/>
      <w:divBdr>
        <w:top w:val="none" w:sz="0" w:space="0" w:color="auto"/>
        <w:left w:val="none" w:sz="0" w:space="0" w:color="auto"/>
        <w:bottom w:val="none" w:sz="0" w:space="0" w:color="auto"/>
        <w:right w:val="none" w:sz="0" w:space="0" w:color="auto"/>
      </w:divBdr>
    </w:div>
    <w:div w:id="1897424326">
      <w:bodyDiv w:val="1"/>
      <w:marLeft w:val="0"/>
      <w:marRight w:val="0"/>
      <w:marTop w:val="0"/>
      <w:marBottom w:val="0"/>
      <w:divBdr>
        <w:top w:val="none" w:sz="0" w:space="0" w:color="auto"/>
        <w:left w:val="none" w:sz="0" w:space="0" w:color="auto"/>
        <w:bottom w:val="none" w:sz="0" w:space="0" w:color="auto"/>
        <w:right w:val="none" w:sz="0" w:space="0" w:color="auto"/>
      </w:divBdr>
    </w:div>
    <w:div w:id="1897813638">
      <w:bodyDiv w:val="1"/>
      <w:marLeft w:val="0"/>
      <w:marRight w:val="0"/>
      <w:marTop w:val="0"/>
      <w:marBottom w:val="0"/>
      <w:divBdr>
        <w:top w:val="none" w:sz="0" w:space="0" w:color="auto"/>
        <w:left w:val="none" w:sz="0" w:space="0" w:color="auto"/>
        <w:bottom w:val="none" w:sz="0" w:space="0" w:color="auto"/>
        <w:right w:val="none" w:sz="0" w:space="0" w:color="auto"/>
      </w:divBdr>
    </w:div>
    <w:div w:id="1926261323">
      <w:bodyDiv w:val="1"/>
      <w:marLeft w:val="0"/>
      <w:marRight w:val="0"/>
      <w:marTop w:val="0"/>
      <w:marBottom w:val="0"/>
      <w:divBdr>
        <w:top w:val="none" w:sz="0" w:space="0" w:color="auto"/>
        <w:left w:val="none" w:sz="0" w:space="0" w:color="auto"/>
        <w:bottom w:val="none" w:sz="0" w:space="0" w:color="auto"/>
        <w:right w:val="none" w:sz="0" w:space="0" w:color="auto"/>
      </w:divBdr>
    </w:div>
    <w:div w:id="1947037494">
      <w:bodyDiv w:val="1"/>
      <w:marLeft w:val="0"/>
      <w:marRight w:val="0"/>
      <w:marTop w:val="0"/>
      <w:marBottom w:val="0"/>
      <w:divBdr>
        <w:top w:val="none" w:sz="0" w:space="0" w:color="auto"/>
        <w:left w:val="none" w:sz="0" w:space="0" w:color="auto"/>
        <w:bottom w:val="none" w:sz="0" w:space="0" w:color="auto"/>
        <w:right w:val="none" w:sz="0" w:space="0" w:color="auto"/>
      </w:divBdr>
    </w:div>
    <w:div w:id="1952323282">
      <w:bodyDiv w:val="1"/>
      <w:marLeft w:val="0"/>
      <w:marRight w:val="0"/>
      <w:marTop w:val="0"/>
      <w:marBottom w:val="0"/>
      <w:divBdr>
        <w:top w:val="none" w:sz="0" w:space="0" w:color="auto"/>
        <w:left w:val="none" w:sz="0" w:space="0" w:color="auto"/>
        <w:bottom w:val="none" w:sz="0" w:space="0" w:color="auto"/>
        <w:right w:val="none" w:sz="0" w:space="0" w:color="auto"/>
      </w:divBdr>
    </w:div>
    <w:div w:id="1952780914">
      <w:bodyDiv w:val="1"/>
      <w:marLeft w:val="0"/>
      <w:marRight w:val="0"/>
      <w:marTop w:val="0"/>
      <w:marBottom w:val="0"/>
      <w:divBdr>
        <w:top w:val="none" w:sz="0" w:space="0" w:color="auto"/>
        <w:left w:val="none" w:sz="0" w:space="0" w:color="auto"/>
        <w:bottom w:val="none" w:sz="0" w:space="0" w:color="auto"/>
        <w:right w:val="none" w:sz="0" w:space="0" w:color="auto"/>
      </w:divBdr>
    </w:div>
    <w:div w:id="1963997502">
      <w:bodyDiv w:val="1"/>
      <w:marLeft w:val="0"/>
      <w:marRight w:val="0"/>
      <w:marTop w:val="0"/>
      <w:marBottom w:val="0"/>
      <w:divBdr>
        <w:top w:val="none" w:sz="0" w:space="0" w:color="auto"/>
        <w:left w:val="none" w:sz="0" w:space="0" w:color="auto"/>
        <w:bottom w:val="none" w:sz="0" w:space="0" w:color="auto"/>
        <w:right w:val="none" w:sz="0" w:space="0" w:color="auto"/>
      </w:divBdr>
    </w:div>
    <w:div w:id="1966307032">
      <w:bodyDiv w:val="1"/>
      <w:marLeft w:val="0"/>
      <w:marRight w:val="0"/>
      <w:marTop w:val="0"/>
      <w:marBottom w:val="0"/>
      <w:divBdr>
        <w:top w:val="none" w:sz="0" w:space="0" w:color="auto"/>
        <w:left w:val="none" w:sz="0" w:space="0" w:color="auto"/>
        <w:bottom w:val="none" w:sz="0" w:space="0" w:color="auto"/>
        <w:right w:val="none" w:sz="0" w:space="0" w:color="auto"/>
      </w:divBdr>
    </w:div>
    <w:div w:id="1976181613">
      <w:bodyDiv w:val="1"/>
      <w:marLeft w:val="0"/>
      <w:marRight w:val="0"/>
      <w:marTop w:val="0"/>
      <w:marBottom w:val="0"/>
      <w:divBdr>
        <w:top w:val="none" w:sz="0" w:space="0" w:color="auto"/>
        <w:left w:val="none" w:sz="0" w:space="0" w:color="auto"/>
        <w:bottom w:val="none" w:sz="0" w:space="0" w:color="auto"/>
        <w:right w:val="none" w:sz="0" w:space="0" w:color="auto"/>
      </w:divBdr>
    </w:div>
    <w:div w:id="1985691794">
      <w:bodyDiv w:val="1"/>
      <w:marLeft w:val="0"/>
      <w:marRight w:val="0"/>
      <w:marTop w:val="0"/>
      <w:marBottom w:val="0"/>
      <w:divBdr>
        <w:top w:val="none" w:sz="0" w:space="0" w:color="auto"/>
        <w:left w:val="none" w:sz="0" w:space="0" w:color="auto"/>
        <w:bottom w:val="none" w:sz="0" w:space="0" w:color="auto"/>
        <w:right w:val="none" w:sz="0" w:space="0" w:color="auto"/>
      </w:divBdr>
    </w:div>
    <w:div w:id="1988625718">
      <w:bodyDiv w:val="1"/>
      <w:marLeft w:val="0"/>
      <w:marRight w:val="0"/>
      <w:marTop w:val="0"/>
      <w:marBottom w:val="0"/>
      <w:divBdr>
        <w:top w:val="none" w:sz="0" w:space="0" w:color="auto"/>
        <w:left w:val="none" w:sz="0" w:space="0" w:color="auto"/>
        <w:bottom w:val="none" w:sz="0" w:space="0" w:color="auto"/>
        <w:right w:val="none" w:sz="0" w:space="0" w:color="auto"/>
      </w:divBdr>
    </w:div>
    <w:div w:id="1992517785">
      <w:bodyDiv w:val="1"/>
      <w:marLeft w:val="0"/>
      <w:marRight w:val="0"/>
      <w:marTop w:val="0"/>
      <w:marBottom w:val="0"/>
      <w:divBdr>
        <w:top w:val="none" w:sz="0" w:space="0" w:color="auto"/>
        <w:left w:val="none" w:sz="0" w:space="0" w:color="auto"/>
        <w:bottom w:val="none" w:sz="0" w:space="0" w:color="auto"/>
        <w:right w:val="none" w:sz="0" w:space="0" w:color="auto"/>
      </w:divBdr>
    </w:div>
    <w:div w:id="1993169907">
      <w:bodyDiv w:val="1"/>
      <w:marLeft w:val="0"/>
      <w:marRight w:val="0"/>
      <w:marTop w:val="0"/>
      <w:marBottom w:val="0"/>
      <w:divBdr>
        <w:top w:val="none" w:sz="0" w:space="0" w:color="auto"/>
        <w:left w:val="none" w:sz="0" w:space="0" w:color="auto"/>
        <w:bottom w:val="none" w:sz="0" w:space="0" w:color="auto"/>
        <w:right w:val="none" w:sz="0" w:space="0" w:color="auto"/>
      </w:divBdr>
    </w:div>
    <w:div w:id="2011641662">
      <w:bodyDiv w:val="1"/>
      <w:marLeft w:val="0"/>
      <w:marRight w:val="0"/>
      <w:marTop w:val="0"/>
      <w:marBottom w:val="0"/>
      <w:divBdr>
        <w:top w:val="none" w:sz="0" w:space="0" w:color="auto"/>
        <w:left w:val="none" w:sz="0" w:space="0" w:color="auto"/>
        <w:bottom w:val="none" w:sz="0" w:space="0" w:color="auto"/>
        <w:right w:val="none" w:sz="0" w:space="0" w:color="auto"/>
      </w:divBdr>
    </w:div>
    <w:div w:id="2020622336">
      <w:bodyDiv w:val="1"/>
      <w:marLeft w:val="0"/>
      <w:marRight w:val="0"/>
      <w:marTop w:val="0"/>
      <w:marBottom w:val="0"/>
      <w:divBdr>
        <w:top w:val="none" w:sz="0" w:space="0" w:color="auto"/>
        <w:left w:val="none" w:sz="0" w:space="0" w:color="auto"/>
        <w:bottom w:val="none" w:sz="0" w:space="0" w:color="auto"/>
        <w:right w:val="none" w:sz="0" w:space="0" w:color="auto"/>
      </w:divBdr>
    </w:div>
    <w:div w:id="2032678467">
      <w:bodyDiv w:val="1"/>
      <w:marLeft w:val="0"/>
      <w:marRight w:val="0"/>
      <w:marTop w:val="0"/>
      <w:marBottom w:val="0"/>
      <w:divBdr>
        <w:top w:val="none" w:sz="0" w:space="0" w:color="auto"/>
        <w:left w:val="none" w:sz="0" w:space="0" w:color="auto"/>
        <w:bottom w:val="none" w:sz="0" w:space="0" w:color="auto"/>
        <w:right w:val="none" w:sz="0" w:space="0" w:color="auto"/>
      </w:divBdr>
    </w:div>
    <w:div w:id="2045058237">
      <w:bodyDiv w:val="1"/>
      <w:marLeft w:val="0"/>
      <w:marRight w:val="0"/>
      <w:marTop w:val="0"/>
      <w:marBottom w:val="0"/>
      <w:divBdr>
        <w:top w:val="none" w:sz="0" w:space="0" w:color="auto"/>
        <w:left w:val="none" w:sz="0" w:space="0" w:color="auto"/>
        <w:bottom w:val="none" w:sz="0" w:space="0" w:color="auto"/>
        <w:right w:val="none" w:sz="0" w:space="0" w:color="auto"/>
      </w:divBdr>
    </w:div>
    <w:div w:id="2052683598">
      <w:bodyDiv w:val="1"/>
      <w:marLeft w:val="0"/>
      <w:marRight w:val="0"/>
      <w:marTop w:val="0"/>
      <w:marBottom w:val="0"/>
      <w:divBdr>
        <w:top w:val="none" w:sz="0" w:space="0" w:color="auto"/>
        <w:left w:val="none" w:sz="0" w:space="0" w:color="auto"/>
        <w:bottom w:val="none" w:sz="0" w:space="0" w:color="auto"/>
        <w:right w:val="none" w:sz="0" w:space="0" w:color="auto"/>
      </w:divBdr>
    </w:div>
    <w:div w:id="2057511981">
      <w:bodyDiv w:val="1"/>
      <w:marLeft w:val="0"/>
      <w:marRight w:val="0"/>
      <w:marTop w:val="0"/>
      <w:marBottom w:val="0"/>
      <w:divBdr>
        <w:top w:val="none" w:sz="0" w:space="0" w:color="auto"/>
        <w:left w:val="none" w:sz="0" w:space="0" w:color="auto"/>
        <w:bottom w:val="none" w:sz="0" w:space="0" w:color="auto"/>
        <w:right w:val="none" w:sz="0" w:space="0" w:color="auto"/>
      </w:divBdr>
    </w:div>
    <w:div w:id="2064596404">
      <w:bodyDiv w:val="1"/>
      <w:marLeft w:val="0"/>
      <w:marRight w:val="0"/>
      <w:marTop w:val="0"/>
      <w:marBottom w:val="0"/>
      <w:divBdr>
        <w:top w:val="none" w:sz="0" w:space="0" w:color="auto"/>
        <w:left w:val="none" w:sz="0" w:space="0" w:color="auto"/>
        <w:bottom w:val="none" w:sz="0" w:space="0" w:color="auto"/>
        <w:right w:val="none" w:sz="0" w:space="0" w:color="auto"/>
      </w:divBdr>
    </w:div>
    <w:div w:id="2066174352">
      <w:bodyDiv w:val="1"/>
      <w:marLeft w:val="0"/>
      <w:marRight w:val="0"/>
      <w:marTop w:val="0"/>
      <w:marBottom w:val="0"/>
      <w:divBdr>
        <w:top w:val="none" w:sz="0" w:space="0" w:color="auto"/>
        <w:left w:val="none" w:sz="0" w:space="0" w:color="auto"/>
        <w:bottom w:val="none" w:sz="0" w:space="0" w:color="auto"/>
        <w:right w:val="none" w:sz="0" w:space="0" w:color="auto"/>
      </w:divBdr>
    </w:div>
    <w:div w:id="2068795587">
      <w:bodyDiv w:val="1"/>
      <w:marLeft w:val="0"/>
      <w:marRight w:val="0"/>
      <w:marTop w:val="0"/>
      <w:marBottom w:val="0"/>
      <w:divBdr>
        <w:top w:val="none" w:sz="0" w:space="0" w:color="auto"/>
        <w:left w:val="none" w:sz="0" w:space="0" w:color="auto"/>
        <w:bottom w:val="none" w:sz="0" w:space="0" w:color="auto"/>
        <w:right w:val="none" w:sz="0" w:space="0" w:color="auto"/>
      </w:divBdr>
    </w:div>
    <w:div w:id="2079597032">
      <w:bodyDiv w:val="1"/>
      <w:marLeft w:val="0"/>
      <w:marRight w:val="0"/>
      <w:marTop w:val="0"/>
      <w:marBottom w:val="0"/>
      <w:divBdr>
        <w:top w:val="none" w:sz="0" w:space="0" w:color="auto"/>
        <w:left w:val="none" w:sz="0" w:space="0" w:color="auto"/>
        <w:bottom w:val="none" w:sz="0" w:space="0" w:color="auto"/>
        <w:right w:val="none" w:sz="0" w:space="0" w:color="auto"/>
      </w:divBdr>
    </w:div>
    <w:div w:id="2080709758">
      <w:bodyDiv w:val="1"/>
      <w:marLeft w:val="0"/>
      <w:marRight w:val="0"/>
      <w:marTop w:val="0"/>
      <w:marBottom w:val="0"/>
      <w:divBdr>
        <w:top w:val="none" w:sz="0" w:space="0" w:color="auto"/>
        <w:left w:val="none" w:sz="0" w:space="0" w:color="auto"/>
        <w:bottom w:val="none" w:sz="0" w:space="0" w:color="auto"/>
        <w:right w:val="none" w:sz="0" w:space="0" w:color="auto"/>
      </w:divBdr>
    </w:div>
    <w:div w:id="2097051485">
      <w:bodyDiv w:val="1"/>
      <w:marLeft w:val="0"/>
      <w:marRight w:val="0"/>
      <w:marTop w:val="0"/>
      <w:marBottom w:val="0"/>
      <w:divBdr>
        <w:top w:val="none" w:sz="0" w:space="0" w:color="auto"/>
        <w:left w:val="none" w:sz="0" w:space="0" w:color="auto"/>
        <w:bottom w:val="none" w:sz="0" w:space="0" w:color="auto"/>
        <w:right w:val="none" w:sz="0" w:space="0" w:color="auto"/>
      </w:divBdr>
    </w:div>
    <w:div w:id="2098092652">
      <w:bodyDiv w:val="1"/>
      <w:marLeft w:val="0"/>
      <w:marRight w:val="0"/>
      <w:marTop w:val="0"/>
      <w:marBottom w:val="0"/>
      <w:divBdr>
        <w:top w:val="none" w:sz="0" w:space="0" w:color="auto"/>
        <w:left w:val="none" w:sz="0" w:space="0" w:color="auto"/>
        <w:bottom w:val="none" w:sz="0" w:space="0" w:color="auto"/>
        <w:right w:val="none" w:sz="0" w:space="0" w:color="auto"/>
      </w:divBdr>
    </w:div>
    <w:div w:id="2104492154">
      <w:bodyDiv w:val="1"/>
      <w:marLeft w:val="0"/>
      <w:marRight w:val="0"/>
      <w:marTop w:val="0"/>
      <w:marBottom w:val="0"/>
      <w:divBdr>
        <w:top w:val="none" w:sz="0" w:space="0" w:color="auto"/>
        <w:left w:val="none" w:sz="0" w:space="0" w:color="auto"/>
        <w:bottom w:val="none" w:sz="0" w:space="0" w:color="auto"/>
        <w:right w:val="none" w:sz="0" w:space="0" w:color="auto"/>
      </w:divBdr>
    </w:div>
    <w:div w:id="2110734168">
      <w:bodyDiv w:val="1"/>
      <w:marLeft w:val="0"/>
      <w:marRight w:val="0"/>
      <w:marTop w:val="0"/>
      <w:marBottom w:val="0"/>
      <w:divBdr>
        <w:top w:val="none" w:sz="0" w:space="0" w:color="auto"/>
        <w:left w:val="none" w:sz="0" w:space="0" w:color="auto"/>
        <w:bottom w:val="none" w:sz="0" w:space="0" w:color="auto"/>
        <w:right w:val="none" w:sz="0" w:space="0" w:color="auto"/>
      </w:divBdr>
    </w:div>
    <w:div w:id="2128963243">
      <w:bodyDiv w:val="1"/>
      <w:marLeft w:val="0"/>
      <w:marRight w:val="0"/>
      <w:marTop w:val="0"/>
      <w:marBottom w:val="0"/>
      <w:divBdr>
        <w:top w:val="none" w:sz="0" w:space="0" w:color="auto"/>
        <w:left w:val="none" w:sz="0" w:space="0" w:color="auto"/>
        <w:bottom w:val="none" w:sz="0" w:space="0" w:color="auto"/>
        <w:right w:val="none" w:sz="0" w:space="0" w:color="auto"/>
      </w:divBdr>
    </w:div>
    <w:div w:id="213563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bhra\Templates\Final\OCBIS%20Software%20Requirement%20Specification%20Template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9219EB6674AD429039B42879A56145" ma:contentTypeVersion="0" ma:contentTypeDescription="Create a new document." ma:contentTypeScope="" ma:versionID="5c05f86b2b2fc593144147bc1a6ad0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5BFAE-00B2-4FA8-A18F-B3DD5931FB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A58E05-A841-4918-98F1-9059774B7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78D5747-4CA9-4DA8-9767-8E01464BBD01}">
  <ds:schemaRefs>
    <ds:schemaRef ds:uri="http://schemas.microsoft.com/sharepoint/v3/contenttype/forms"/>
  </ds:schemaRefs>
</ds:datastoreItem>
</file>

<file path=customXml/itemProps5.xml><?xml version="1.0" encoding="utf-8"?>
<ds:datastoreItem xmlns:ds="http://schemas.openxmlformats.org/officeDocument/2006/customXml" ds:itemID="{EB4A9B00-EA4A-42FA-BF11-0CEE1DB96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OCBIS Software Requirement Specification Template_V1.0.dotx</Template>
  <TotalTime>33</TotalTime>
  <Pages>8</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OCBIS HRMS High Level Design</vt:lpstr>
    </vt:vector>
  </TitlesOfParts>
  <Company>Geological survey of india</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Store Low Level Design</dc:title>
  <dc:subject/>
  <dc:creator>Accenture Services Pvt. Ltd.</dc:creator>
  <cp:keywords/>
  <dc:description/>
  <cp:lastModifiedBy>Sushil Kumar</cp:lastModifiedBy>
  <cp:revision>6</cp:revision>
  <cp:lastPrinted>2015-03-17T06:01:00Z</cp:lastPrinted>
  <dcterms:created xsi:type="dcterms:W3CDTF">2019-12-10T07:35:00Z</dcterms:created>
  <dcterms:modified xsi:type="dcterms:W3CDTF">2019-12-10T08:08:00Z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0x0101003B9219EB6674AD429039B42879A56145</vt:lpwstr>
  </property>
</Properties>
</file>